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F6F68" w14:textId="77777777" w:rsidR="00297DCB" w:rsidRPr="00817701" w:rsidRDefault="00297DCB" w:rsidP="00FF53F6">
      <w:pPr>
        <w:jc w:val="both"/>
        <w:sectPr w:rsidR="00297DCB" w:rsidRPr="00817701" w:rsidSect="00BB1293">
          <w:headerReference w:type="default" r:id="rId8"/>
          <w:footerReference w:type="default" r:id="rId9"/>
          <w:footerReference w:type="first" r:id="rId10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14:paraId="5077DFF5" w14:textId="2C983F17" w:rsidR="007E73BC" w:rsidRPr="00817701" w:rsidRDefault="00084606" w:rsidP="00FF53F6">
      <w:pPr>
        <w:jc w:val="both"/>
        <w:rPr>
          <w:rStyle w:val="Strong"/>
          <w:b w:val="0"/>
          <w:bCs w:val="0"/>
        </w:rPr>
      </w:pPr>
      <w:r w:rsidRPr="00817701">
        <w:rPr>
          <w:rStyle w:val="Strong"/>
        </w:rPr>
        <w:br w:type="page"/>
      </w:r>
      <w:bookmarkStart w:id="0" w:name="_Toc527362488"/>
      <w:bookmarkStart w:id="1" w:name="_Toc527362808"/>
      <w:bookmarkStart w:id="2" w:name="_Toc527363274"/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BBCE10" wp14:editId="07DD223E">
                <wp:simplePos x="0" y="0"/>
                <wp:positionH relativeFrom="column">
                  <wp:posOffset>-295910</wp:posOffset>
                </wp:positionH>
                <wp:positionV relativeFrom="page">
                  <wp:posOffset>6839585</wp:posOffset>
                </wp:positionV>
                <wp:extent cx="5107940" cy="3006090"/>
                <wp:effectExtent l="0" t="0" r="0" b="3810"/>
                <wp:wrapTopAndBottom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7940" cy="300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35F6D" w14:textId="77777777" w:rsidR="00045FEF" w:rsidRDefault="00045FEF" w:rsidP="007E73BC">
                            <w:pPr>
                              <w:pStyle w:val="Subtitle"/>
                            </w:pPr>
                            <w:r>
                              <w:t>258321 DKE Projekt</w:t>
                            </w:r>
                          </w:p>
                          <w:p w14:paraId="0F50C22D" w14:textId="77777777" w:rsidR="00045FEF" w:rsidRDefault="00045FEF" w:rsidP="007E73BC"/>
                          <w:p w14:paraId="2835E934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Gruppe 2</w:t>
                            </w:r>
                          </w:p>
                          <w:p w14:paraId="5FB49CBF" w14:textId="77777777" w:rsidR="00045FEF" w:rsidRDefault="00045FEF" w:rsidP="007E73BC">
                            <w:pPr>
                              <w:rPr>
                                <w:b/>
                              </w:rPr>
                            </w:pPr>
                          </w:p>
                          <w:p w14:paraId="3512025F" w14:textId="3D5ACE99" w:rsidR="00045FEF" w:rsidRPr="009E2F06" w:rsidRDefault="00045FEF" w:rsidP="00FF53F6">
                            <w:pPr>
                              <w:spacing w:line="360" w:lineRule="auto"/>
                              <w:rPr>
                                <w:b/>
                              </w:rPr>
                            </w:pPr>
                            <w:r w:rsidRPr="009E2F06">
                              <w:rPr>
                                <w:b/>
                              </w:rPr>
                              <w:t>Teammitglieder:</w:t>
                            </w:r>
                          </w:p>
                          <w:p w14:paraId="0EF1B7A1" w14:textId="74553BE2" w:rsidR="00045FEF" w:rsidRDefault="00045FEF" w:rsidP="00FF53F6">
                            <w:pPr>
                              <w:spacing w:line="360" w:lineRule="auto"/>
                            </w:pPr>
                            <w:r w:rsidRPr="00A26F68">
                              <w:t xml:space="preserve">k01607605, Aistleithner </w:t>
                            </w:r>
                            <w:r>
                              <w:t>Andrea</w:t>
                            </w:r>
                          </w:p>
                          <w:p w14:paraId="6A1E490B" w14:textId="50C04A33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k01256561, Dusanic Maja</w:t>
                            </w:r>
                          </w:p>
                          <w:p w14:paraId="26E5159F" w14:textId="60E04BE5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k01356577, Teuchtmann Alexander</w:t>
                            </w:r>
                          </w:p>
                          <w:p w14:paraId="3D7B3A72" w14:textId="7936AF8F" w:rsidR="00045FEF" w:rsidRPr="00CC66C7" w:rsidRDefault="00045FEF" w:rsidP="00FF53F6">
                            <w:pPr>
                              <w:spacing w:line="360" w:lineRule="auto"/>
                            </w:pPr>
                            <w:r w:rsidRPr="00CC66C7">
                              <w:t>k01356229, Tomic Milos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BCE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3.3pt;margin-top:538.55pt;width:402.2pt;height:23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" filled="f" stroked="f">
                <v:textbox>
                  <w:txbxContent>
                    <w:p w14:paraId="50635F6D" w14:textId="77777777" w:rsidR="00045FEF" w:rsidRDefault="00045FEF" w:rsidP="007E73BC">
                      <w:pPr>
                        <w:pStyle w:val="Subtitle"/>
                      </w:pPr>
                      <w:r>
                        <w:t>258321 DKE Projekt</w:t>
                      </w:r>
                    </w:p>
                    <w:p w14:paraId="0F50C22D" w14:textId="77777777" w:rsidR="00045FEF" w:rsidRDefault="00045FEF" w:rsidP="007E73BC"/>
                    <w:p w14:paraId="2835E934" w14:textId="77777777" w:rsidR="00045FEF" w:rsidRDefault="00045FEF" w:rsidP="007E73B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Gruppe 2</w:t>
                      </w:r>
                    </w:p>
                    <w:p w14:paraId="5FB49CBF" w14:textId="77777777" w:rsidR="00045FEF" w:rsidRDefault="00045FEF" w:rsidP="007E73BC">
                      <w:pPr>
                        <w:rPr>
                          <w:b/>
                        </w:rPr>
                      </w:pPr>
                    </w:p>
                    <w:p w14:paraId="3512025F" w14:textId="3D5ACE99" w:rsidR="00045FEF" w:rsidRPr="009E2F06" w:rsidRDefault="00045FEF" w:rsidP="00FF53F6">
                      <w:pPr>
                        <w:spacing w:line="360" w:lineRule="auto"/>
                        <w:rPr>
                          <w:b/>
                        </w:rPr>
                      </w:pPr>
                      <w:r w:rsidRPr="009E2F06">
                        <w:rPr>
                          <w:b/>
                        </w:rPr>
                        <w:t>Teammitglieder:</w:t>
                      </w:r>
                    </w:p>
                    <w:p w14:paraId="0EF1B7A1" w14:textId="74553BE2" w:rsidR="00045FEF" w:rsidRDefault="00045FEF" w:rsidP="00FF53F6">
                      <w:pPr>
                        <w:spacing w:line="360" w:lineRule="auto"/>
                      </w:pPr>
                      <w:r w:rsidRPr="00A26F68">
                        <w:t xml:space="preserve">k01607605, Aistleithner </w:t>
                      </w:r>
                      <w:r>
                        <w:t>Andrea</w:t>
                      </w:r>
                    </w:p>
                    <w:p w14:paraId="6A1E490B" w14:textId="50C04A33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k01256561, Dusanic Maja</w:t>
                      </w:r>
                    </w:p>
                    <w:p w14:paraId="26E5159F" w14:textId="60E04BE5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k01356577, Teuchtmann Alexander</w:t>
                      </w:r>
                    </w:p>
                    <w:p w14:paraId="3D7B3A72" w14:textId="7936AF8F" w:rsidR="00045FEF" w:rsidRPr="00CC66C7" w:rsidRDefault="00045FEF" w:rsidP="00FF53F6">
                      <w:pPr>
                        <w:spacing w:line="360" w:lineRule="auto"/>
                      </w:pPr>
                      <w:r w:rsidRPr="00CC66C7">
                        <w:t>k01356229, Tomic Milos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4977639D" wp14:editId="043555A1">
                <wp:simplePos x="0" y="0"/>
                <wp:positionH relativeFrom="column">
                  <wp:posOffset>-292735</wp:posOffset>
                </wp:positionH>
                <wp:positionV relativeFrom="page">
                  <wp:posOffset>2588260</wp:posOffset>
                </wp:positionV>
                <wp:extent cx="6649720" cy="2661920"/>
                <wp:effectExtent l="0" t="0" r="0" b="508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2661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6FACB" w14:textId="0B0C050F" w:rsidR="00045FEF" w:rsidRPr="003E7DA6" w:rsidRDefault="00045FEF" w:rsidP="005F7AEE">
                            <w:pPr>
                              <w:pStyle w:val="Title"/>
                              <w:spacing w:line="199" w:lineRule="auto"/>
                            </w:pPr>
                            <w:r>
                              <w:t>Anforderungsanalyse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7639D" id="_x0000_s1027" type="#_x0000_t202" style="position:absolute;left:0;text-align:left;margin-left:-23.05pt;margin-top:203.8pt;width:523.6pt;height:20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" filled="f" stroked="f">
                <v:textbox>
                  <w:txbxContent>
                    <w:p w14:paraId="2D16FACB" w14:textId="0B0C050F" w:rsidR="00045FEF" w:rsidRPr="003E7DA6" w:rsidRDefault="00045FEF" w:rsidP="005F7AEE">
                      <w:pPr>
                        <w:pStyle w:val="Title"/>
                        <w:spacing w:line="199" w:lineRule="auto"/>
                      </w:pPr>
                      <w:r>
                        <w:t>Anforderungsanalyse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7E73BC" w:rsidRPr="00817701">
        <w:rPr>
          <w:noProof/>
          <w:lang w:eastAsia="de-AT"/>
        </w:rPr>
        <w:drawing>
          <wp:anchor distT="0" distB="0" distL="114300" distR="114300" simplePos="0" relativeHeight="251660288" behindDoc="0" locked="1" layoutInCell="1" allowOverlap="1" wp14:anchorId="0D22C1EE" wp14:editId="09768308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bookmarkEnd w:id="1"/>
      <w:bookmarkEnd w:id="2"/>
    </w:p>
    <w:p w14:paraId="26C32F44" w14:textId="21D78828" w:rsidR="007E73BC" w:rsidRPr="00817701" w:rsidRDefault="007E73BC" w:rsidP="00FF53F6">
      <w:pPr>
        <w:jc w:val="both"/>
        <w:sectPr w:rsidR="007E73BC" w:rsidRPr="00817701" w:rsidSect="00BB1293">
          <w:headerReference w:type="default" r:id="rId12"/>
          <w:footerReference w:type="defaul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2148656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9A8DF5" w14:textId="5C88A1FC" w:rsidR="00863049" w:rsidRPr="00817701" w:rsidRDefault="00863049" w:rsidP="00FF53F6">
          <w:pPr>
            <w:pStyle w:val="TOCHeading"/>
            <w:jc w:val="both"/>
          </w:pPr>
          <w:r w:rsidRPr="00817701">
            <w:t>Inhalt</w:t>
          </w:r>
          <w:r w:rsidR="002C5884" w:rsidRPr="00817701">
            <w:t>sverzeichnis</w:t>
          </w:r>
        </w:p>
        <w:p w14:paraId="77A52C72" w14:textId="115B9E49" w:rsidR="00A102E5" w:rsidRDefault="00863049" w:rsidP="00FF53F6">
          <w:pPr>
            <w:pStyle w:val="TOC1"/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r w:rsidRPr="00817701">
            <w:rPr>
              <w:b/>
              <w:bCs/>
            </w:rPr>
            <w:fldChar w:fldCharType="begin"/>
          </w:r>
          <w:r w:rsidRPr="00817701">
            <w:rPr>
              <w:b/>
              <w:bCs/>
            </w:rPr>
            <w:instrText xml:space="preserve"> TOC \o "1-3" \h \z \u </w:instrText>
          </w:r>
          <w:r w:rsidRPr="00817701">
            <w:rPr>
              <w:b/>
              <w:bCs/>
            </w:rPr>
            <w:fldChar w:fldCharType="separate"/>
          </w:r>
          <w:hyperlink w:anchor="_Toc527493644" w:history="1">
            <w:r w:rsidR="00A102E5" w:rsidRPr="00443065">
              <w:rPr>
                <w:rStyle w:val="Hyperlink"/>
                <w:noProof/>
              </w:rPr>
              <w:t>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Introduction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16A706C1" w14:textId="1F733927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5" w:history="1">
            <w:r w:rsidR="00A102E5" w:rsidRPr="00443065">
              <w:rPr>
                <w:rStyle w:val="Hyperlink"/>
                <w:noProof/>
              </w:rPr>
              <w:t>1.1.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Purpose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_Toc527493645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0BADEFA" w14:textId="2ADA4050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6" w:history="1">
            <w:r w:rsidR="00A102E5" w:rsidRPr="00443065">
              <w:rPr>
                <w:rStyle w:val="Hyperlink"/>
                <w:noProof/>
              </w:rPr>
              <w:t>1.2.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Definitions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_Toc527493646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C08CD86" w14:textId="7BD7B07C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7" w:history="1">
            <w:r w:rsidR="00A102E5" w:rsidRPr="00443065">
              <w:rPr>
                <w:rStyle w:val="Hyperlink"/>
                <w:noProof/>
              </w:rPr>
              <w:t>1.3.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References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_Toc527493647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2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8C16A11" w14:textId="4584D3B3" w:rsidR="00A102E5" w:rsidRDefault="005C1653" w:rsidP="00FF53F6">
          <w:pPr>
            <w:pStyle w:val="TOC1"/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8" w:history="1">
            <w:r w:rsidR="00A102E5" w:rsidRPr="00443065">
              <w:rPr>
                <w:rStyle w:val="Hyperlink"/>
                <w:noProof/>
              </w:rPr>
              <w:t>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System overview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_Toc527493648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6F0EE697" w14:textId="58723A1D" w:rsidR="00A102E5" w:rsidRDefault="005C1653" w:rsidP="00FF53F6">
          <w:pPr>
            <w:pStyle w:val="TOC1"/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49" w:history="1">
            <w:r w:rsidR="00A102E5" w:rsidRPr="00443065">
              <w:rPr>
                <w:rStyle w:val="Hyperlink"/>
                <w:noProof/>
              </w:rPr>
              <w:t>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Overall description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_Toc527493649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9B11595" w14:textId="398CF369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0" w:history="1">
            <w:r w:rsidR="00A102E5" w:rsidRPr="00443065">
              <w:rPr>
                <w:rStyle w:val="Hyperlink"/>
                <w:noProof/>
              </w:rPr>
              <w:t>3.1.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Design constraints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_Toc527493650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0995D02C" w14:textId="4EE238B5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1" w:history="1">
            <w:r w:rsidR="00A102E5" w:rsidRPr="00443065">
              <w:rPr>
                <w:rStyle w:val="Hyperlink"/>
                <w:noProof/>
              </w:rPr>
              <w:t>3.2.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Product functions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_Toc527493651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535FCFB2" w14:textId="7082D679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2" w:history="1">
            <w:r w:rsidR="00A102E5" w:rsidRPr="00443065">
              <w:rPr>
                <w:rStyle w:val="Hyperlink"/>
                <w:noProof/>
              </w:rPr>
              <w:t>3.3.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User characteristics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_Toc527493652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1DAFC3D8" w14:textId="42C173E2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3" w:history="1">
            <w:r w:rsidR="00A102E5" w:rsidRPr="00443065">
              <w:rPr>
                <w:rStyle w:val="Hyperlink"/>
                <w:noProof/>
              </w:rPr>
              <w:t>3.4.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Limitations, assumptions and dependencies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_Toc527493653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7AF909AF" w14:textId="34FB2A87" w:rsidR="00A102E5" w:rsidRDefault="005C1653" w:rsidP="00FF53F6">
          <w:pPr>
            <w:pStyle w:val="TOC1"/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4" w:history="1">
            <w:r w:rsidR="00A102E5" w:rsidRPr="00443065">
              <w:rPr>
                <w:rStyle w:val="Hyperlink"/>
                <w:noProof/>
              </w:rPr>
              <w:t>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Specific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EF58512" w14:textId="5A3B233A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5" w:history="1">
            <w:r w:rsidR="00A102E5" w:rsidRPr="00443065">
              <w:rPr>
                <w:rStyle w:val="Hyperlink"/>
                <w:noProof/>
              </w:rPr>
              <w:t>4.1.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External interface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_Toc527493655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6BFEDF2D" w14:textId="59644B17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56" w:history="1">
            <w:r w:rsidR="00A102E5" w:rsidRPr="00443065">
              <w:rPr>
                <w:rStyle w:val="Hyperlink"/>
                <w:noProof/>
              </w:rPr>
              <w:t>4.2.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Functional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_Toc527493656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5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BC4A0CF" w14:textId="665C22D9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57" w:history="1">
            <w:r w:rsidR="00A102E5" w:rsidRPr="00443065">
              <w:rPr>
                <w:rStyle w:val="Hyperlink"/>
              </w:rPr>
              <w:t>4.2.1.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1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_Toc527493657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5</w:t>
            </w:r>
            <w:r w:rsidR="00A102E5">
              <w:rPr>
                <w:webHidden/>
              </w:rPr>
              <w:fldChar w:fldCharType="end"/>
            </w:r>
          </w:hyperlink>
        </w:p>
        <w:p w14:paraId="3159E890" w14:textId="300181AB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58" w:history="1">
            <w:r w:rsidR="00A102E5" w:rsidRPr="00443065">
              <w:rPr>
                <w:rStyle w:val="Hyperlink"/>
              </w:rPr>
              <w:t>4.2.2.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2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_Toc527493658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5</w:t>
            </w:r>
            <w:r w:rsidR="00A102E5">
              <w:rPr>
                <w:webHidden/>
              </w:rPr>
              <w:fldChar w:fldCharType="end"/>
            </w:r>
          </w:hyperlink>
        </w:p>
        <w:p w14:paraId="613B9B1A" w14:textId="469AB7B9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59" w:history="1">
            <w:r w:rsidR="00A102E5" w:rsidRPr="00443065">
              <w:rPr>
                <w:rStyle w:val="Hyperlink"/>
              </w:rPr>
              <w:t>4.2.3.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3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_Toc527493659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6</w:t>
            </w:r>
            <w:r w:rsidR="00A102E5">
              <w:rPr>
                <w:webHidden/>
              </w:rPr>
              <w:fldChar w:fldCharType="end"/>
            </w:r>
          </w:hyperlink>
        </w:p>
        <w:p w14:paraId="46BA1687" w14:textId="1BDE91C7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0" w:history="1">
            <w:r w:rsidR="00A102E5" w:rsidRPr="00443065">
              <w:rPr>
                <w:rStyle w:val="Hyperlink"/>
              </w:rPr>
              <w:t>4.2.4.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4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_Toc527493660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7</w:t>
            </w:r>
            <w:r w:rsidR="00A102E5">
              <w:rPr>
                <w:webHidden/>
              </w:rPr>
              <w:fldChar w:fldCharType="end"/>
            </w:r>
          </w:hyperlink>
        </w:p>
        <w:p w14:paraId="6BFF09F7" w14:textId="2145B4C0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1" w:history="1">
            <w:r w:rsidR="00A102E5" w:rsidRPr="00443065">
              <w:rPr>
                <w:rStyle w:val="Hyperlink"/>
              </w:rPr>
              <w:t>4.2.5.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5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_Toc527493661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8</w:t>
            </w:r>
            <w:r w:rsidR="00A102E5">
              <w:rPr>
                <w:webHidden/>
              </w:rPr>
              <w:fldChar w:fldCharType="end"/>
            </w:r>
          </w:hyperlink>
        </w:p>
        <w:p w14:paraId="322E292A" w14:textId="25B59B86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2" w:history="1">
            <w:r w:rsidR="00A102E5" w:rsidRPr="00443065">
              <w:rPr>
                <w:rStyle w:val="Hyperlink"/>
              </w:rPr>
              <w:t>4.2.6.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6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_Toc527493662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9</w:t>
            </w:r>
            <w:r w:rsidR="00A102E5">
              <w:rPr>
                <w:webHidden/>
              </w:rPr>
              <w:fldChar w:fldCharType="end"/>
            </w:r>
          </w:hyperlink>
        </w:p>
        <w:p w14:paraId="2FEE0168" w14:textId="50E670BC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3" w:history="1">
            <w:r w:rsidR="00A102E5" w:rsidRPr="00443065">
              <w:rPr>
                <w:rStyle w:val="Hyperlink"/>
              </w:rPr>
              <w:t>4.2.7.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7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_Toc527493663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10</w:t>
            </w:r>
            <w:r w:rsidR="00A102E5">
              <w:rPr>
                <w:webHidden/>
              </w:rPr>
              <w:fldChar w:fldCharType="end"/>
            </w:r>
          </w:hyperlink>
        </w:p>
        <w:p w14:paraId="58B8C1C1" w14:textId="59B52E74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4" w:history="1">
            <w:r w:rsidR="00A102E5" w:rsidRPr="00443065">
              <w:rPr>
                <w:rStyle w:val="Hyperlink"/>
              </w:rPr>
              <w:t>4.2.8.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8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_Toc527493664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11</w:t>
            </w:r>
            <w:r w:rsidR="00A102E5">
              <w:rPr>
                <w:webHidden/>
              </w:rPr>
              <w:fldChar w:fldCharType="end"/>
            </w:r>
          </w:hyperlink>
        </w:p>
        <w:p w14:paraId="42EDF430" w14:textId="3B992F64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5" w:history="1">
            <w:r w:rsidR="00A102E5" w:rsidRPr="00443065">
              <w:rPr>
                <w:rStyle w:val="Hyperlink"/>
              </w:rPr>
              <w:t>4.2.9.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9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_Toc527493665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12</w:t>
            </w:r>
            <w:r w:rsidR="00A102E5">
              <w:rPr>
                <w:webHidden/>
              </w:rPr>
              <w:fldChar w:fldCharType="end"/>
            </w:r>
          </w:hyperlink>
        </w:p>
        <w:p w14:paraId="3DBD9E91" w14:textId="7DDFDFC6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6" w:history="1">
            <w:r w:rsidR="00A102E5" w:rsidRPr="00443065">
              <w:rPr>
                <w:rStyle w:val="Hyperlink"/>
              </w:rPr>
              <w:t>4.2.10.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Functional Requirement 10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_Toc527493666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12</w:t>
            </w:r>
            <w:r w:rsidR="00A102E5">
              <w:rPr>
                <w:webHidden/>
              </w:rPr>
              <w:fldChar w:fldCharType="end"/>
            </w:r>
          </w:hyperlink>
        </w:p>
        <w:p w14:paraId="2E79054E" w14:textId="350F814E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7" w:history="1">
            <w:r w:rsidR="00A102E5" w:rsidRPr="00443065">
              <w:rPr>
                <w:rStyle w:val="Hyperlink"/>
                <w:noProof/>
              </w:rPr>
              <w:t>4.3.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Logical database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_Toc527493667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73CD5900" w14:textId="51CCCE97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68" w:history="1">
            <w:r w:rsidR="00A102E5" w:rsidRPr="00443065">
              <w:rPr>
                <w:rStyle w:val="Hyperlink"/>
                <w:noProof/>
              </w:rPr>
              <w:t>4.4.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Software system attributes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_Toc527493668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13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27DC42C6" w14:textId="2A9FEEEB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69" w:history="1">
            <w:r w:rsidR="00A102E5" w:rsidRPr="00443065">
              <w:rPr>
                <w:rStyle w:val="Hyperlink"/>
              </w:rPr>
              <w:t>4.4.1.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Reliability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_Toc527493669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47FA5D74" w14:textId="32D74B22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70" w:history="1">
            <w:r w:rsidR="00A102E5" w:rsidRPr="00443065">
              <w:rPr>
                <w:rStyle w:val="Hyperlink"/>
              </w:rPr>
              <w:t>4.4.2.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Availability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_Toc527493670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6ADFF578" w14:textId="165EDC75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71" w:history="1">
            <w:r w:rsidR="00A102E5" w:rsidRPr="00443065">
              <w:rPr>
                <w:rStyle w:val="Hyperlink"/>
              </w:rPr>
              <w:t>4.4.3.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Security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_Toc527493671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2CD8DDA1" w14:textId="3D62C2D3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72" w:history="1">
            <w:r w:rsidR="00A102E5" w:rsidRPr="00443065">
              <w:rPr>
                <w:rStyle w:val="Hyperlink"/>
              </w:rPr>
              <w:t>4.4.4.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Maintainability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_Toc527493672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16BB25A9" w14:textId="6CC48C70" w:rsidR="00A102E5" w:rsidRDefault="005C1653" w:rsidP="00FF53F6">
          <w:pPr>
            <w:pStyle w:val="TOC3"/>
            <w:jc w:val="both"/>
            <w:rPr>
              <w:rFonts w:asciiTheme="minorHAnsi" w:eastAsiaTheme="minorEastAsia" w:hAnsiTheme="minorHAnsi"/>
              <w:lang w:eastAsia="de-AT"/>
            </w:rPr>
          </w:pPr>
          <w:hyperlink w:anchor="_Toc527493673" w:history="1">
            <w:r w:rsidR="00A102E5" w:rsidRPr="00443065">
              <w:rPr>
                <w:rStyle w:val="Hyperlink"/>
              </w:rPr>
              <w:t>4.4.5.</w:t>
            </w:r>
            <w:r w:rsidR="00A102E5">
              <w:rPr>
                <w:rFonts w:asciiTheme="minorHAnsi" w:eastAsiaTheme="minorEastAsia" w:hAnsiTheme="minorHAnsi"/>
                <w:lang w:eastAsia="de-AT"/>
              </w:rPr>
              <w:tab/>
            </w:r>
            <w:r w:rsidR="00A102E5" w:rsidRPr="00443065">
              <w:rPr>
                <w:rStyle w:val="Hyperlink"/>
              </w:rPr>
              <w:t>Portability</w:t>
            </w:r>
            <w:r w:rsidR="00A102E5">
              <w:rPr>
                <w:webHidden/>
              </w:rPr>
              <w:tab/>
            </w:r>
            <w:r w:rsidR="00A102E5">
              <w:rPr>
                <w:webHidden/>
              </w:rPr>
              <w:fldChar w:fldCharType="begin"/>
            </w:r>
            <w:r w:rsidR="00A102E5">
              <w:rPr>
                <w:webHidden/>
              </w:rPr>
              <w:instrText xml:space="preserve"> PAGEREF _Toc527493673 \h </w:instrText>
            </w:r>
            <w:r w:rsidR="00A102E5">
              <w:rPr>
                <w:webHidden/>
              </w:rPr>
            </w:r>
            <w:r w:rsidR="00A102E5">
              <w:rPr>
                <w:webHidden/>
              </w:rPr>
              <w:fldChar w:fldCharType="separate"/>
            </w:r>
            <w:r w:rsidR="00A102E5">
              <w:rPr>
                <w:webHidden/>
              </w:rPr>
              <w:t>13</w:t>
            </w:r>
            <w:r w:rsidR="00A102E5">
              <w:rPr>
                <w:webHidden/>
              </w:rPr>
              <w:fldChar w:fldCharType="end"/>
            </w:r>
          </w:hyperlink>
        </w:p>
        <w:p w14:paraId="24A07267" w14:textId="037C0446" w:rsidR="00A102E5" w:rsidRDefault="005C1653" w:rsidP="00FF53F6">
          <w:pPr>
            <w:pStyle w:val="TOC2"/>
            <w:tabs>
              <w:tab w:val="left" w:pos="1100"/>
            </w:tabs>
            <w:jc w:val="both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27493674" w:history="1">
            <w:r w:rsidR="00A102E5" w:rsidRPr="00443065">
              <w:rPr>
                <w:rStyle w:val="Hyperlink"/>
                <w:noProof/>
              </w:rPr>
              <w:t>4.5.</w:t>
            </w:r>
            <w:r w:rsidR="00A102E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A102E5" w:rsidRPr="00443065">
              <w:rPr>
                <w:rStyle w:val="Hyperlink"/>
                <w:noProof/>
              </w:rPr>
              <w:t>Other requirements</w:t>
            </w:r>
            <w:r w:rsidR="00A102E5">
              <w:rPr>
                <w:noProof/>
                <w:webHidden/>
              </w:rPr>
              <w:tab/>
            </w:r>
            <w:r w:rsidR="00A102E5">
              <w:rPr>
                <w:noProof/>
                <w:webHidden/>
              </w:rPr>
              <w:fldChar w:fldCharType="begin"/>
            </w:r>
            <w:r w:rsidR="00A102E5">
              <w:rPr>
                <w:noProof/>
                <w:webHidden/>
              </w:rPr>
              <w:instrText xml:space="preserve"> PAGEREF _Toc527493674 \h </w:instrText>
            </w:r>
            <w:r w:rsidR="00A102E5">
              <w:rPr>
                <w:noProof/>
                <w:webHidden/>
              </w:rPr>
            </w:r>
            <w:r w:rsidR="00A102E5">
              <w:rPr>
                <w:noProof/>
                <w:webHidden/>
              </w:rPr>
              <w:fldChar w:fldCharType="separate"/>
            </w:r>
            <w:r w:rsidR="00A102E5">
              <w:rPr>
                <w:noProof/>
                <w:webHidden/>
              </w:rPr>
              <w:t>14</w:t>
            </w:r>
            <w:r w:rsidR="00A102E5">
              <w:rPr>
                <w:noProof/>
                <w:webHidden/>
              </w:rPr>
              <w:fldChar w:fldCharType="end"/>
            </w:r>
          </w:hyperlink>
        </w:p>
        <w:p w14:paraId="3B44E3C5" w14:textId="5A4DD9B0" w:rsidR="00863049" w:rsidRPr="00817701" w:rsidRDefault="00863049" w:rsidP="00FF53F6">
          <w:pPr>
            <w:jc w:val="both"/>
          </w:pPr>
          <w:r w:rsidRPr="00817701">
            <w:rPr>
              <w:b/>
              <w:bCs/>
            </w:rPr>
            <w:fldChar w:fldCharType="end"/>
          </w:r>
        </w:p>
      </w:sdtContent>
    </w:sdt>
    <w:p w14:paraId="66A1B3A5" w14:textId="17FD0317" w:rsidR="00863049" w:rsidRPr="00817701" w:rsidRDefault="00863049" w:rsidP="00FF53F6">
      <w:pPr>
        <w:spacing w:after="160" w:line="259" w:lineRule="auto"/>
        <w:jc w:val="both"/>
        <w:rPr>
          <w:rFonts w:cstheme="majorBidi"/>
          <w:b/>
          <w:sz w:val="32"/>
          <w:szCs w:val="30"/>
        </w:rPr>
      </w:pPr>
      <w:r w:rsidRPr="00817701">
        <w:br w:type="page"/>
      </w:r>
    </w:p>
    <w:p w14:paraId="141F31AD" w14:textId="260F0394" w:rsidR="007E73BC" w:rsidRPr="00817701" w:rsidRDefault="00E83CA7" w:rsidP="00FF53F6">
      <w:pPr>
        <w:pStyle w:val="Heading1"/>
        <w:spacing w:line="360" w:lineRule="auto"/>
        <w:jc w:val="both"/>
        <w:rPr>
          <w:rFonts w:eastAsiaTheme="minorHAnsi"/>
        </w:rPr>
      </w:pPr>
      <w:bookmarkStart w:id="3" w:name="_Toc527493644"/>
      <w:r w:rsidRPr="00817701">
        <w:rPr>
          <w:rFonts w:eastAsiaTheme="minorHAnsi"/>
        </w:rPr>
        <w:lastRenderedPageBreak/>
        <w:t>Introduction</w:t>
      </w:r>
      <w:bookmarkEnd w:id="3"/>
    </w:p>
    <w:p w14:paraId="5C6F62EC" w14:textId="2CADA5E3" w:rsidR="0055333E" w:rsidRPr="00817701" w:rsidRDefault="0055333E" w:rsidP="00FF53F6">
      <w:pPr>
        <w:spacing w:line="360" w:lineRule="auto"/>
        <w:jc w:val="both"/>
      </w:pPr>
      <w:r w:rsidRPr="00817701">
        <w:t>Dieses Dokument soll einen Einblick in die Anforderungen an das Programm</w:t>
      </w:r>
      <w:r w:rsidR="00C3381D">
        <w:t xml:space="preserve"> geben</w:t>
      </w:r>
      <w:r w:rsidRPr="00817701">
        <w:t>, welches i</w:t>
      </w:r>
      <w:r w:rsidR="00DA2FAC">
        <w:t>n der Lehrveranstaltung</w:t>
      </w:r>
      <w:r w:rsidR="008139D8">
        <w:t xml:space="preserve"> (LVA) </w:t>
      </w:r>
      <w:r w:rsidR="00DA2FAC">
        <w:t xml:space="preserve"> </w:t>
      </w:r>
      <w:r w:rsidRPr="00817701">
        <w:t>„DKE Praktikum“</w:t>
      </w:r>
      <w:r w:rsidR="00DA2FAC">
        <w:t xml:space="preserve">, an der Johannes Kepler Universität, </w:t>
      </w:r>
      <w:r w:rsidRPr="00817701">
        <w:t>behandelt wird</w:t>
      </w:r>
      <w:r w:rsidR="00C3381D">
        <w:t xml:space="preserve">. </w:t>
      </w:r>
      <w:r w:rsidRPr="00817701">
        <w:t>Es stellt die allgemeinen Funktionalitäten, Zielgruppen, sowie speziellere Anforderungen dar.</w:t>
      </w:r>
    </w:p>
    <w:p w14:paraId="290914CA" w14:textId="77777777" w:rsidR="0055333E" w:rsidRPr="00817701" w:rsidRDefault="0055333E" w:rsidP="00FF53F6">
      <w:pPr>
        <w:spacing w:line="360" w:lineRule="auto"/>
        <w:jc w:val="both"/>
      </w:pPr>
    </w:p>
    <w:p w14:paraId="10FA9924" w14:textId="538B6784" w:rsidR="00BB1495" w:rsidRPr="00817701" w:rsidRDefault="00E83CA7" w:rsidP="00FF53F6">
      <w:pPr>
        <w:pStyle w:val="Heading2"/>
        <w:spacing w:line="360" w:lineRule="auto"/>
        <w:jc w:val="both"/>
      </w:pPr>
      <w:bookmarkStart w:id="4" w:name="_Toc527493645"/>
      <w:r w:rsidRPr="00817701">
        <w:t>Purpose</w:t>
      </w:r>
      <w:bookmarkEnd w:id="4"/>
    </w:p>
    <w:p w14:paraId="1DD0FFB6" w14:textId="22AFB6A0" w:rsidR="00BB1495" w:rsidRPr="00817701" w:rsidRDefault="004D06D6" w:rsidP="00FF53F6">
      <w:pPr>
        <w:spacing w:line="360" w:lineRule="auto"/>
        <w:jc w:val="both"/>
      </w:pPr>
      <w:r w:rsidRPr="00817701">
        <w:t>Ziel dieses Praktikums ist es, eine Performance Evaluierung in Form eines Evaluierungsframeworks zu realisieren. Dieses soll auf das „</w:t>
      </w:r>
      <w:proofErr w:type="spellStart"/>
      <w:r w:rsidRPr="00817701">
        <w:t>Contextualized</w:t>
      </w:r>
      <w:proofErr w:type="spellEnd"/>
      <w:r w:rsidRPr="00817701">
        <w:t xml:space="preserve"> Business </w:t>
      </w:r>
      <w:proofErr w:type="spellStart"/>
      <w:r w:rsidRPr="00817701">
        <w:t>Rule</w:t>
      </w:r>
      <w:proofErr w:type="spellEnd"/>
      <w:r w:rsidRPr="00817701">
        <w:t xml:space="preserve"> Management“ und auf die „</w:t>
      </w:r>
      <w:proofErr w:type="spellStart"/>
      <w:r w:rsidRPr="00817701">
        <w:t>Rule</w:t>
      </w:r>
      <w:proofErr w:type="spellEnd"/>
      <w:r w:rsidRPr="00817701">
        <w:t xml:space="preserve"> Module </w:t>
      </w:r>
      <w:proofErr w:type="spellStart"/>
      <w:r w:rsidRPr="00817701">
        <w:t>Inheritance</w:t>
      </w:r>
      <w:proofErr w:type="spellEnd"/>
      <w:r w:rsidRPr="00817701">
        <w:t xml:space="preserve"> </w:t>
      </w:r>
      <w:proofErr w:type="spellStart"/>
      <w:r w:rsidRPr="00817701">
        <w:t>with</w:t>
      </w:r>
      <w:proofErr w:type="spellEnd"/>
      <w:r w:rsidRPr="00817701">
        <w:t xml:space="preserve"> </w:t>
      </w:r>
      <w:proofErr w:type="spellStart"/>
      <w:r w:rsidRPr="00817701">
        <w:t>Modification</w:t>
      </w:r>
      <w:proofErr w:type="spellEnd"/>
      <w:r w:rsidRPr="00817701">
        <w:t xml:space="preserve"> </w:t>
      </w:r>
      <w:proofErr w:type="spellStart"/>
      <w:r w:rsidRPr="00817701">
        <w:t>Restrictions</w:t>
      </w:r>
      <w:proofErr w:type="spellEnd"/>
      <w:r w:rsidRPr="00817701">
        <w:t>“ angewendet werden. Durch Testläufe sollen dann aussagekräftige Performanceanalysen durchgeführt werden, welche wiederum Daten generieren, die für eine Performancesteigerung weiterverwendet werden können.</w:t>
      </w:r>
      <w:r w:rsidR="00FA1844" w:rsidRPr="00817701">
        <w:t xml:space="preserve"> Diese Daten sollen für weitere Zwecke gespeichert werden.</w:t>
      </w:r>
    </w:p>
    <w:p w14:paraId="01140F7F" w14:textId="5B20CA84" w:rsidR="004D06D6" w:rsidRPr="00817701" w:rsidRDefault="004D06D6" w:rsidP="00FF53F6">
      <w:pPr>
        <w:spacing w:line="360" w:lineRule="auto"/>
        <w:jc w:val="both"/>
      </w:pPr>
      <w:r w:rsidRPr="00817701">
        <w:t>Zusätzlich sollen Datengeneratoren implementiert werden, welche Datensätze erzeugen</w:t>
      </w:r>
      <w:r w:rsidR="00A122B9" w:rsidRPr="00817701">
        <w:t>, und</w:t>
      </w:r>
      <w:r w:rsidR="00FA1844" w:rsidRPr="00817701">
        <w:t xml:space="preserve"> anschließend vom Evaluierungsframework für die Performanceanalyse verwendet werden.</w:t>
      </w:r>
      <w:r w:rsidR="00C3381D">
        <w:t xml:space="preserve"> Schlussendlich soll d</w:t>
      </w:r>
      <w:r w:rsidR="00C3381D">
        <w:t>as Programm über die Konsol</w:t>
      </w:r>
      <w:r w:rsidR="00791ED6">
        <w:t xml:space="preserve">e </w:t>
      </w:r>
      <w:r w:rsidR="00C3381D">
        <w:t>bedient werden können.</w:t>
      </w:r>
    </w:p>
    <w:p w14:paraId="5FAB9333" w14:textId="79B4A7C5" w:rsidR="009A18AA" w:rsidRDefault="009A18AA" w:rsidP="00FF53F6">
      <w:pPr>
        <w:spacing w:line="360" w:lineRule="auto"/>
        <w:jc w:val="both"/>
      </w:pPr>
    </w:p>
    <w:p w14:paraId="22952010" w14:textId="234785D7" w:rsidR="005B54FA" w:rsidRPr="00817701" w:rsidRDefault="005B54FA" w:rsidP="00FF53F6">
      <w:pPr>
        <w:spacing w:line="360" w:lineRule="auto"/>
        <w:jc w:val="both"/>
      </w:pPr>
      <w:r>
        <w:t>Nicht Ziel ist es, eine graphische Benutzeroberfläche für die Performance Evaluierung zu erstellen.</w:t>
      </w:r>
    </w:p>
    <w:p w14:paraId="62B02795" w14:textId="43D677B9" w:rsidR="00583935" w:rsidRPr="00817701" w:rsidRDefault="00B41BFE" w:rsidP="00FF53F6">
      <w:pPr>
        <w:pStyle w:val="Heading2"/>
        <w:spacing w:line="360" w:lineRule="auto"/>
        <w:jc w:val="both"/>
      </w:pPr>
      <w:bookmarkStart w:id="5" w:name="_Toc527493646"/>
      <w:r w:rsidRPr="00817701">
        <w:t>Definitions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583935" w:rsidRPr="00817701" w14:paraId="4E8FDCB3" w14:textId="77777777" w:rsidTr="00583935">
        <w:tc>
          <w:tcPr>
            <w:tcW w:w="4984" w:type="dxa"/>
          </w:tcPr>
          <w:p w14:paraId="15629659" w14:textId="3AD0B10D" w:rsidR="00583935" w:rsidRPr="00817701" w:rsidRDefault="00FA1844" w:rsidP="00FF53F6">
            <w:pPr>
              <w:spacing w:line="360" w:lineRule="auto"/>
              <w:jc w:val="both"/>
              <w:rPr>
                <w:b/>
              </w:rPr>
            </w:pPr>
            <w:r w:rsidRPr="00817701">
              <w:rPr>
                <w:b/>
              </w:rPr>
              <w:t>Abkürzung</w:t>
            </w:r>
          </w:p>
        </w:tc>
        <w:tc>
          <w:tcPr>
            <w:tcW w:w="4984" w:type="dxa"/>
          </w:tcPr>
          <w:p w14:paraId="022E8ACF" w14:textId="5672BEB0" w:rsidR="00583935" w:rsidRPr="00817701" w:rsidRDefault="00FA1844" w:rsidP="00FF53F6">
            <w:pPr>
              <w:spacing w:line="360" w:lineRule="auto"/>
              <w:jc w:val="both"/>
              <w:rPr>
                <w:b/>
              </w:rPr>
            </w:pPr>
            <w:r w:rsidRPr="00817701">
              <w:rPr>
                <w:b/>
              </w:rPr>
              <w:t>Definition</w:t>
            </w:r>
          </w:p>
        </w:tc>
      </w:tr>
      <w:tr w:rsidR="00583935" w:rsidRPr="00817701" w14:paraId="76E996C0" w14:textId="77777777" w:rsidTr="00583935">
        <w:tc>
          <w:tcPr>
            <w:tcW w:w="4984" w:type="dxa"/>
          </w:tcPr>
          <w:p w14:paraId="00128D09" w14:textId="3378466D" w:rsidR="00583935" w:rsidRPr="00817701" w:rsidRDefault="00FA1844" w:rsidP="00FF53F6">
            <w:pPr>
              <w:spacing w:line="360" w:lineRule="auto"/>
              <w:jc w:val="both"/>
            </w:pPr>
            <w:r w:rsidRPr="00817701">
              <w:t>CBR</w:t>
            </w:r>
          </w:p>
        </w:tc>
        <w:tc>
          <w:tcPr>
            <w:tcW w:w="4984" w:type="dxa"/>
          </w:tcPr>
          <w:p w14:paraId="62B939C1" w14:textId="352B4D43" w:rsidR="00583935" w:rsidRPr="00817701" w:rsidRDefault="00FA1844" w:rsidP="00FF53F6">
            <w:pPr>
              <w:spacing w:line="360" w:lineRule="auto"/>
              <w:jc w:val="both"/>
            </w:pPr>
            <w:proofErr w:type="spellStart"/>
            <w:r w:rsidRPr="00817701">
              <w:t>Contextualized</w:t>
            </w:r>
            <w:proofErr w:type="spellEnd"/>
            <w:r w:rsidRPr="00817701">
              <w:t xml:space="preserve"> Business </w:t>
            </w:r>
            <w:proofErr w:type="spellStart"/>
            <w:r w:rsidRPr="00817701">
              <w:t>Rule</w:t>
            </w:r>
            <w:proofErr w:type="spellEnd"/>
            <w:r w:rsidRPr="00817701">
              <w:t xml:space="preserve"> Management</w:t>
            </w:r>
          </w:p>
        </w:tc>
      </w:tr>
      <w:tr w:rsidR="00583935" w:rsidRPr="00817701" w14:paraId="0591A5A4" w14:textId="77777777" w:rsidTr="00583935">
        <w:tc>
          <w:tcPr>
            <w:tcW w:w="4984" w:type="dxa"/>
          </w:tcPr>
          <w:p w14:paraId="7A4931F7" w14:textId="50FADB6D" w:rsidR="00583935" w:rsidRPr="00817701" w:rsidRDefault="00193604" w:rsidP="00FF53F6">
            <w:pPr>
              <w:spacing w:line="360" w:lineRule="auto"/>
              <w:jc w:val="both"/>
            </w:pPr>
            <w:proofErr w:type="spellStart"/>
            <w:r>
              <w:t>Vadalog</w:t>
            </w:r>
            <w:proofErr w:type="spellEnd"/>
          </w:p>
        </w:tc>
        <w:tc>
          <w:tcPr>
            <w:tcW w:w="4984" w:type="dxa"/>
          </w:tcPr>
          <w:p w14:paraId="650ED86C" w14:textId="4D2DBD10" w:rsidR="00583935" w:rsidRPr="00817701" w:rsidRDefault="004172EE" w:rsidP="00FF53F6">
            <w:pPr>
              <w:spacing w:line="360" w:lineRule="auto"/>
              <w:jc w:val="both"/>
            </w:pPr>
            <w:r>
              <w:t xml:space="preserve">auf </w:t>
            </w:r>
            <w:proofErr w:type="spellStart"/>
            <w:r>
              <w:t>Datalog</w:t>
            </w:r>
            <w:proofErr w:type="spellEnd"/>
            <w:r>
              <w:t xml:space="preserve"> basierende Wissensgenerierung</w:t>
            </w:r>
          </w:p>
        </w:tc>
      </w:tr>
      <w:tr w:rsidR="00583935" w:rsidRPr="00DA2FAC" w14:paraId="2EFD7BEC" w14:textId="77777777" w:rsidTr="00583935">
        <w:tc>
          <w:tcPr>
            <w:tcW w:w="4984" w:type="dxa"/>
          </w:tcPr>
          <w:p w14:paraId="3F8C4877" w14:textId="246DAEF1" w:rsidR="00583935" w:rsidRPr="00817701" w:rsidRDefault="00193604" w:rsidP="00FF53F6">
            <w:pPr>
              <w:spacing w:line="360" w:lineRule="auto"/>
              <w:jc w:val="both"/>
            </w:pPr>
            <w:r>
              <w:t>IEEE</w:t>
            </w:r>
          </w:p>
        </w:tc>
        <w:tc>
          <w:tcPr>
            <w:tcW w:w="4984" w:type="dxa"/>
          </w:tcPr>
          <w:p w14:paraId="03C4C670" w14:textId="5DF454A5" w:rsidR="00583935" w:rsidRPr="00D330A7" w:rsidRDefault="00D330A7" w:rsidP="00FF53F6">
            <w:pPr>
              <w:spacing w:line="360" w:lineRule="auto"/>
              <w:jc w:val="both"/>
              <w:rPr>
                <w:lang w:val="en-GB"/>
              </w:rPr>
            </w:pPr>
            <w:r w:rsidRPr="00D330A7">
              <w:rPr>
                <w:lang w:val="en-GB"/>
              </w:rPr>
              <w:t>Institute of Electrical and Electronics Engineers</w:t>
            </w:r>
          </w:p>
        </w:tc>
      </w:tr>
    </w:tbl>
    <w:p w14:paraId="3E91CB63" w14:textId="6CAED64E" w:rsidR="00FD45C8" w:rsidRPr="00D330A7" w:rsidRDefault="00FD45C8" w:rsidP="00FF53F6">
      <w:pPr>
        <w:spacing w:line="360" w:lineRule="auto"/>
        <w:jc w:val="both"/>
        <w:rPr>
          <w:lang w:val="en-GB"/>
        </w:rPr>
      </w:pPr>
    </w:p>
    <w:p w14:paraId="0A606088" w14:textId="46F94891" w:rsidR="000F121E" w:rsidRPr="00817701" w:rsidRDefault="000F121E" w:rsidP="00FF53F6">
      <w:pPr>
        <w:pStyle w:val="Heading2"/>
        <w:spacing w:line="360" w:lineRule="auto"/>
        <w:jc w:val="both"/>
      </w:pPr>
      <w:bookmarkStart w:id="6" w:name="_Toc527493647"/>
      <w:r w:rsidRPr="00817701">
        <w:t>References</w:t>
      </w:r>
      <w:bookmarkEnd w:id="6"/>
    </w:p>
    <w:p w14:paraId="6461CDAC" w14:textId="0EC904C9" w:rsidR="000F121E" w:rsidRPr="001404EF" w:rsidRDefault="00DA2881" w:rsidP="00FF53F6">
      <w:pPr>
        <w:spacing w:line="360" w:lineRule="auto"/>
        <w:jc w:val="both"/>
        <w:rPr>
          <w:lang w:val="en-GB"/>
        </w:rPr>
      </w:pPr>
      <w:r w:rsidRPr="001404EF">
        <w:rPr>
          <w:lang w:val="en-GB"/>
        </w:rPr>
        <w:t>[1] IEEE Software Engineering Standards Committee, “</w:t>
      </w:r>
      <w:r w:rsidR="008265D1" w:rsidRPr="001404EF">
        <w:rPr>
          <w:lang w:val="en-GB"/>
        </w:rPr>
        <w:t>ISO/IEC/IEEE 29148:2011(E)</w:t>
      </w:r>
      <w:r w:rsidRPr="001404EF">
        <w:rPr>
          <w:lang w:val="en-GB"/>
        </w:rPr>
        <w:t xml:space="preserve">, </w:t>
      </w:r>
      <w:r w:rsidR="008265D1" w:rsidRPr="001404EF">
        <w:rPr>
          <w:lang w:val="en-GB"/>
        </w:rPr>
        <w:t xml:space="preserve">IEEE </w:t>
      </w:r>
      <w:r w:rsidRPr="001404EF">
        <w:rPr>
          <w:lang w:val="en-GB"/>
        </w:rPr>
        <w:t>Systems and software engineering - Life cycle processes - Requirementsengineering”, January 12, 2011.</w:t>
      </w:r>
    </w:p>
    <w:p w14:paraId="7CFEA0DA" w14:textId="02ABE288" w:rsidR="00782C5C" w:rsidRPr="001404EF" w:rsidRDefault="00782C5C" w:rsidP="00FF53F6">
      <w:pPr>
        <w:spacing w:after="160" w:line="360" w:lineRule="auto"/>
        <w:jc w:val="both"/>
        <w:rPr>
          <w:lang w:val="en-GB"/>
        </w:rPr>
      </w:pPr>
      <w:r w:rsidRPr="001404EF">
        <w:rPr>
          <w:lang w:val="en-GB"/>
        </w:rPr>
        <w:br w:type="page"/>
      </w:r>
    </w:p>
    <w:p w14:paraId="765289BC" w14:textId="3F74CD16" w:rsidR="007E73BC" w:rsidRPr="00817701" w:rsidRDefault="00CC66C7" w:rsidP="00FF53F6">
      <w:pPr>
        <w:pStyle w:val="Heading1"/>
        <w:spacing w:line="360" w:lineRule="auto"/>
        <w:jc w:val="both"/>
      </w:pPr>
      <w:bookmarkStart w:id="7" w:name="_Toc527493648"/>
      <w:r w:rsidRPr="00817701">
        <w:lastRenderedPageBreak/>
        <w:t xml:space="preserve">System </w:t>
      </w:r>
      <w:proofErr w:type="spellStart"/>
      <w:r w:rsidRPr="00817701">
        <w:t>overview</w:t>
      </w:r>
      <w:bookmarkEnd w:id="7"/>
      <w:proofErr w:type="spellEnd"/>
    </w:p>
    <w:p w14:paraId="395F3D76" w14:textId="41DBF2AB" w:rsidR="008E44F5" w:rsidRPr="00817701" w:rsidRDefault="00A17F12" w:rsidP="00FF53F6">
      <w:pPr>
        <w:spacing w:line="360" w:lineRule="auto"/>
        <w:jc w:val="both"/>
      </w:pPr>
      <w:r w:rsidRPr="00817701">
        <w:t>Das Software System des Programmes besteht aus folgenden Elementen:</w:t>
      </w:r>
    </w:p>
    <w:p w14:paraId="160CDFE2" w14:textId="6A03CD0B" w:rsidR="00A17F12" w:rsidRPr="00817701" w:rsidRDefault="00A17F12" w:rsidP="00FF53F6">
      <w:pPr>
        <w:spacing w:line="360" w:lineRule="auto"/>
        <w:jc w:val="both"/>
      </w:pPr>
    </w:p>
    <w:p w14:paraId="1699A035" w14:textId="2DEEF5D4" w:rsidR="00A17F12" w:rsidRPr="00817701" w:rsidRDefault="00A17F12" w:rsidP="00FF53F6">
      <w:pPr>
        <w:spacing w:line="360" w:lineRule="auto"/>
        <w:jc w:val="both"/>
      </w:pPr>
      <w:r w:rsidRPr="00817701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598CF9" wp14:editId="165CEC82">
                <wp:simplePos x="0" y="0"/>
                <wp:positionH relativeFrom="column">
                  <wp:posOffset>190500</wp:posOffset>
                </wp:positionH>
                <wp:positionV relativeFrom="paragraph">
                  <wp:posOffset>4212590</wp:posOffset>
                </wp:positionV>
                <wp:extent cx="55784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BF188" w14:textId="65B17EB1" w:rsidR="00045FEF" w:rsidRPr="003825A2" w:rsidRDefault="00045FEF" w:rsidP="00A17F1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8" w:name="_Toc527381648"/>
                            <w:r>
                              <w:t xml:space="preserve">Abbildung </w:t>
                            </w: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Abbildung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Software System </w:t>
                            </w:r>
                            <w:proofErr w:type="spellStart"/>
                            <w:r>
                              <w:t>Overview</w:t>
                            </w:r>
                            <w:bookmarkEnd w:id="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8CF9" id="Textfeld 3" o:spid="_x0000_s1028" type="#_x0000_t202" style="position:absolute;left:0;text-align:left;margin-left:15pt;margin-top:331.7pt;width:439.2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" stroked="f">
                <v:textbox style="mso-fit-shape-to-text:t" inset="0,0,0,0">
                  <w:txbxContent>
                    <w:p w14:paraId="144BF188" w14:textId="65B17EB1" w:rsidR="00045FEF" w:rsidRPr="003825A2" w:rsidRDefault="00045FEF" w:rsidP="00A17F12">
                      <w:pPr>
                        <w:pStyle w:val="Caption"/>
                        <w:rPr>
                          <w:noProof/>
                        </w:rPr>
                      </w:pPr>
                      <w:bookmarkStart w:id="9" w:name="_Toc527381648"/>
                      <w:r>
                        <w:t xml:space="preserve">Abbildung </w:t>
                      </w: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Abbildung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: Software System </w:t>
                      </w:r>
                      <w:proofErr w:type="spellStart"/>
                      <w:r>
                        <w:t>Overview</w:t>
                      </w:r>
                      <w:bookmarkEnd w:id="9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Pr="00817701">
        <w:rPr>
          <w:noProof/>
        </w:rPr>
        <w:drawing>
          <wp:anchor distT="0" distB="0" distL="114300" distR="114300" simplePos="0" relativeHeight="251663360" behindDoc="1" locked="0" layoutInCell="1" allowOverlap="1" wp14:anchorId="31EA4010" wp14:editId="04163B2B">
            <wp:simplePos x="0" y="0"/>
            <wp:positionH relativeFrom="column">
              <wp:posOffset>190500</wp:posOffset>
            </wp:positionH>
            <wp:positionV relativeFrom="paragraph">
              <wp:posOffset>9525</wp:posOffset>
            </wp:positionV>
            <wp:extent cx="5578475" cy="4145915"/>
            <wp:effectExtent l="0" t="0" r="3175" b="6985"/>
            <wp:wrapTight wrapText="bothSides">
              <wp:wrapPolygon edited="0">
                <wp:start x="0" y="0"/>
                <wp:lineTo x="0" y="21537"/>
                <wp:lineTo x="21539" y="21537"/>
                <wp:lineTo x="21539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7BAAE" w14:textId="77777777" w:rsidR="00A17F12" w:rsidRPr="00817701" w:rsidRDefault="00A17F12" w:rsidP="00FF53F6">
      <w:pPr>
        <w:spacing w:line="360" w:lineRule="auto"/>
        <w:jc w:val="both"/>
      </w:pPr>
    </w:p>
    <w:p w14:paraId="315566BA" w14:textId="7E6D55AB" w:rsidR="007E73BC" w:rsidRPr="00817701" w:rsidRDefault="00CC66C7" w:rsidP="00FF53F6">
      <w:pPr>
        <w:pStyle w:val="Heading1"/>
        <w:spacing w:line="360" w:lineRule="auto"/>
        <w:jc w:val="both"/>
      </w:pPr>
      <w:bookmarkStart w:id="10" w:name="_Toc527493649"/>
      <w:r w:rsidRPr="00817701">
        <w:t xml:space="preserve">Overall </w:t>
      </w:r>
      <w:proofErr w:type="spellStart"/>
      <w:r w:rsidRPr="00817701">
        <w:t>description</w:t>
      </w:r>
      <w:bookmarkEnd w:id="10"/>
      <w:proofErr w:type="spellEnd"/>
    </w:p>
    <w:p w14:paraId="50E42490" w14:textId="2117600E" w:rsidR="00782C5C" w:rsidRDefault="00CC66C7" w:rsidP="00FF53F6">
      <w:pPr>
        <w:pStyle w:val="Heading2"/>
        <w:spacing w:line="360" w:lineRule="auto"/>
        <w:jc w:val="both"/>
      </w:pPr>
      <w:bookmarkStart w:id="11" w:name="_Toc527493650"/>
      <w:r w:rsidRPr="00817701">
        <w:t xml:space="preserve">Design </w:t>
      </w:r>
      <w:proofErr w:type="spellStart"/>
      <w:r w:rsidRPr="00817701">
        <w:t>constraints</w:t>
      </w:r>
      <w:bookmarkEnd w:id="11"/>
      <w:proofErr w:type="spellEnd"/>
    </w:p>
    <w:p w14:paraId="327388C4" w14:textId="0ABF351D" w:rsidR="00666616" w:rsidRDefault="00B57563" w:rsidP="00D96AD3">
      <w:pPr>
        <w:pStyle w:val="ListParagraph"/>
        <w:numPr>
          <w:ilvl w:val="0"/>
          <w:numId w:val="34"/>
        </w:numPr>
        <w:spacing w:line="360" w:lineRule="auto"/>
      </w:pPr>
      <w:r>
        <w:t xml:space="preserve">In Bezug auf die </w:t>
      </w:r>
      <w:r w:rsidR="00666616">
        <w:t xml:space="preserve">Programmiersprache </w:t>
      </w:r>
      <w:r w:rsidR="009D51B6">
        <w:t>–</w:t>
      </w:r>
      <w:r w:rsidR="00666616">
        <w:t xml:space="preserve"> </w:t>
      </w:r>
      <w:r w:rsidR="009D51B6">
        <w:t>keine Eingrenzung</w:t>
      </w:r>
    </w:p>
    <w:p w14:paraId="4E2A7819" w14:textId="59086C98" w:rsidR="00666616" w:rsidRDefault="00A61BCF" w:rsidP="00D96AD3">
      <w:pPr>
        <w:pStyle w:val="ListParagraph"/>
        <w:numPr>
          <w:ilvl w:val="0"/>
          <w:numId w:val="34"/>
        </w:numPr>
        <w:spacing w:line="360" w:lineRule="auto"/>
      </w:pPr>
      <w:r>
        <w:t>In Bezug auf da</w:t>
      </w:r>
      <w:r w:rsidR="00125BD7">
        <w:t>s</w:t>
      </w:r>
      <w:r w:rsidR="00171C95">
        <w:t xml:space="preserve"> </w:t>
      </w:r>
      <w:r w:rsidR="00A67D3C">
        <w:t>Betriebssystem</w:t>
      </w:r>
      <w:r w:rsidR="00125BD7">
        <w:t>s</w:t>
      </w:r>
      <w:r w:rsidR="00A67D3C">
        <w:t xml:space="preserve"> – muss auf Fedora 28 (Linux) lauffähig sein</w:t>
      </w:r>
    </w:p>
    <w:p w14:paraId="306DDEAB" w14:textId="0FD9DFA3" w:rsidR="00D96AD3" w:rsidRPr="00C87E6B" w:rsidRDefault="00093042" w:rsidP="00D96AD3">
      <w:pPr>
        <w:pStyle w:val="ListParagraph"/>
        <w:numPr>
          <w:ilvl w:val="0"/>
          <w:numId w:val="34"/>
        </w:numPr>
        <w:spacing w:line="360" w:lineRule="auto"/>
      </w:pPr>
      <w:r>
        <w:t>In Bezug auf die</w:t>
      </w:r>
      <w:bookmarkStart w:id="12" w:name="_GoBack"/>
      <w:bookmarkEnd w:id="12"/>
      <w:r w:rsidR="00015A94">
        <w:t xml:space="preserve"> </w:t>
      </w:r>
      <w:r w:rsidR="00D02C7D">
        <w:t>B</w:t>
      </w:r>
      <w:r w:rsidR="00D96AD3">
        <w:t xml:space="preserve">enutzung von </w:t>
      </w:r>
      <w:r w:rsidR="0025503D">
        <w:t xml:space="preserve">externen </w:t>
      </w:r>
      <w:r w:rsidR="00D96AD3">
        <w:t xml:space="preserve">Libraries </w:t>
      </w:r>
      <w:r w:rsidR="005F10F4">
        <w:t>und/oder</w:t>
      </w:r>
      <w:r w:rsidR="00D96AD3">
        <w:t xml:space="preserve"> Frameworks – keine Eingrenzung </w:t>
      </w:r>
    </w:p>
    <w:p w14:paraId="5F5AF253" w14:textId="55856E37" w:rsidR="00782C5C" w:rsidRPr="00666616" w:rsidRDefault="00782C5C" w:rsidP="00666616">
      <w:pPr>
        <w:pStyle w:val="ListParagraph"/>
        <w:spacing w:line="360" w:lineRule="auto"/>
        <w:jc w:val="both"/>
        <w:rPr>
          <w:color w:val="FF0000"/>
        </w:rPr>
      </w:pPr>
    </w:p>
    <w:p w14:paraId="76AEDA2F" w14:textId="77777777" w:rsidR="00782C5C" w:rsidRPr="00817701" w:rsidRDefault="00782C5C" w:rsidP="00FF53F6">
      <w:pPr>
        <w:spacing w:line="360" w:lineRule="auto"/>
        <w:jc w:val="both"/>
      </w:pPr>
    </w:p>
    <w:p w14:paraId="6EF68505" w14:textId="2CF53317" w:rsidR="00CC66C7" w:rsidRPr="00817701" w:rsidRDefault="00CC66C7" w:rsidP="00FF53F6">
      <w:pPr>
        <w:pStyle w:val="Heading2"/>
        <w:spacing w:line="360" w:lineRule="auto"/>
        <w:jc w:val="both"/>
      </w:pPr>
      <w:bookmarkStart w:id="13" w:name="_Toc527493651"/>
      <w:proofErr w:type="spellStart"/>
      <w:r w:rsidRPr="00817701">
        <w:lastRenderedPageBreak/>
        <w:t>Product</w:t>
      </w:r>
      <w:proofErr w:type="spellEnd"/>
      <w:r w:rsidRPr="00817701">
        <w:t xml:space="preserve"> </w:t>
      </w:r>
      <w:proofErr w:type="spellStart"/>
      <w:r w:rsidRPr="00817701">
        <w:t>functions</w:t>
      </w:r>
      <w:bookmarkEnd w:id="13"/>
      <w:proofErr w:type="spellEnd"/>
    </w:p>
    <w:p w14:paraId="405A9B26" w14:textId="778FB28C" w:rsidR="00A65CF8" w:rsidRDefault="00782C5C" w:rsidP="00FF53F6">
      <w:pPr>
        <w:spacing w:line="360" w:lineRule="auto"/>
        <w:jc w:val="both"/>
      </w:pPr>
      <w:r w:rsidRPr="00817701">
        <w:t xml:space="preserve">Die allgemeine Funktionalität des Programmes besteht darin, Testdaten für CBR und </w:t>
      </w:r>
      <w:proofErr w:type="spellStart"/>
      <w:r w:rsidRPr="00817701">
        <w:t>Inheritance</w:t>
      </w:r>
      <w:proofErr w:type="spellEnd"/>
      <w:r w:rsidRPr="00817701">
        <w:t xml:space="preserve"> zu generieren um damit verschiedene Testfälle durchführen zu können und somit die Performance der Durchführung messen und evaluieren zu können.</w:t>
      </w:r>
    </w:p>
    <w:p w14:paraId="4427A5D1" w14:textId="77777777" w:rsidR="00A65CF8" w:rsidRPr="00817701" w:rsidRDefault="00A65CF8" w:rsidP="00FF53F6">
      <w:pPr>
        <w:spacing w:line="360" w:lineRule="auto"/>
        <w:jc w:val="both"/>
      </w:pPr>
    </w:p>
    <w:p w14:paraId="0EB0CC24" w14:textId="0D1255F6" w:rsidR="00CC66C7" w:rsidRPr="00817701" w:rsidRDefault="00CC66C7" w:rsidP="00FF53F6">
      <w:pPr>
        <w:pStyle w:val="Heading2"/>
        <w:spacing w:line="360" w:lineRule="auto"/>
        <w:jc w:val="both"/>
      </w:pPr>
      <w:bookmarkStart w:id="14" w:name="_Toc527493652"/>
      <w:r w:rsidRPr="00817701">
        <w:t xml:space="preserve">User </w:t>
      </w:r>
      <w:proofErr w:type="spellStart"/>
      <w:r w:rsidRPr="00817701">
        <w:t>characteristics</w:t>
      </w:r>
      <w:bookmarkEnd w:id="14"/>
      <w:proofErr w:type="spellEnd"/>
    </w:p>
    <w:p w14:paraId="137885DA" w14:textId="3792C318" w:rsidR="00D0515C" w:rsidRPr="00817701" w:rsidRDefault="00D0515C" w:rsidP="00FF53F6">
      <w:pPr>
        <w:spacing w:line="360" w:lineRule="auto"/>
        <w:jc w:val="both"/>
      </w:pPr>
      <w:r w:rsidRPr="00817701">
        <w:t xml:space="preserve">Insgesamt gibt es drei Arten von Benutzern: </w:t>
      </w:r>
      <w:r w:rsidR="005E1F46" w:rsidRPr="00817701">
        <w:t>„</w:t>
      </w:r>
      <w:r w:rsidRPr="00817701">
        <w:t>Softwareadministratoren</w:t>
      </w:r>
      <w:r w:rsidR="005E1F46" w:rsidRPr="00817701">
        <w:t>“</w:t>
      </w:r>
      <w:r w:rsidRPr="00817701">
        <w:t xml:space="preserve">, </w:t>
      </w:r>
      <w:r w:rsidR="005E1F46" w:rsidRPr="00817701">
        <w:t>„</w:t>
      </w:r>
      <w:r w:rsidRPr="00817701">
        <w:t>Zuständige für die Geschäftsregeln</w:t>
      </w:r>
      <w:r w:rsidR="005E1F46" w:rsidRPr="00817701">
        <w:t>“</w:t>
      </w:r>
      <w:r w:rsidRPr="00817701">
        <w:t xml:space="preserve"> und der spätere Benutzer der Software.</w:t>
      </w:r>
    </w:p>
    <w:p w14:paraId="5E5F5DEB" w14:textId="0BA2FAE2" w:rsidR="00D0515C" w:rsidRPr="00817701" w:rsidRDefault="00D0515C" w:rsidP="00FF53F6">
      <w:pPr>
        <w:spacing w:line="360" w:lineRule="auto"/>
        <w:jc w:val="both"/>
      </w:pPr>
    </w:p>
    <w:p w14:paraId="067F62E8" w14:textId="53B34395" w:rsidR="00D0515C" w:rsidRPr="00817701" w:rsidRDefault="00D0515C" w:rsidP="00FF53F6">
      <w:pPr>
        <w:spacing w:line="360" w:lineRule="auto"/>
        <w:jc w:val="both"/>
      </w:pPr>
      <w:r w:rsidRPr="00817701">
        <w:t>Der Softwareadministrator ist für die Entwicklung und Implementierung der Software und der Schnittstellen verantwortlich. Er ist für den reibungslosen Betrieb des Systems zuständig</w:t>
      </w:r>
      <w:r w:rsidR="00C40C1A" w:rsidRPr="00817701">
        <w:t>, sowie für die Sortierung der Geschäftsregeln</w:t>
      </w:r>
      <w:r w:rsidRPr="00817701">
        <w:t>.</w:t>
      </w:r>
      <w:r w:rsidR="007A2575" w:rsidRPr="00817701">
        <w:t xml:space="preserve"> Ebenso ist er für die Ausführung der Performanceanalyse, sowie für die Speicherung der Daten, welche auf den Ergebnissen der Analyse basieren, zuständig.</w:t>
      </w:r>
    </w:p>
    <w:p w14:paraId="28588DBF" w14:textId="6842A8DC" w:rsidR="00D0515C" w:rsidRPr="00817701" w:rsidRDefault="00D0515C" w:rsidP="00FF53F6">
      <w:pPr>
        <w:spacing w:line="360" w:lineRule="auto"/>
        <w:jc w:val="both"/>
      </w:pPr>
    </w:p>
    <w:p w14:paraId="6054DCE8" w14:textId="45505E78" w:rsidR="00D0515C" w:rsidRPr="00817701" w:rsidRDefault="00C40C1A" w:rsidP="00FF53F6">
      <w:pPr>
        <w:spacing w:line="360" w:lineRule="auto"/>
        <w:jc w:val="both"/>
      </w:pPr>
      <w:r w:rsidRPr="00817701">
        <w:t>Personen, welche die Geschäftsregeln definieren und laufend</w:t>
      </w:r>
      <w:r w:rsidR="00151F30" w:rsidRPr="00817701">
        <w:t>,</w:t>
      </w:r>
      <w:r w:rsidRPr="00817701">
        <w:t xml:space="preserve"> entsprechend der Organisation</w:t>
      </w:r>
      <w:r w:rsidR="00151F30" w:rsidRPr="00817701">
        <w:t>,</w:t>
      </w:r>
      <w:r w:rsidRPr="00817701">
        <w:t xml:space="preserve"> aktualisieren, sind ebenso involviert. Diese Regeln werden vom Systemadmin</w:t>
      </w:r>
      <w:r w:rsidR="0098044C" w:rsidRPr="00817701">
        <w:t xml:space="preserve">istrator oder von der </w:t>
      </w:r>
      <w:r w:rsidR="00151F30" w:rsidRPr="00817701">
        <w:t xml:space="preserve">jeweilig </w:t>
      </w:r>
      <w:r w:rsidR="0098044C" w:rsidRPr="00817701">
        <w:t>zuständigen Person in das System eingepflegt.</w:t>
      </w:r>
    </w:p>
    <w:p w14:paraId="401B9F45" w14:textId="0B58DAB1" w:rsidR="00C40C1A" w:rsidRPr="00817701" w:rsidRDefault="00C40C1A" w:rsidP="00FF53F6">
      <w:pPr>
        <w:spacing w:line="360" w:lineRule="auto"/>
        <w:jc w:val="both"/>
      </w:pPr>
    </w:p>
    <w:p w14:paraId="6ACA5DEA" w14:textId="55C10502" w:rsidR="00C40C1A" w:rsidRPr="00817701" w:rsidRDefault="00C40C1A" w:rsidP="00FF53F6">
      <w:pPr>
        <w:spacing w:line="360" w:lineRule="auto"/>
        <w:jc w:val="both"/>
      </w:pPr>
      <w:r w:rsidRPr="00817701">
        <w:t xml:space="preserve">Der Benutzer der Software </w:t>
      </w:r>
      <w:r w:rsidR="000C3FB7" w:rsidRPr="00817701">
        <w:t>wird lediglich mit den für die jeweilige Benutzergruppe vorhergesehenen Informationen konfrontiert. Diese Informationen werden auf Basis der Geschäftsregeln und der Software gefiltert.</w:t>
      </w:r>
    </w:p>
    <w:p w14:paraId="5B769ED1" w14:textId="69D2FB6A" w:rsidR="00CC66C7" w:rsidRPr="00817701" w:rsidRDefault="00CC66C7" w:rsidP="00FF53F6">
      <w:pPr>
        <w:pStyle w:val="Heading2"/>
        <w:spacing w:line="360" w:lineRule="auto"/>
        <w:jc w:val="both"/>
      </w:pPr>
      <w:bookmarkStart w:id="15" w:name="_Toc527493653"/>
      <w:proofErr w:type="spellStart"/>
      <w:r w:rsidRPr="00817701">
        <w:t>Limitations</w:t>
      </w:r>
      <w:proofErr w:type="spellEnd"/>
      <w:r w:rsidRPr="00817701">
        <w:t xml:space="preserve">, </w:t>
      </w:r>
      <w:proofErr w:type="spellStart"/>
      <w:r w:rsidRPr="00817701">
        <w:t>assumptions</w:t>
      </w:r>
      <w:proofErr w:type="spellEnd"/>
      <w:r w:rsidRPr="00817701">
        <w:t xml:space="preserve"> </w:t>
      </w:r>
      <w:proofErr w:type="spellStart"/>
      <w:r w:rsidRPr="00817701">
        <w:t>and</w:t>
      </w:r>
      <w:proofErr w:type="spellEnd"/>
      <w:r w:rsidRPr="00817701">
        <w:t xml:space="preserve"> </w:t>
      </w:r>
      <w:proofErr w:type="spellStart"/>
      <w:r w:rsidRPr="00817701">
        <w:t>dependencies</w:t>
      </w:r>
      <w:bookmarkEnd w:id="15"/>
      <w:proofErr w:type="spellEnd"/>
    </w:p>
    <w:p w14:paraId="5E040A4A" w14:textId="35DB656B" w:rsidR="00CC66C7" w:rsidRDefault="00123700" w:rsidP="00FF53F6">
      <w:pPr>
        <w:spacing w:line="360" w:lineRule="auto"/>
        <w:jc w:val="both"/>
      </w:pPr>
      <w:r w:rsidRPr="00817701">
        <w:t xml:space="preserve">Eine Einschränkung bei der Entwicklung der Performanceanalyse </w:t>
      </w:r>
      <w:r w:rsidR="002F1D5F" w:rsidRPr="00817701">
        <w:t>ist, dass jenes</w:t>
      </w:r>
      <w:r w:rsidR="003C6B87" w:rsidRPr="00817701">
        <w:t xml:space="preserve"> grundsätzlich betriebssystemunabhängig arbeiten muss, aber in jedem Fall unter Fedora 28 (Linux) lauffähig sein muss</w:t>
      </w:r>
      <w:r w:rsidR="001E03F4" w:rsidRPr="00817701">
        <w:t>.</w:t>
      </w:r>
    </w:p>
    <w:p w14:paraId="18DA5032" w14:textId="18ECF2A7" w:rsidR="004C6468" w:rsidRDefault="004C6468" w:rsidP="00FF53F6">
      <w:pPr>
        <w:spacing w:after="160" w:line="360" w:lineRule="auto"/>
        <w:jc w:val="both"/>
      </w:pPr>
      <w:r>
        <w:br w:type="page"/>
      </w:r>
    </w:p>
    <w:p w14:paraId="47A8DF99" w14:textId="6C7FD241" w:rsidR="00CC66C7" w:rsidRPr="00817701" w:rsidRDefault="00CC66C7" w:rsidP="00FF53F6">
      <w:pPr>
        <w:pStyle w:val="Heading1"/>
        <w:spacing w:line="360" w:lineRule="auto"/>
        <w:jc w:val="both"/>
      </w:pPr>
      <w:bookmarkStart w:id="16" w:name="_Toc527493654"/>
      <w:proofErr w:type="spellStart"/>
      <w:r w:rsidRPr="00817701">
        <w:lastRenderedPageBreak/>
        <w:t>Specific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6"/>
      <w:proofErr w:type="spellEnd"/>
    </w:p>
    <w:p w14:paraId="076F0F23" w14:textId="689C0A8C" w:rsidR="00AE4CB3" w:rsidRPr="00817701" w:rsidRDefault="00D36A9B" w:rsidP="00FF53F6">
      <w:pPr>
        <w:pStyle w:val="Heading2"/>
        <w:spacing w:line="360" w:lineRule="auto"/>
        <w:jc w:val="both"/>
      </w:pPr>
      <w:bookmarkStart w:id="17" w:name="_Toc527493655"/>
      <w:proofErr w:type="spellStart"/>
      <w:r w:rsidRPr="00817701">
        <w:t>External</w:t>
      </w:r>
      <w:proofErr w:type="spellEnd"/>
      <w:r w:rsidRPr="00817701">
        <w:t xml:space="preserve"> </w:t>
      </w:r>
      <w:proofErr w:type="spellStart"/>
      <w:r w:rsidRPr="00817701">
        <w:t>interface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7"/>
      <w:proofErr w:type="spellEnd"/>
    </w:p>
    <w:p w14:paraId="1E918892" w14:textId="0ABA6E57" w:rsidR="00AE4CB3" w:rsidRPr="00FB6A8B" w:rsidRDefault="00C95E38" w:rsidP="00FF53F6">
      <w:pPr>
        <w:spacing w:line="360" w:lineRule="auto"/>
        <w:jc w:val="both"/>
        <w:rPr>
          <w:color w:val="FF0000"/>
        </w:rPr>
      </w:pPr>
      <w:proofErr w:type="spellStart"/>
      <w:r w:rsidRPr="00FB6A8B">
        <w:rPr>
          <w:color w:val="FF0000"/>
        </w:rPr>
        <w:t>ToDo</w:t>
      </w:r>
      <w:proofErr w:type="spellEnd"/>
    </w:p>
    <w:p w14:paraId="23575CB8" w14:textId="3965EF7B" w:rsidR="00D36A9B" w:rsidRPr="00817701" w:rsidRDefault="00547A37" w:rsidP="00FF53F6">
      <w:pPr>
        <w:pStyle w:val="Heading2"/>
        <w:spacing w:line="360" w:lineRule="auto"/>
        <w:jc w:val="both"/>
      </w:pPr>
      <w:bookmarkStart w:id="18" w:name="_Toc52749365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18"/>
      <w:proofErr w:type="spellEnd"/>
    </w:p>
    <w:p w14:paraId="16A12292" w14:textId="1631319E" w:rsidR="00AE4CB3" w:rsidRPr="00817701" w:rsidRDefault="00AE4CB3" w:rsidP="00FF53F6">
      <w:pPr>
        <w:spacing w:line="360" w:lineRule="auto"/>
        <w:jc w:val="both"/>
      </w:pPr>
      <w:r w:rsidRPr="00817701">
        <w:t>Im Folgenden werden die Funktionalitäten, welche das Programm haben soll, behandelt.</w:t>
      </w:r>
    </w:p>
    <w:p w14:paraId="4FF91DC7" w14:textId="77777777" w:rsidR="00AE4CB3" w:rsidRPr="00817701" w:rsidRDefault="00AE4CB3" w:rsidP="00FF53F6">
      <w:pPr>
        <w:spacing w:line="360" w:lineRule="auto"/>
        <w:jc w:val="both"/>
      </w:pPr>
    </w:p>
    <w:p w14:paraId="50C7D494" w14:textId="21E89C2A" w:rsidR="00D8792B" w:rsidRDefault="00D8792B" w:rsidP="00FF53F6">
      <w:pPr>
        <w:pStyle w:val="Heading3"/>
        <w:spacing w:line="360" w:lineRule="auto"/>
        <w:jc w:val="both"/>
      </w:pPr>
      <w:bookmarkStart w:id="19" w:name="_Toc527493657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1</w:t>
      </w:r>
      <w:bookmarkEnd w:id="19"/>
    </w:p>
    <w:p w14:paraId="73BBC136" w14:textId="1AF277BC" w:rsidR="004C6468" w:rsidRDefault="004C6468" w:rsidP="00FF53F6">
      <w:pPr>
        <w:spacing w:line="360" w:lineRule="auto"/>
        <w:jc w:val="both"/>
      </w:pPr>
      <w:r>
        <w:t>Datengenerierung von CBR Datengenerator</w:t>
      </w:r>
    </w:p>
    <w:p w14:paraId="62E835AC" w14:textId="1F3482F2" w:rsidR="004C6468" w:rsidRDefault="004C6468" w:rsidP="00FF53F6">
      <w:pPr>
        <w:pStyle w:val="ListParagraph"/>
        <w:numPr>
          <w:ilvl w:val="0"/>
          <w:numId w:val="30"/>
        </w:numPr>
        <w:spacing w:line="360" w:lineRule="auto"/>
        <w:jc w:val="both"/>
      </w:pPr>
      <w:r>
        <w:t>Es sollen Parameter, Parameter Werte, Business Cases, Kontext Modelle und Kontexte für die Testfälle generiert werden.</w:t>
      </w:r>
    </w:p>
    <w:p w14:paraId="5FB23BDB" w14:textId="1ABC3BFD" w:rsidR="004C6468" w:rsidRPr="004C6468" w:rsidRDefault="004C6468" w:rsidP="00FF53F6">
      <w:pPr>
        <w:pStyle w:val="ListParagraph"/>
        <w:numPr>
          <w:ilvl w:val="0"/>
          <w:numId w:val="30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52F95D6" w14:textId="77777777" w:rsidR="003C1D8D" w:rsidRPr="00817701" w:rsidRDefault="003C1D8D" w:rsidP="00FF53F6">
      <w:pPr>
        <w:spacing w:line="360" w:lineRule="auto"/>
        <w:jc w:val="both"/>
      </w:pPr>
    </w:p>
    <w:p w14:paraId="1CE252AA" w14:textId="05D88DEA" w:rsidR="00D8792B" w:rsidRPr="00817701" w:rsidRDefault="00D8792B" w:rsidP="00FF53F6">
      <w:pPr>
        <w:pStyle w:val="Heading3"/>
        <w:numPr>
          <w:ilvl w:val="2"/>
          <w:numId w:val="4"/>
        </w:numPr>
        <w:spacing w:line="360" w:lineRule="auto"/>
        <w:jc w:val="both"/>
      </w:pPr>
      <w:bookmarkStart w:id="20" w:name="_Toc527493658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2</w:t>
      </w:r>
      <w:bookmarkEnd w:id="20"/>
    </w:p>
    <w:p w14:paraId="538AD8C7" w14:textId="7A9FAE1C" w:rsidR="004C6468" w:rsidRDefault="004C6468" w:rsidP="00FF53F6">
      <w:pPr>
        <w:spacing w:line="360" w:lineRule="auto"/>
        <w:jc w:val="both"/>
      </w:pPr>
      <w:r>
        <w:t xml:space="preserve">Datengenerierung von </w:t>
      </w:r>
      <w:proofErr w:type="spellStart"/>
      <w:r>
        <w:t>Inheritance</w:t>
      </w:r>
      <w:proofErr w:type="spellEnd"/>
      <w:r>
        <w:t xml:space="preserve"> Datengenerator</w:t>
      </w:r>
    </w:p>
    <w:p w14:paraId="10AB2FD3" w14:textId="3C905342" w:rsidR="004C6468" w:rsidRDefault="004C6468" w:rsidP="00FF53F6">
      <w:pPr>
        <w:pStyle w:val="ListParagraph"/>
        <w:numPr>
          <w:ilvl w:val="0"/>
          <w:numId w:val="31"/>
        </w:numPr>
        <w:spacing w:line="360" w:lineRule="auto"/>
        <w:jc w:val="both"/>
      </w:pPr>
      <w:r>
        <w:t>Es sollen Parameter, Parameter Werte, Business Cases, Kontext Modelle und Kontexte für die Testfälle generiert werden.</w:t>
      </w:r>
    </w:p>
    <w:p w14:paraId="4D566BD5" w14:textId="386171D2" w:rsidR="004C6468" w:rsidRPr="004C6468" w:rsidRDefault="004C6468" w:rsidP="00FF53F6">
      <w:pPr>
        <w:pStyle w:val="ListParagraph"/>
        <w:numPr>
          <w:ilvl w:val="0"/>
          <w:numId w:val="31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03E5E75" w14:textId="77777777" w:rsidR="00834006" w:rsidRPr="00817701" w:rsidRDefault="00834006" w:rsidP="00FF53F6">
      <w:pPr>
        <w:spacing w:line="360" w:lineRule="auto"/>
        <w:jc w:val="both"/>
      </w:pPr>
    </w:p>
    <w:p w14:paraId="2E0FC80E" w14:textId="72DB6212" w:rsidR="00D8792B" w:rsidRPr="00817701" w:rsidRDefault="00D8792B" w:rsidP="00FF53F6">
      <w:pPr>
        <w:pStyle w:val="Heading3"/>
        <w:numPr>
          <w:ilvl w:val="2"/>
          <w:numId w:val="5"/>
        </w:numPr>
        <w:spacing w:line="360" w:lineRule="auto"/>
        <w:jc w:val="both"/>
      </w:pPr>
      <w:bookmarkStart w:id="21" w:name="_Toc527493659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3</w:t>
      </w:r>
      <w:bookmarkEnd w:id="21"/>
    </w:p>
    <w:p w14:paraId="65D3213B" w14:textId="0D584FC5" w:rsidR="008E44F5" w:rsidRDefault="004C6468" w:rsidP="00FF53F6">
      <w:pPr>
        <w:spacing w:line="360" w:lineRule="auto"/>
        <w:jc w:val="both"/>
      </w:pPr>
      <w:r>
        <w:t>Durchführung von CBR Performancetests</w:t>
      </w:r>
    </w:p>
    <w:p w14:paraId="0FF9012D" w14:textId="50088C21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1F63AC6E" w14:textId="77777777" w:rsidR="00834006" w:rsidRPr="00817701" w:rsidRDefault="00834006" w:rsidP="00FF53F6">
      <w:pPr>
        <w:spacing w:line="360" w:lineRule="auto"/>
        <w:jc w:val="both"/>
      </w:pPr>
    </w:p>
    <w:p w14:paraId="3F09DFBF" w14:textId="43D7A3D8" w:rsidR="00D8792B" w:rsidRPr="00817701" w:rsidRDefault="00D8792B" w:rsidP="00FF53F6">
      <w:pPr>
        <w:pStyle w:val="Heading3"/>
        <w:numPr>
          <w:ilvl w:val="2"/>
          <w:numId w:val="6"/>
        </w:numPr>
        <w:spacing w:line="360" w:lineRule="auto"/>
        <w:jc w:val="both"/>
      </w:pPr>
      <w:bookmarkStart w:id="22" w:name="_Toc527493660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4</w:t>
      </w:r>
      <w:bookmarkEnd w:id="22"/>
    </w:p>
    <w:p w14:paraId="78498030" w14:textId="07D6E08C" w:rsidR="008E44F5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ohne Modifikation</w:t>
      </w:r>
    </w:p>
    <w:p w14:paraId="3ED90F2F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30A18815" w14:textId="77777777" w:rsidR="004C6468" w:rsidRPr="00817701" w:rsidRDefault="004C6468" w:rsidP="00FF53F6">
      <w:pPr>
        <w:spacing w:line="360" w:lineRule="auto"/>
        <w:jc w:val="both"/>
      </w:pPr>
    </w:p>
    <w:p w14:paraId="0D5D0394" w14:textId="426D2C61" w:rsidR="00D8792B" w:rsidRPr="00817701" w:rsidRDefault="00D8792B" w:rsidP="00FF53F6">
      <w:pPr>
        <w:pStyle w:val="Heading3"/>
        <w:numPr>
          <w:ilvl w:val="2"/>
          <w:numId w:val="7"/>
        </w:numPr>
        <w:spacing w:line="360" w:lineRule="auto"/>
        <w:jc w:val="both"/>
      </w:pPr>
      <w:bookmarkStart w:id="23" w:name="_Toc527493661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5</w:t>
      </w:r>
      <w:bookmarkEnd w:id="23"/>
    </w:p>
    <w:p w14:paraId="6C7D3F34" w14:textId="2AF5CADA" w:rsidR="008E44F5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ohne Modifikation</w:t>
      </w:r>
    </w:p>
    <w:p w14:paraId="3FEE6957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2C05E29" w14:textId="77777777" w:rsidR="00AB247D" w:rsidRPr="00817701" w:rsidRDefault="00AB247D" w:rsidP="00FF53F6">
      <w:pPr>
        <w:spacing w:line="360" w:lineRule="auto"/>
        <w:jc w:val="both"/>
      </w:pPr>
    </w:p>
    <w:p w14:paraId="19CF6B2A" w14:textId="4F1A19CC" w:rsidR="00D8792B" w:rsidRPr="00817701" w:rsidRDefault="00D8792B" w:rsidP="00FF53F6">
      <w:pPr>
        <w:pStyle w:val="Heading3"/>
        <w:numPr>
          <w:ilvl w:val="2"/>
          <w:numId w:val="8"/>
        </w:numPr>
        <w:spacing w:line="360" w:lineRule="auto"/>
        <w:jc w:val="both"/>
      </w:pPr>
      <w:bookmarkStart w:id="24" w:name="_Toc527493662"/>
      <w:proofErr w:type="spellStart"/>
      <w:r w:rsidRPr="00817701">
        <w:lastRenderedPageBreak/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6</w:t>
      </w:r>
      <w:bookmarkEnd w:id="24"/>
    </w:p>
    <w:p w14:paraId="664AE5EB" w14:textId="31ED2B6C" w:rsidR="00D8792B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mit Modifikation</w:t>
      </w:r>
    </w:p>
    <w:p w14:paraId="384C1509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2D3AF03F" w14:textId="375C8E83" w:rsidR="008E44F5" w:rsidRPr="00817701" w:rsidRDefault="008E44F5" w:rsidP="00FF53F6">
      <w:pPr>
        <w:spacing w:line="360" w:lineRule="auto"/>
        <w:jc w:val="both"/>
      </w:pPr>
    </w:p>
    <w:p w14:paraId="71B5EBD0" w14:textId="5810CB9D" w:rsidR="00D8792B" w:rsidRPr="00817701" w:rsidRDefault="00D8792B" w:rsidP="00FF53F6">
      <w:pPr>
        <w:pStyle w:val="Heading3"/>
        <w:numPr>
          <w:ilvl w:val="2"/>
          <w:numId w:val="9"/>
        </w:numPr>
        <w:spacing w:line="360" w:lineRule="auto"/>
        <w:jc w:val="both"/>
      </w:pPr>
      <w:bookmarkStart w:id="25" w:name="_Toc527493663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7</w:t>
      </w:r>
      <w:bookmarkEnd w:id="25"/>
    </w:p>
    <w:p w14:paraId="1F69C2DF" w14:textId="363763BD" w:rsidR="004C6468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mit Modifikation</w:t>
      </w:r>
    </w:p>
    <w:p w14:paraId="59CFB95C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5AE852E7" w14:textId="77777777" w:rsidR="0026290E" w:rsidRPr="00817701" w:rsidRDefault="0026290E" w:rsidP="00FF53F6">
      <w:pPr>
        <w:spacing w:line="360" w:lineRule="auto"/>
        <w:jc w:val="both"/>
      </w:pPr>
    </w:p>
    <w:p w14:paraId="05223016" w14:textId="7B1F17B9" w:rsidR="00D8792B" w:rsidRPr="00817701" w:rsidRDefault="00D8792B" w:rsidP="00FF53F6">
      <w:pPr>
        <w:pStyle w:val="Heading3"/>
        <w:numPr>
          <w:ilvl w:val="2"/>
          <w:numId w:val="10"/>
        </w:numPr>
        <w:spacing w:line="360" w:lineRule="auto"/>
        <w:jc w:val="both"/>
      </w:pPr>
      <w:bookmarkStart w:id="26" w:name="_Toc527493664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8</w:t>
      </w:r>
      <w:bookmarkEnd w:id="26"/>
    </w:p>
    <w:p w14:paraId="244BA5BE" w14:textId="7928DE47" w:rsidR="00D8792B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mit </w:t>
      </w:r>
      <w:proofErr w:type="spellStart"/>
      <w:r>
        <w:t>Restricitons</w:t>
      </w:r>
      <w:proofErr w:type="spellEnd"/>
    </w:p>
    <w:p w14:paraId="1106D604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CD5F10F" w14:textId="468DBD5E" w:rsidR="00D8792B" w:rsidRPr="00817701" w:rsidRDefault="00D8792B" w:rsidP="00FF53F6">
      <w:pPr>
        <w:spacing w:line="360" w:lineRule="auto"/>
        <w:jc w:val="both"/>
      </w:pPr>
    </w:p>
    <w:p w14:paraId="7EBE254C" w14:textId="3E2E7E00" w:rsidR="00D8792B" w:rsidRDefault="00D8792B" w:rsidP="00FF53F6">
      <w:pPr>
        <w:pStyle w:val="Heading3"/>
        <w:numPr>
          <w:ilvl w:val="2"/>
          <w:numId w:val="11"/>
        </w:numPr>
        <w:spacing w:line="360" w:lineRule="auto"/>
        <w:jc w:val="both"/>
      </w:pPr>
      <w:bookmarkStart w:id="27" w:name="_Toc527493665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9</w:t>
      </w:r>
      <w:bookmarkEnd w:id="27"/>
    </w:p>
    <w:p w14:paraId="18A4919B" w14:textId="59711EF8" w:rsidR="004C6468" w:rsidRPr="004C6468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Single-</w:t>
      </w:r>
      <w:proofErr w:type="spellStart"/>
      <w:r>
        <w:t>Inheritance</w:t>
      </w:r>
      <w:proofErr w:type="spellEnd"/>
      <w:r>
        <w:t xml:space="preserve"> ohne </w:t>
      </w:r>
      <w:proofErr w:type="spellStart"/>
      <w:r>
        <w:t>Restricitons</w:t>
      </w:r>
      <w:proofErr w:type="spellEnd"/>
    </w:p>
    <w:p w14:paraId="4E4D17E4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46A68EB9" w14:textId="77777777" w:rsidR="00D8792B" w:rsidRPr="00817701" w:rsidRDefault="00D8792B" w:rsidP="00FF53F6">
      <w:pPr>
        <w:spacing w:line="360" w:lineRule="auto"/>
        <w:jc w:val="both"/>
      </w:pPr>
    </w:p>
    <w:p w14:paraId="437F4A71" w14:textId="4DF71DCD" w:rsidR="00DC2BB4" w:rsidRDefault="00DC2BB4" w:rsidP="00FF53F6">
      <w:pPr>
        <w:pStyle w:val="Heading3"/>
        <w:numPr>
          <w:ilvl w:val="2"/>
          <w:numId w:val="11"/>
        </w:numPr>
        <w:spacing w:line="360" w:lineRule="auto"/>
        <w:jc w:val="both"/>
      </w:pPr>
      <w:bookmarkStart w:id="28" w:name="_Toc527493666"/>
      <w:proofErr w:type="spellStart"/>
      <w:r w:rsidRPr="00817701">
        <w:t>Functional</w:t>
      </w:r>
      <w:proofErr w:type="spellEnd"/>
      <w:r w:rsidRPr="00817701">
        <w:t xml:space="preserve"> </w:t>
      </w:r>
      <w:proofErr w:type="spellStart"/>
      <w:r w:rsidRPr="00817701">
        <w:t>Requirement</w:t>
      </w:r>
      <w:proofErr w:type="spellEnd"/>
      <w:r w:rsidRPr="00817701">
        <w:t xml:space="preserve"> </w:t>
      </w:r>
      <w:r w:rsidR="00045FEF">
        <w:t>10</w:t>
      </w:r>
      <w:bookmarkEnd w:id="28"/>
    </w:p>
    <w:p w14:paraId="12D464BA" w14:textId="258156FC" w:rsidR="004C6468" w:rsidRPr="00817701" w:rsidRDefault="004C6468" w:rsidP="00FF53F6">
      <w:pPr>
        <w:spacing w:line="360" w:lineRule="auto"/>
        <w:jc w:val="both"/>
      </w:pPr>
      <w:r>
        <w:t xml:space="preserve">Durchführung von </w:t>
      </w:r>
      <w:proofErr w:type="spellStart"/>
      <w:r>
        <w:t>Inheritance</w:t>
      </w:r>
      <w:proofErr w:type="spellEnd"/>
      <w:r>
        <w:t xml:space="preserve"> Performancetests mit Multi-</w:t>
      </w:r>
      <w:proofErr w:type="spellStart"/>
      <w:r>
        <w:t>Inheritance</w:t>
      </w:r>
      <w:proofErr w:type="spellEnd"/>
      <w:r>
        <w:t xml:space="preserve"> mit </w:t>
      </w:r>
      <w:proofErr w:type="spellStart"/>
      <w:r>
        <w:t>Restricitons</w:t>
      </w:r>
      <w:proofErr w:type="spellEnd"/>
    </w:p>
    <w:p w14:paraId="7E9A67C2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75181EE9" w14:textId="3966D7AB" w:rsidR="004C6468" w:rsidRDefault="004C6468" w:rsidP="00FF53F6">
      <w:pPr>
        <w:spacing w:line="360" w:lineRule="auto"/>
        <w:jc w:val="both"/>
      </w:pPr>
    </w:p>
    <w:p w14:paraId="396C7AE3" w14:textId="12198209" w:rsidR="004C6468" w:rsidRDefault="004C6468" w:rsidP="00FF53F6">
      <w:pPr>
        <w:pStyle w:val="Heading3"/>
        <w:numPr>
          <w:ilvl w:val="2"/>
          <w:numId w:val="11"/>
        </w:numPr>
        <w:spacing w:line="360" w:lineRule="auto"/>
        <w:jc w:val="both"/>
      </w:pPr>
      <w:proofErr w:type="spellStart"/>
      <w:r>
        <w:t>Funcitonal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11</w:t>
      </w:r>
    </w:p>
    <w:p w14:paraId="779E3E46" w14:textId="21EA92A2" w:rsidR="004C6468" w:rsidRPr="004C6468" w:rsidRDefault="004C6468" w:rsidP="00FF53F6">
      <w:pPr>
        <w:spacing w:line="360" w:lineRule="auto"/>
        <w:jc w:val="both"/>
      </w:pPr>
      <w:r w:rsidRPr="004C6468">
        <w:t xml:space="preserve">Durchführung von </w:t>
      </w:r>
      <w:proofErr w:type="spellStart"/>
      <w:r w:rsidRPr="004C6468">
        <w:t>Inheritance</w:t>
      </w:r>
      <w:proofErr w:type="spellEnd"/>
      <w:r w:rsidRPr="004C6468">
        <w:t xml:space="preserve"> Performancetests mit Multi-</w:t>
      </w:r>
      <w:proofErr w:type="spellStart"/>
      <w:r w:rsidRPr="004C6468">
        <w:t>Inheritance</w:t>
      </w:r>
      <w:proofErr w:type="spellEnd"/>
      <w:r w:rsidRPr="004C6468">
        <w:t xml:space="preserve"> ohne </w:t>
      </w:r>
      <w:proofErr w:type="spellStart"/>
      <w:r w:rsidRPr="004C6468">
        <w:t>Restricitons</w:t>
      </w:r>
      <w:proofErr w:type="spellEnd"/>
    </w:p>
    <w:p w14:paraId="048B66D4" w14:textId="77777777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</w:p>
    <w:p w14:paraId="307AF898" w14:textId="789FBAEE" w:rsidR="004C6468" w:rsidRDefault="004C6468" w:rsidP="00FF53F6">
      <w:pPr>
        <w:spacing w:line="360" w:lineRule="auto"/>
        <w:jc w:val="both"/>
      </w:pPr>
    </w:p>
    <w:p w14:paraId="22D322E4" w14:textId="5845D527" w:rsidR="004C6468" w:rsidRDefault="004C6468" w:rsidP="00FF53F6">
      <w:pPr>
        <w:pStyle w:val="Heading3"/>
        <w:numPr>
          <w:ilvl w:val="2"/>
          <w:numId w:val="11"/>
        </w:numPr>
        <w:spacing w:line="360" w:lineRule="auto"/>
        <w:jc w:val="both"/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Requirement</w:t>
      </w:r>
      <w:proofErr w:type="spellEnd"/>
      <w:r>
        <w:t xml:space="preserve"> 12</w:t>
      </w:r>
    </w:p>
    <w:p w14:paraId="0A0F2119" w14:textId="72F49579" w:rsidR="004C6468" w:rsidRDefault="004C6468" w:rsidP="00FF53F6">
      <w:pPr>
        <w:spacing w:line="360" w:lineRule="auto"/>
        <w:jc w:val="both"/>
      </w:pPr>
      <w:r w:rsidRPr="00817701">
        <w:t>Speicherung der Evaluierungswerte</w:t>
      </w:r>
      <w:r>
        <w:t xml:space="preserve"> auf einem </w:t>
      </w:r>
      <w:proofErr w:type="spellStart"/>
      <w:r>
        <w:t>programmexterenen</w:t>
      </w:r>
      <w:proofErr w:type="spellEnd"/>
      <w:r>
        <w:t xml:space="preserve"> Ort</w:t>
      </w:r>
    </w:p>
    <w:p w14:paraId="1421E617" w14:textId="309CFE1E" w:rsidR="004C6468" w:rsidRPr="00817701" w:rsidRDefault="004C6468" w:rsidP="00FF53F6">
      <w:pPr>
        <w:pStyle w:val="ListParagraph"/>
        <w:numPr>
          <w:ilvl w:val="0"/>
          <w:numId w:val="32"/>
        </w:numPr>
        <w:spacing w:line="360" w:lineRule="auto"/>
        <w:jc w:val="both"/>
      </w:pP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 w:rsidR="00BB1169">
        <w:t xml:space="preserve"> </w:t>
      </w:r>
    </w:p>
    <w:p w14:paraId="2C174795" w14:textId="77777777" w:rsidR="004C6468" w:rsidRPr="004C6468" w:rsidRDefault="004C6468" w:rsidP="00FF53F6">
      <w:pPr>
        <w:spacing w:line="360" w:lineRule="auto"/>
        <w:jc w:val="both"/>
      </w:pPr>
    </w:p>
    <w:p w14:paraId="5C21E3D7" w14:textId="0A19404C" w:rsidR="00794C1E" w:rsidRPr="00817701" w:rsidRDefault="00B07CD4" w:rsidP="00FF53F6">
      <w:pPr>
        <w:pStyle w:val="Heading2"/>
        <w:spacing w:line="360" w:lineRule="auto"/>
        <w:jc w:val="both"/>
      </w:pPr>
      <w:bookmarkStart w:id="29" w:name="_Toc527493667"/>
      <w:r w:rsidRPr="00817701">
        <w:t xml:space="preserve">Logical </w:t>
      </w:r>
      <w:proofErr w:type="spellStart"/>
      <w:r w:rsidRPr="00817701">
        <w:t>database</w:t>
      </w:r>
      <w:proofErr w:type="spellEnd"/>
      <w:r w:rsidRPr="00817701">
        <w:t xml:space="preserve"> </w:t>
      </w:r>
      <w:proofErr w:type="spellStart"/>
      <w:r w:rsidRPr="00817701">
        <w:t>requirements</w:t>
      </w:r>
      <w:bookmarkEnd w:id="29"/>
      <w:proofErr w:type="spellEnd"/>
    </w:p>
    <w:p w14:paraId="5847D045" w14:textId="47AEFE4B" w:rsidR="00794C1E" w:rsidRPr="00D44D22" w:rsidRDefault="00CD1885" w:rsidP="00BB1169">
      <w:pPr>
        <w:tabs>
          <w:tab w:val="left" w:pos="3305"/>
        </w:tabs>
        <w:spacing w:line="360" w:lineRule="auto"/>
        <w:jc w:val="both"/>
        <w:rPr>
          <w:color w:val="FF0000"/>
        </w:rPr>
      </w:pPr>
      <w:r>
        <w:t>Es existieren keine spezielle Anforderungen in diesem Bereich</w:t>
      </w:r>
      <w:r w:rsidR="006B1F49">
        <w:t>.</w:t>
      </w:r>
    </w:p>
    <w:p w14:paraId="46FF43CF" w14:textId="2AD2937D" w:rsidR="00B07CD4" w:rsidRPr="00817701" w:rsidRDefault="00B07CD4" w:rsidP="00FF53F6">
      <w:pPr>
        <w:pStyle w:val="Heading2"/>
        <w:spacing w:line="360" w:lineRule="auto"/>
        <w:jc w:val="both"/>
      </w:pPr>
      <w:bookmarkStart w:id="30" w:name="_Toc527493668"/>
      <w:r w:rsidRPr="00817701">
        <w:lastRenderedPageBreak/>
        <w:t xml:space="preserve">Software </w:t>
      </w:r>
      <w:proofErr w:type="spellStart"/>
      <w:r w:rsidRPr="00817701">
        <w:t>system</w:t>
      </w:r>
      <w:proofErr w:type="spellEnd"/>
      <w:r w:rsidRPr="00817701">
        <w:t xml:space="preserve"> </w:t>
      </w:r>
      <w:proofErr w:type="spellStart"/>
      <w:r w:rsidRPr="00817701">
        <w:t>attributes</w:t>
      </w:r>
      <w:bookmarkEnd w:id="30"/>
      <w:proofErr w:type="spellEnd"/>
    </w:p>
    <w:p w14:paraId="6B70DD14" w14:textId="21AA86C8" w:rsidR="009C1B18" w:rsidRPr="00242473" w:rsidRDefault="009C1B18" w:rsidP="00FF53F6">
      <w:pPr>
        <w:spacing w:line="360" w:lineRule="auto"/>
        <w:jc w:val="both"/>
        <w:rPr>
          <w:lang w:val="de-DE"/>
        </w:rPr>
      </w:pPr>
      <w:r w:rsidRPr="00242473">
        <w:rPr>
          <w:lang w:val="de-DE"/>
        </w:rPr>
        <w:t xml:space="preserve">Im Folgenden werden die Attribute </w:t>
      </w:r>
      <w:proofErr w:type="spellStart"/>
      <w:r w:rsidRPr="00242473">
        <w:rPr>
          <w:lang w:val="de-DE"/>
        </w:rPr>
        <w:t>Reliability</w:t>
      </w:r>
      <w:proofErr w:type="spellEnd"/>
      <w:r w:rsidR="007B2DEA" w:rsidRPr="00242473">
        <w:rPr>
          <w:lang w:val="de-DE"/>
        </w:rPr>
        <w:t xml:space="preserve"> (Zuverlässigkeit)</w:t>
      </w:r>
      <w:r w:rsidRPr="00242473">
        <w:rPr>
          <w:lang w:val="de-DE"/>
        </w:rPr>
        <w:t xml:space="preserve">, </w:t>
      </w:r>
      <w:proofErr w:type="spellStart"/>
      <w:r w:rsidRPr="00242473">
        <w:rPr>
          <w:lang w:val="de-DE"/>
        </w:rPr>
        <w:t>Availability</w:t>
      </w:r>
      <w:proofErr w:type="spellEnd"/>
      <w:r w:rsidR="00D51FA5" w:rsidRPr="00242473">
        <w:rPr>
          <w:lang w:val="de-DE"/>
        </w:rPr>
        <w:t xml:space="preserve"> (Verfügbarkeit)</w:t>
      </w:r>
      <w:r w:rsidRPr="00242473">
        <w:rPr>
          <w:lang w:val="de-DE"/>
        </w:rPr>
        <w:t>, Security</w:t>
      </w:r>
      <w:r w:rsidR="00242473" w:rsidRPr="00242473">
        <w:rPr>
          <w:lang w:val="de-DE"/>
        </w:rPr>
        <w:t xml:space="preserve"> (Siche</w:t>
      </w:r>
      <w:r w:rsidR="00242473">
        <w:rPr>
          <w:lang w:val="de-DE"/>
        </w:rPr>
        <w:t>rheit)</w:t>
      </w:r>
      <w:r w:rsidRPr="00242473">
        <w:rPr>
          <w:lang w:val="de-DE"/>
        </w:rPr>
        <w:t xml:space="preserve">, </w:t>
      </w:r>
      <w:proofErr w:type="spellStart"/>
      <w:r w:rsidRPr="00242473">
        <w:rPr>
          <w:lang w:val="de-DE"/>
        </w:rPr>
        <w:t>Maintainability</w:t>
      </w:r>
      <w:proofErr w:type="spellEnd"/>
      <w:r w:rsidR="00040BE1">
        <w:rPr>
          <w:lang w:val="de-DE"/>
        </w:rPr>
        <w:t xml:space="preserve"> (Wartbarkeit)</w:t>
      </w:r>
      <w:r w:rsidRPr="00242473">
        <w:rPr>
          <w:lang w:val="de-DE"/>
        </w:rPr>
        <w:t xml:space="preserve"> und </w:t>
      </w:r>
      <w:proofErr w:type="spellStart"/>
      <w:r w:rsidRPr="00242473">
        <w:rPr>
          <w:lang w:val="de-DE"/>
        </w:rPr>
        <w:t>Portabi</w:t>
      </w:r>
      <w:r w:rsidR="006A0EEE" w:rsidRPr="00242473">
        <w:rPr>
          <w:lang w:val="de-DE"/>
        </w:rPr>
        <w:t>lit</w:t>
      </w:r>
      <w:r w:rsidRPr="00242473">
        <w:rPr>
          <w:lang w:val="de-DE"/>
        </w:rPr>
        <w:t>y</w:t>
      </w:r>
      <w:proofErr w:type="spellEnd"/>
      <w:r w:rsidRPr="00242473">
        <w:rPr>
          <w:lang w:val="de-DE"/>
        </w:rPr>
        <w:t xml:space="preserve"> </w:t>
      </w:r>
      <w:r w:rsidR="00040BE1">
        <w:rPr>
          <w:lang w:val="de-DE"/>
        </w:rPr>
        <w:t xml:space="preserve">(Portierung) </w:t>
      </w:r>
      <w:r w:rsidRPr="00242473">
        <w:rPr>
          <w:lang w:val="de-DE"/>
        </w:rPr>
        <w:t>behandelt.</w:t>
      </w:r>
    </w:p>
    <w:p w14:paraId="58FEB464" w14:textId="77777777" w:rsidR="00750024" w:rsidRPr="00242473" w:rsidRDefault="00750024" w:rsidP="00FF53F6">
      <w:pPr>
        <w:spacing w:line="360" w:lineRule="auto"/>
        <w:jc w:val="both"/>
        <w:rPr>
          <w:lang w:val="de-DE"/>
        </w:rPr>
      </w:pPr>
    </w:p>
    <w:p w14:paraId="6EC283D1" w14:textId="643D43C4" w:rsidR="00750024" w:rsidRPr="00A102E5" w:rsidRDefault="00715901" w:rsidP="00FF53F6">
      <w:pPr>
        <w:pStyle w:val="Heading3"/>
        <w:spacing w:line="360" w:lineRule="auto"/>
        <w:jc w:val="both"/>
      </w:pPr>
      <w:bookmarkStart w:id="31" w:name="_Toc527493669"/>
      <w:proofErr w:type="spellStart"/>
      <w:r w:rsidRPr="00817701">
        <w:t>Reliability</w:t>
      </w:r>
      <w:bookmarkEnd w:id="31"/>
      <w:proofErr w:type="spellEnd"/>
    </w:p>
    <w:p w14:paraId="35D68E0C" w14:textId="7B280A44" w:rsidR="009D729B" w:rsidRPr="00817701" w:rsidRDefault="00956608" w:rsidP="00FF53F6">
      <w:pPr>
        <w:spacing w:line="360" w:lineRule="auto"/>
        <w:jc w:val="both"/>
      </w:pPr>
      <w:r w:rsidRPr="00817701">
        <w:t>Für die Zuverlässigkeit des Systems werden folgende Faktoren benötigt:</w:t>
      </w:r>
    </w:p>
    <w:p w14:paraId="4A1EDBF9" w14:textId="5013A885" w:rsidR="00A54530" w:rsidRPr="00817701" w:rsidRDefault="00A54530" w:rsidP="00FF53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817701">
        <w:t>Daten sind korrekt geschrieben (keine Syntax-Fehler)</w:t>
      </w:r>
    </w:p>
    <w:p w14:paraId="1D34E79C" w14:textId="08682021" w:rsidR="0052179A" w:rsidRPr="00817701" w:rsidRDefault="0052179A" w:rsidP="00FF53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817701">
        <w:t>D</w:t>
      </w:r>
      <w:r w:rsidR="001371CA" w:rsidRPr="00817701">
        <w:t xml:space="preserve">ie Semantik der Daten entspricht dem </w:t>
      </w:r>
      <w:r w:rsidR="00F933DC" w:rsidRPr="00817701">
        <w:t>g</w:t>
      </w:r>
      <w:r w:rsidR="001371CA" w:rsidRPr="00817701">
        <w:t>eplanten Ergebnis</w:t>
      </w:r>
    </w:p>
    <w:p w14:paraId="36BEA106" w14:textId="1DA5404C" w:rsidR="00A54530" w:rsidRPr="00817701" w:rsidRDefault="00B26F6F" w:rsidP="00FF53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817701">
        <w:t xml:space="preserve">Die </w:t>
      </w:r>
      <w:r w:rsidR="00A54530" w:rsidRPr="00817701">
        <w:t>Fakten sind korrekt geschrieben</w:t>
      </w:r>
      <w:r w:rsidR="0004428A" w:rsidRPr="00817701">
        <w:t xml:space="preserve"> (keine Syntax-Fehler)</w:t>
      </w:r>
    </w:p>
    <w:p w14:paraId="28012C77" w14:textId="1FB20475" w:rsidR="0052179A" w:rsidRPr="00817701" w:rsidRDefault="00775950" w:rsidP="00FF53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817701">
        <w:t>Die Semantik der Fakten entspricht dem geplanten Ergebnis</w:t>
      </w:r>
    </w:p>
    <w:p w14:paraId="07024652" w14:textId="46248289" w:rsidR="00E35BDF" w:rsidRPr="00817701" w:rsidRDefault="000E683D" w:rsidP="00FF53F6">
      <w:pPr>
        <w:pStyle w:val="ListParagraph"/>
        <w:numPr>
          <w:ilvl w:val="0"/>
          <w:numId w:val="19"/>
        </w:numPr>
        <w:spacing w:line="360" w:lineRule="auto"/>
        <w:jc w:val="both"/>
      </w:pPr>
      <w:r w:rsidRPr="00817701">
        <w:t xml:space="preserve">Die Schnittstelle zum </w:t>
      </w:r>
      <w:proofErr w:type="spellStart"/>
      <w:r w:rsidRPr="00817701">
        <w:t>Vadalog</w:t>
      </w:r>
      <w:proofErr w:type="spellEnd"/>
      <w:r w:rsidRPr="00817701">
        <w:t xml:space="preserve"> ist fehlerfrei</w:t>
      </w:r>
    </w:p>
    <w:p w14:paraId="6B2CC6F6" w14:textId="77777777" w:rsidR="0080470B" w:rsidRPr="00817701" w:rsidRDefault="0080470B" w:rsidP="00FF53F6">
      <w:pPr>
        <w:spacing w:line="360" w:lineRule="auto"/>
        <w:jc w:val="both"/>
        <w:rPr>
          <w:sz w:val="24"/>
        </w:rPr>
      </w:pPr>
    </w:p>
    <w:p w14:paraId="4FB3FD3C" w14:textId="61DDA01A" w:rsidR="0080470B" w:rsidRPr="00A102E5" w:rsidRDefault="00715901" w:rsidP="00FF53F6">
      <w:pPr>
        <w:pStyle w:val="Heading3"/>
        <w:spacing w:line="360" w:lineRule="auto"/>
        <w:jc w:val="both"/>
      </w:pPr>
      <w:bookmarkStart w:id="32" w:name="_Toc527493670"/>
      <w:proofErr w:type="spellStart"/>
      <w:r w:rsidRPr="00817701">
        <w:t>Availability</w:t>
      </w:r>
      <w:bookmarkEnd w:id="32"/>
      <w:proofErr w:type="spellEnd"/>
    </w:p>
    <w:p w14:paraId="6FB8DC8E" w14:textId="37755C17" w:rsidR="006B26BA" w:rsidRPr="00817701" w:rsidRDefault="00B67A6E" w:rsidP="00FF53F6">
      <w:pPr>
        <w:spacing w:line="360" w:lineRule="auto"/>
        <w:jc w:val="both"/>
      </w:pPr>
      <w:r w:rsidRPr="00817701">
        <w:t>Für die Verfügbarkeit des Systems sind folgende Faktoren wichtig:</w:t>
      </w:r>
    </w:p>
    <w:p w14:paraId="1F19F73D" w14:textId="4953BDBD" w:rsidR="006B26BA" w:rsidRPr="00817701" w:rsidRDefault="00BB72C5" w:rsidP="00FF53F6">
      <w:pPr>
        <w:pStyle w:val="ListParagraph"/>
        <w:numPr>
          <w:ilvl w:val="0"/>
          <w:numId w:val="20"/>
        </w:numPr>
        <w:spacing w:line="360" w:lineRule="auto"/>
        <w:jc w:val="both"/>
        <w:rPr>
          <w:sz w:val="24"/>
        </w:rPr>
      </w:pPr>
      <w:r w:rsidRPr="00817701">
        <w:t xml:space="preserve">Die Benutzung von </w:t>
      </w:r>
      <w:r w:rsidR="00B640E7" w:rsidRPr="00817701">
        <w:t>Checkpoints</w:t>
      </w:r>
    </w:p>
    <w:p w14:paraId="5ACF99FF" w14:textId="77777777" w:rsidR="00184F90" w:rsidRPr="00817701" w:rsidRDefault="00184F90" w:rsidP="00FF53F6">
      <w:pPr>
        <w:pStyle w:val="ListParagraph"/>
        <w:spacing w:line="360" w:lineRule="auto"/>
        <w:jc w:val="both"/>
        <w:rPr>
          <w:sz w:val="24"/>
        </w:rPr>
      </w:pPr>
    </w:p>
    <w:p w14:paraId="4D75431D" w14:textId="4470B415" w:rsidR="00184F90" w:rsidRPr="00A102E5" w:rsidRDefault="005A2524" w:rsidP="00FF53F6">
      <w:pPr>
        <w:pStyle w:val="Heading3"/>
        <w:spacing w:line="360" w:lineRule="auto"/>
        <w:jc w:val="both"/>
      </w:pPr>
      <w:bookmarkStart w:id="33" w:name="_Toc527493671"/>
      <w:r w:rsidRPr="00817701">
        <w:t>Security</w:t>
      </w:r>
      <w:bookmarkEnd w:id="33"/>
    </w:p>
    <w:p w14:paraId="4B073854" w14:textId="0F26A994" w:rsidR="00553956" w:rsidRPr="00817701" w:rsidRDefault="00985756" w:rsidP="00FF53F6">
      <w:pPr>
        <w:spacing w:line="360" w:lineRule="auto"/>
        <w:jc w:val="both"/>
      </w:pPr>
      <w:r w:rsidRPr="00817701">
        <w:t>Um die Sicherheit zu gewährleisten werden folgende Punkte benötigt:</w:t>
      </w:r>
    </w:p>
    <w:p w14:paraId="59443A67" w14:textId="67A060D3" w:rsidR="0047323D" w:rsidRPr="00817701" w:rsidRDefault="00C528EB" w:rsidP="00FF53F6">
      <w:pPr>
        <w:pStyle w:val="ListParagraph"/>
        <w:numPr>
          <w:ilvl w:val="0"/>
          <w:numId w:val="20"/>
        </w:numPr>
        <w:spacing w:line="360" w:lineRule="auto"/>
        <w:jc w:val="both"/>
      </w:pPr>
      <w:r w:rsidRPr="00817701">
        <w:t>Die D</w:t>
      </w:r>
      <w:r w:rsidR="0047323D" w:rsidRPr="00817701">
        <w:t>atensicherheit gewährleisten</w:t>
      </w:r>
    </w:p>
    <w:p w14:paraId="3CF22789" w14:textId="3992494E" w:rsidR="0019055F" w:rsidRPr="00817701" w:rsidRDefault="00C528EB" w:rsidP="00FF53F6">
      <w:pPr>
        <w:pStyle w:val="ListParagraph"/>
        <w:numPr>
          <w:ilvl w:val="0"/>
          <w:numId w:val="20"/>
        </w:numPr>
        <w:spacing w:line="360" w:lineRule="auto"/>
        <w:jc w:val="both"/>
      </w:pPr>
      <w:r w:rsidRPr="00817701">
        <w:t xml:space="preserve">Die </w:t>
      </w:r>
      <w:r w:rsidR="0019055F" w:rsidRPr="00817701">
        <w:t>Datenintegrität bei kritischen Variablen gewährleisten</w:t>
      </w:r>
    </w:p>
    <w:p w14:paraId="3EF83587" w14:textId="136CD098" w:rsidR="00762A9E" w:rsidRPr="00817701" w:rsidRDefault="00923247" w:rsidP="00FF53F6">
      <w:pPr>
        <w:pStyle w:val="ListParagraph"/>
        <w:numPr>
          <w:ilvl w:val="0"/>
          <w:numId w:val="20"/>
        </w:numPr>
        <w:spacing w:line="360" w:lineRule="auto"/>
        <w:jc w:val="both"/>
      </w:pPr>
      <w:r w:rsidRPr="00817701">
        <w:t>Eine b</w:t>
      </w:r>
      <w:r w:rsidR="009D207D" w:rsidRPr="00817701">
        <w:t>eschränkte Kommunikation zwischen einigen Teilen des Programms</w:t>
      </w:r>
    </w:p>
    <w:p w14:paraId="2C47AA8A" w14:textId="77777777" w:rsidR="00184F90" w:rsidRPr="00817701" w:rsidRDefault="00184F90" w:rsidP="00FF53F6">
      <w:pPr>
        <w:spacing w:line="360" w:lineRule="auto"/>
        <w:jc w:val="both"/>
        <w:rPr>
          <w:sz w:val="24"/>
        </w:rPr>
      </w:pPr>
    </w:p>
    <w:p w14:paraId="448470B5" w14:textId="6CF8100F" w:rsidR="00283CEC" w:rsidRPr="00A102E5" w:rsidRDefault="005A2524" w:rsidP="00FF53F6">
      <w:pPr>
        <w:pStyle w:val="Heading3"/>
        <w:spacing w:line="360" w:lineRule="auto"/>
        <w:jc w:val="both"/>
      </w:pPr>
      <w:bookmarkStart w:id="34" w:name="_Toc527493672"/>
      <w:proofErr w:type="spellStart"/>
      <w:r w:rsidRPr="00817701">
        <w:t>Maintainability</w:t>
      </w:r>
      <w:bookmarkEnd w:id="34"/>
      <w:proofErr w:type="spellEnd"/>
    </w:p>
    <w:p w14:paraId="66E1CF99" w14:textId="53581836" w:rsidR="001F691C" w:rsidRPr="00817701" w:rsidRDefault="001F691C" w:rsidP="00FF53F6">
      <w:pPr>
        <w:spacing w:line="360" w:lineRule="auto"/>
        <w:jc w:val="both"/>
      </w:pPr>
      <w:r w:rsidRPr="00817701">
        <w:t xml:space="preserve">Die Wartbarkeit des Systems wird durch folgende Punkte </w:t>
      </w:r>
      <w:r w:rsidR="005B460E" w:rsidRPr="00817701">
        <w:t>berücksichtigt:</w:t>
      </w:r>
    </w:p>
    <w:p w14:paraId="75A5A4F5" w14:textId="0EAF67DB" w:rsidR="004D2E60" w:rsidRPr="00817701" w:rsidRDefault="00D12173" w:rsidP="00FF53F6">
      <w:pPr>
        <w:pStyle w:val="ListParagraph"/>
        <w:numPr>
          <w:ilvl w:val="0"/>
          <w:numId w:val="21"/>
        </w:numPr>
        <w:spacing w:line="360" w:lineRule="auto"/>
        <w:jc w:val="both"/>
      </w:pPr>
      <w:r w:rsidRPr="00817701">
        <w:t>Die B</w:t>
      </w:r>
      <w:r w:rsidR="00C21625" w:rsidRPr="00817701">
        <w:t>enutzung eines simplen Namensschemas</w:t>
      </w:r>
    </w:p>
    <w:p w14:paraId="642199C4" w14:textId="5AF4FE51" w:rsidR="00362273" w:rsidRPr="00817701" w:rsidRDefault="006E46D8" w:rsidP="00FF53F6">
      <w:pPr>
        <w:pStyle w:val="ListParagraph"/>
        <w:numPr>
          <w:ilvl w:val="0"/>
          <w:numId w:val="21"/>
        </w:numPr>
        <w:spacing w:line="360" w:lineRule="auto"/>
        <w:jc w:val="both"/>
      </w:pPr>
      <w:r w:rsidRPr="00817701">
        <w:t xml:space="preserve">Die </w:t>
      </w:r>
      <w:r w:rsidR="00DB1F14" w:rsidRPr="00817701">
        <w:t>Dokumentation von wichtigen Entscheid</w:t>
      </w:r>
      <w:r w:rsidR="0068417C" w:rsidRPr="00817701">
        <w:t>ungen</w:t>
      </w:r>
      <w:r w:rsidR="00DB1F14" w:rsidRPr="00817701">
        <w:t xml:space="preserve"> bezüglich des Codes</w:t>
      </w:r>
    </w:p>
    <w:p w14:paraId="1E783085" w14:textId="77777777" w:rsidR="0026290E" w:rsidRPr="00817701" w:rsidRDefault="0026290E" w:rsidP="00FF53F6">
      <w:pPr>
        <w:spacing w:line="360" w:lineRule="auto"/>
        <w:jc w:val="both"/>
      </w:pPr>
    </w:p>
    <w:p w14:paraId="1FFED0C0" w14:textId="7BC5E214" w:rsidR="00983172" w:rsidRPr="00A102E5" w:rsidRDefault="005A2524" w:rsidP="00FF53F6">
      <w:pPr>
        <w:pStyle w:val="Heading3"/>
        <w:spacing w:line="360" w:lineRule="auto"/>
        <w:jc w:val="both"/>
      </w:pPr>
      <w:bookmarkStart w:id="35" w:name="_Toc527493673"/>
      <w:proofErr w:type="spellStart"/>
      <w:r w:rsidRPr="00817701">
        <w:t>Portability</w:t>
      </w:r>
      <w:bookmarkEnd w:id="35"/>
      <w:proofErr w:type="spellEnd"/>
    </w:p>
    <w:p w14:paraId="313D614B" w14:textId="121E7C3C" w:rsidR="00983172" w:rsidRPr="00817701" w:rsidRDefault="00983172" w:rsidP="00FF53F6">
      <w:pPr>
        <w:spacing w:line="360" w:lineRule="auto"/>
        <w:jc w:val="both"/>
      </w:pPr>
      <w:r w:rsidRPr="00817701">
        <w:t xml:space="preserve">Für die Erleichterung der Portierung des Systems </w:t>
      </w:r>
      <w:r w:rsidR="00651A8D" w:rsidRPr="00817701">
        <w:t>auf andere Maschinen</w:t>
      </w:r>
      <w:r w:rsidR="00047AAE" w:rsidRPr="00817701">
        <w:t xml:space="preserve"> und/oder Betriebssysteme</w:t>
      </w:r>
      <w:r w:rsidR="00651A8D" w:rsidRPr="00817701">
        <w:t xml:space="preserve"> werden folgende Punkte berücksichtigt:</w:t>
      </w:r>
    </w:p>
    <w:p w14:paraId="461727B5" w14:textId="347607A2" w:rsidR="00047AAE" w:rsidRPr="00817701" w:rsidRDefault="00E62472" w:rsidP="00FF53F6">
      <w:pPr>
        <w:pStyle w:val="ListParagraph"/>
        <w:numPr>
          <w:ilvl w:val="0"/>
          <w:numId w:val="22"/>
        </w:numPr>
        <w:spacing w:line="360" w:lineRule="auto"/>
        <w:jc w:val="both"/>
      </w:pPr>
      <w:r w:rsidRPr="00817701">
        <w:t>Die Benutzung</w:t>
      </w:r>
      <w:r w:rsidR="00184C9C" w:rsidRPr="00817701">
        <w:t xml:space="preserve"> einer portablen</w:t>
      </w:r>
      <w:r w:rsidRPr="00817701">
        <w:t xml:space="preserve"> </w:t>
      </w:r>
      <w:r w:rsidR="00345610" w:rsidRPr="00817701">
        <w:t xml:space="preserve">Programmiersprache </w:t>
      </w:r>
      <w:r w:rsidR="008C1F1F" w:rsidRPr="00817701">
        <w:t>(</w:t>
      </w:r>
      <w:r w:rsidR="000D1A00" w:rsidRPr="00817701">
        <w:t>z.B. Java)</w:t>
      </w:r>
    </w:p>
    <w:p w14:paraId="79BEA9F4" w14:textId="7A2FF0EE" w:rsidR="00794C1E" w:rsidRDefault="00C569F9" w:rsidP="00FF53F6">
      <w:pPr>
        <w:pStyle w:val="ListParagraph"/>
        <w:numPr>
          <w:ilvl w:val="0"/>
          <w:numId w:val="22"/>
        </w:numPr>
        <w:spacing w:line="360" w:lineRule="auto"/>
        <w:jc w:val="both"/>
      </w:pPr>
      <w:r w:rsidRPr="00817701">
        <w:t>Die Benutzung eines portablen Compilers</w:t>
      </w:r>
    </w:p>
    <w:p w14:paraId="290C1679" w14:textId="14EED43F" w:rsidR="00C015F2" w:rsidRPr="00817701" w:rsidRDefault="00C015F2" w:rsidP="00FF53F6">
      <w:pPr>
        <w:spacing w:line="360" w:lineRule="auto"/>
        <w:jc w:val="both"/>
      </w:pPr>
    </w:p>
    <w:p w14:paraId="24ED1BE9" w14:textId="1C3AD964" w:rsidR="00A17F12" w:rsidRPr="00817701" w:rsidRDefault="00A17F12" w:rsidP="00FF53F6">
      <w:pPr>
        <w:pStyle w:val="TableofFigures"/>
        <w:tabs>
          <w:tab w:val="right" w:leader="dot" w:pos="9968"/>
        </w:tabs>
        <w:spacing w:line="360" w:lineRule="auto"/>
        <w:jc w:val="both"/>
      </w:pPr>
      <w:r w:rsidRPr="00817701">
        <w:rPr>
          <w:rFonts w:eastAsiaTheme="majorEastAsia" w:cstheme="majorBidi"/>
          <w:b/>
          <w:sz w:val="32"/>
          <w:szCs w:val="30"/>
          <w:lang w:eastAsia="de-AT"/>
        </w:rPr>
        <w:lastRenderedPageBreak/>
        <w:t>Abbildungsverzeichnis</w:t>
      </w:r>
    </w:p>
    <w:p w14:paraId="67D90286" w14:textId="77777777" w:rsidR="00E0775D" w:rsidRPr="00817701" w:rsidRDefault="00E0775D" w:rsidP="00FF53F6">
      <w:pPr>
        <w:jc w:val="both"/>
      </w:pPr>
    </w:p>
    <w:p w14:paraId="02F6CE64" w14:textId="24351ED8" w:rsidR="00A17F12" w:rsidRPr="00817701" w:rsidRDefault="00A17F12" w:rsidP="00FF53F6">
      <w:pPr>
        <w:pStyle w:val="TableofFigures"/>
        <w:tabs>
          <w:tab w:val="right" w:leader="dot" w:pos="9968"/>
        </w:tabs>
        <w:jc w:val="both"/>
        <w:rPr>
          <w:rFonts w:asciiTheme="minorHAnsi" w:eastAsiaTheme="minorEastAsia" w:hAnsiTheme="minorHAnsi"/>
          <w:noProof/>
          <w:lang w:eastAsia="de-AT"/>
        </w:rPr>
      </w:pPr>
      <w:r w:rsidRPr="00817701">
        <w:fldChar w:fldCharType="begin"/>
      </w:r>
      <w:r w:rsidRPr="00817701">
        <w:instrText xml:space="preserve"> TOC \h \z \c "Abbildung" </w:instrText>
      </w:r>
      <w:r w:rsidRPr="00817701">
        <w:fldChar w:fldCharType="separate"/>
      </w:r>
      <w:hyperlink r:id="rId15" w:anchor="_Toc527381648" w:history="1">
        <w:r w:rsidRPr="00817701">
          <w:rPr>
            <w:rStyle w:val="Hyperlink"/>
            <w:noProof/>
          </w:rPr>
          <w:t>Abbildung 1: Software System Overview</w:t>
        </w:r>
        <w:r w:rsidRPr="00817701">
          <w:rPr>
            <w:noProof/>
            <w:webHidden/>
          </w:rPr>
          <w:tab/>
        </w:r>
        <w:r w:rsidRPr="00817701">
          <w:rPr>
            <w:noProof/>
            <w:webHidden/>
          </w:rPr>
          <w:fldChar w:fldCharType="begin"/>
        </w:r>
        <w:r w:rsidRPr="00817701">
          <w:rPr>
            <w:noProof/>
            <w:webHidden/>
          </w:rPr>
          <w:instrText xml:space="preserve"> PAGEREF _Toc527381648 \h </w:instrText>
        </w:r>
        <w:r w:rsidRPr="00817701">
          <w:rPr>
            <w:noProof/>
            <w:webHidden/>
          </w:rPr>
        </w:r>
        <w:r w:rsidRPr="00817701">
          <w:rPr>
            <w:noProof/>
            <w:webHidden/>
          </w:rPr>
          <w:fldChar w:fldCharType="separate"/>
        </w:r>
        <w:r w:rsidRPr="00817701">
          <w:rPr>
            <w:noProof/>
            <w:webHidden/>
          </w:rPr>
          <w:t>3</w:t>
        </w:r>
        <w:r w:rsidRPr="00817701">
          <w:rPr>
            <w:noProof/>
            <w:webHidden/>
          </w:rPr>
          <w:fldChar w:fldCharType="end"/>
        </w:r>
      </w:hyperlink>
    </w:p>
    <w:p w14:paraId="137E93B1" w14:textId="59E6B691" w:rsidR="00C015F2" w:rsidRPr="00817701" w:rsidRDefault="00A17F12" w:rsidP="00FF53F6">
      <w:pPr>
        <w:jc w:val="both"/>
      </w:pPr>
      <w:r w:rsidRPr="00817701">
        <w:fldChar w:fldCharType="end"/>
      </w:r>
    </w:p>
    <w:p w14:paraId="295143DD" w14:textId="6481F9A7" w:rsidR="00360B14" w:rsidRPr="00817701" w:rsidRDefault="00360B14" w:rsidP="00FF53F6">
      <w:pPr>
        <w:jc w:val="both"/>
      </w:pPr>
    </w:p>
    <w:sectPr w:rsidR="00360B14" w:rsidRPr="00817701" w:rsidSect="00F16D7E">
      <w:headerReference w:type="default" r:id="rId16"/>
      <w:footerReference w:type="default" r:id="rId17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96A91" w14:textId="77777777" w:rsidR="005C1653" w:rsidRDefault="005C1653" w:rsidP="000A78E0">
      <w:pPr>
        <w:spacing w:line="240" w:lineRule="auto"/>
      </w:pPr>
      <w:r>
        <w:separator/>
      </w:r>
    </w:p>
  </w:endnote>
  <w:endnote w:type="continuationSeparator" w:id="0">
    <w:p w14:paraId="32CDD4C8" w14:textId="77777777" w:rsidR="005C1653" w:rsidRDefault="005C1653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7237D" w14:textId="77777777" w:rsidR="00045FEF" w:rsidRDefault="00045FEF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30D0AB59" wp14:editId="504A54B7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A3984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6716C77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6FF020D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6A2899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32936CE0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5CC4ABA2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D0AB5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14:paraId="68A3984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6716C77E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6FF020D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6A289971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32936CE0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5CC4ABA2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157EC" w14:textId="0F0E52E9" w:rsidR="00045FEF" w:rsidRPr="002C5884" w:rsidRDefault="00045FEF" w:rsidP="00863049">
    <w:pPr>
      <w:pStyle w:val="Footer"/>
      <w:jc w:val="right"/>
      <w:rPr>
        <w:sz w:val="20"/>
      </w:rPr>
    </w:pPr>
    <w:r w:rsidRPr="002C5884">
      <w:rPr>
        <w:sz w:val="20"/>
      </w:rPr>
      <w:t xml:space="preserve">Seite </w:t>
    </w:r>
    <w:r w:rsidRPr="002C5884">
      <w:rPr>
        <w:sz w:val="20"/>
      </w:rPr>
      <w:fldChar w:fldCharType="begin"/>
    </w:r>
    <w:r w:rsidRPr="002C5884">
      <w:rPr>
        <w:sz w:val="20"/>
      </w:rPr>
      <w:instrText>PAGE   \* MERGEFORMAT</w:instrText>
    </w:r>
    <w:r w:rsidRPr="002C5884">
      <w:rPr>
        <w:sz w:val="20"/>
      </w:rPr>
      <w:fldChar w:fldCharType="separate"/>
    </w:r>
    <w:r w:rsidRPr="002C5884">
      <w:rPr>
        <w:sz w:val="20"/>
        <w:lang w:val="de-DE"/>
      </w:rPr>
      <w:t>1</w:t>
    </w:r>
    <w:r w:rsidRPr="002C5884"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B07B1" w14:textId="77777777" w:rsidR="00045FEF" w:rsidRDefault="00045FEF">
    <w:pPr>
      <w:pStyle w:val="Footer"/>
    </w:pPr>
    <w:r>
      <w:rPr>
        <w:noProof/>
        <w:lang w:eastAsia="de-AT"/>
      </w:rPr>
      <mc:AlternateContent>
        <mc:Choice Requires="wps">
          <w:drawing>
            <wp:anchor distT="45720" distB="45720" distL="114300" distR="114300" simplePos="0" relativeHeight="251730944" behindDoc="0" locked="1" layoutInCell="1" allowOverlap="1" wp14:anchorId="393EE1DE" wp14:editId="3C6BE65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38BC88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14:paraId="1BA55A71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14:paraId="318B5AE6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14:paraId="4A2AF41C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14:paraId="6CE3A5BE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14:paraId="745A667A" w14:textId="77777777" w:rsidR="00045FEF" w:rsidRPr="00237B77" w:rsidRDefault="00045FEF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3EE1DE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7.85pt;margin-top:748.5pt;width:98.95pt;height:66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AhmPGaAQIAAOk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14:paraId="0038BC88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14:paraId="1BA55A71" w14:textId="77777777" w:rsidR="00045FEF" w:rsidRPr="00237B77" w:rsidRDefault="00045FEF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14:paraId="318B5AE6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14:paraId="4A2AF41C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14:paraId="6CE3A5BE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14:paraId="745A667A" w14:textId="77777777" w:rsidR="00045FEF" w:rsidRPr="00237B77" w:rsidRDefault="00045FEF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E5A9CD" w14:textId="6734A5B4" w:rsidR="00045FEF" w:rsidRPr="004746F8" w:rsidRDefault="00045FEF" w:rsidP="000D62F4">
    <w:pPr>
      <w:pStyle w:val="Footer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DA2FAC">
      <w:rPr>
        <w:noProof/>
      </w:rPr>
      <w:t>28. Oktober 2018</w:t>
    </w:r>
    <w:r w:rsidRPr="004746F8">
      <w:fldChar w:fldCharType="end"/>
    </w:r>
    <w:r w:rsidRPr="004746F8">
      <w:tab/>
    </w:r>
    <w:r>
      <w:t>Gruppe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FC847" w14:textId="77777777" w:rsidR="005C1653" w:rsidRDefault="005C1653" w:rsidP="000A78E0">
      <w:pPr>
        <w:spacing w:line="240" w:lineRule="auto"/>
      </w:pPr>
      <w:r>
        <w:separator/>
      </w:r>
    </w:p>
  </w:footnote>
  <w:footnote w:type="continuationSeparator" w:id="0">
    <w:p w14:paraId="70DD4503" w14:textId="77777777" w:rsidR="005C1653" w:rsidRDefault="005C1653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2623A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26848" behindDoc="0" locked="1" layoutInCell="1" allowOverlap="1" wp14:anchorId="65997DF4" wp14:editId="4C81F63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F7D3" w14:textId="77777777" w:rsidR="00045FEF" w:rsidRDefault="00045FEF" w:rsidP="00F04562">
    <w:r>
      <w:rPr>
        <w:noProof/>
        <w:lang w:eastAsia="de-AT"/>
      </w:rPr>
      <w:drawing>
        <wp:anchor distT="0" distB="0" distL="114300" distR="114300" simplePos="0" relativeHeight="251731968" behindDoc="0" locked="1" layoutInCell="1" allowOverlap="1" wp14:anchorId="2C121A9D" wp14:editId="4D93C6CF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E370E" w14:textId="77777777" w:rsidR="00045FEF" w:rsidRDefault="00045FEF" w:rsidP="00BD398D">
    <w:pPr>
      <w:pStyle w:val="Header"/>
      <w:tabs>
        <w:tab w:val="clear" w:pos="9072"/>
      </w:tabs>
    </w:pPr>
    <w:r>
      <w:rPr>
        <w:noProof/>
        <w:lang w:eastAsia="de-AT"/>
      </w:rPr>
      <w:drawing>
        <wp:anchor distT="0" distB="0" distL="114300" distR="114300" simplePos="0" relativeHeight="251728896" behindDoc="0" locked="1" layoutInCell="1" allowOverlap="1" wp14:anchorId="4EA0D316" wp14:editId="0ACECE55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E3E"/>
    <w:multiLevelType w:val="hybridMultilevel"/>
    <w:tmpl w:val="DCA653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704"/>
    <w:multiLevelType w:val="hybridMultilevel"/>
    <w:tmpl w:val="4F9225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03DA6"/>
    <w:multiLevelType w:val="hybridMultilevel"/>
    <w:tmpl w:val="884C44D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67025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94C1C"/>
    <w:multiLevelType w:val="hybridMultilevel"/>
    <w:tmpl w:val="43AC7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B6E48"/>
    <w:multiLevelType w:val="hybridMultilevel"/>
    <w:tmpl w:val="1D0CC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61404"/>
    <w:multiLevelType w:val="hybridMultilevel"/>
    <w:tmpl w:val="388A6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16B02"/>
    <w:multiLevelType w:val="hybridMultilevel"/>
    <w:tmpl w:val="3FA2BF58"/>
    <w:lvl w:ilvl="0" w:tplc="0407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0C062BB"/>
    <w:multiLevelType w:val="hybridMultilevel"/>
    <w:tmpl w:val="5302C6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81577C"/>
    <w:multiLevelType w:val="multilevel"/>
    <w:tmpl w:val="0C07001D"/>
    <w:styleLink w:val="Liste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B846935"/>
    <w:multiLevelType w:val="hybridMultilevel"/>
    <w:tmpl w:val="08EA68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Heading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557E41"/>
    <w:multiLevelType w:val="hybridMultilevel"/>
    <w:tmpl w:val="9022D8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E003EC"/>
    <w:multiLevelType w:val="hybridMultilevel"/>
    <w:tmpl w:val="563479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980A88"/>
    <w:multiLevelType w:val="hybridMultilevel"/>
    <w:tmpl w:val="56D6AA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F2B21"/>
    <w:multiLevelType w:val="hybridMultilevel"/>
    <w:tmpl w:val="AE5C8BA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C647B"/>
    <w:multiLevelType w:val="multilevel"/>
    <w:tmpl w:val="977E5672"/>
    <w:numStyleLink w:val="berschriftenJKU"/>
  </w:abstractNum>
  <w:abstractNum w:abstractNumId="17" w15:restartNumberingAfterBreak="0">
    <w:nsid w:val="5EAE734E"/>
    <w:multiLevelType w:val="hybridMultilevel"/>
    <w:tmpl w:val="A3265B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24E7F"/>
    <w:multiLevelType w:val="hybridMultilevel"/>
    <w:tmpl w:val="3FB2DEDA"/>
    <w:lvl w:ilvl="0" w:tplc="68063406">
      <w:start w:val="2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5" w:hanging="360"/>
      </w:pPr>
    </w:lvl>
    <w:lvl w:ilvl="2" w:tplc="0407001B" w:tentative="1">
      <w:start w:val="1"/>
      <w:numFmt w:val="lowerRoman"/>
      <w:lvlText w:val="%3."/>
      <w:lvlJc w:val="right"/>
      <w:pPr>
        <w:ind w:left="2225" w:hanging="180"/>
      </w:pPr>
    </w:lvl>
    <w:lvl w:ilvl="3" w:tplc="0407000F" w:tentative="1">
      <w:start w:val="1"/>
      <w:numFmt w:val="decimal"/>
      <w:lvlText w:val="%4."/>
      <w:lvlJc w:val="left"/>
      <w:pPr>
        <w:ind w:left="2945" w:hanging="360"/>
      </w:pPr>
    </w:lvl>
    <w:lvl w:ilvl="4" w:tplc="04070019" w:tentative="1">
      <w:start w:val="1"/>
      <w:numFmt w:val="lowerLetter"/>
      <w:lvlText w:val="%5."/>
      <w:lvlJc w:val="left"/>
      <w:pPr>
        <w:ind w:left="3665" w:hanging="360"/>
      </w:pPr>
    </w:lvl>
    <w:lvl w:ilvl="5" w:tplc="0407001B" w:tentative="1">
      <w:start w:val="1"/>
      <w:numFmt w:val="lowerRoman"/>
      <w:lvlText w:val="%6."/>
      <w:lvlJc w:val="right"/>
      <w:pPr>
        <w:ind w:left="4385" w:hanging="180"/>
      </w:pPr>
    </w:lvl>
    <w:lvl w:ilvl="6" w:tplc="0407000F" w:tentative="1">
      <w:start w:val="1"/>
      <w:numFmt w:val="decimal"/>
      <w:lvlText w:val="%7."/>
      <w:lvlJc w:val="left"/>
      <w:pPr>
        <w:ind w:left="5105" w:hanging="360"/>
      </w:pPr>
    </w:lvl>
    <w:lvl w:ilvl="7" w:tplc="04070019" w:tentative="1">
      <w:start w:val="1"/>
      <w:numFmt w:val="lowerLetter"/>
      <w:lvlText w:val="%8."/>
      <w:lvlJc w:val="left"/>
      <w:pPr>
        <w:ind w:left="5825" w:hanging="360"/>
      </w:pPr>
    </w:lvl>
    <w:lvl w:ilvl="8" w:tplc="0407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9"/>
  </w:num>
  <w:num w:numId="2">
    <w:abstractNumId w:val="11"/>
  </w:num>
  <w:num w:numId="3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4"/>
  </w:num>
  <w:num w:numId="13">
    <w:abstractNumId w:val="2"/>
  </w:num>
  <w:num w:numId="14">
    <w:abstractNumId w:val="16"/>
    <w:lvlOverride w:ilvl="0">
      <w:startOverride w:val="1"/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10"/>
  </w:num>
  <w:num w:numId="16">
    <w:abstractNumId w:val="3"/>
  </w:num>
  <w:num w:numId="17">
    <w:abstractNumId w:val="7"/>
  </w:num>
  <w:num w:numId="18">
    <w:abstractNumId w:val="18"/>
  </w:num>
  <w:num w:numId="19">
    <w:abstractNumId w:val="4"/>
  </w:num>
  <w:num w:numId="20">
    <w:abstractNumId w:val="8"/>
  </w:num>
  <w:num w:numId="21">
    <w:abstractNumId w:val="1"/>
  </w:num>
  <w:num w:numId="22">
    <w:abstractNumId w:val="0"/>
  </w:num>
  <w:num w:numId="23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9">
    <w:abstractNumId w:val="16"/>
    <w:lvlOverride w:ilvl="0">
      <w:lvl w:ilvl="0">
        <w:start w:val="1"/>
        <w:numFmt w:val="decimal"/>
        <w:pStyle w:val="Heading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 "/>
        <w:lvlJc w:val="left"/>
        <w:pPr>
          <w:ind w:left="1814" w:hanging="79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0">
    <w:abstractNumId w:val="15"/>
  </w:num>
  <w:num w:numId="31">
    <w:abstractNumId w:val="12"/>
  </w:num>
  <w:num w:numId="32">
    <w:abstractNumId w:val="17"/>
  </w:num>
  <w:num w:numId="33">
    <w:abstractNumId w:val="6"/>
  </w:num>
  <w:num w:numId="34">
    <w:abstractNumId w:val="5"/>
  </w:num>
  <w:num w:numId="35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196"/>
    <w:rsid w:val="0000107A"/>
    <w:rsid w:val="00006787"/>
    <w:rsid w:val="00013537"/>
    <w:rsid w:val="000142CC"/>
    <w:rsid w:val="00015A94"/>
    <w:rsid w:val="000209C5"/>
    <w:rsid w:val="0003638D"/>
    <w:rsid w:val="00040BE1"/>
    <w:rsid w:val="00044044"/>
    <w:rsid w:val="0004428A"/>
    <w:rsid w:val="00045FEF"/>
    <w:rsid w:val="00047AAE"/>
    <w:rsid w:val="00051EB1"/>
    <w:rsid w:val="00055908"/>
    <w:rsid w:val="000654AB"/>
    <w:rsid w:val="000744C9"/>
    <w:rsid w:val="00084606"/>
    <w:rsid w:val="0008652A"/>
    <w:rsid w:val="00093042"/>
    <w:rsid w:val="0009340E"/>
    <w:rsid w:val="000937A4"/>
    <w:rsid w:val="000A61DB"/>
    <w:rsid w:val="000A78E0"/>
    <w:rsid w:val="000B0822"/>
    <w:rsid w:val="000C0B44"/>
    <w:rsid w:val="000C35CC"/>
    <w:rsid w:val="000C3FB7"/>
    <w:rsid w:val="000C450D"/>
    <w:rsid w:val="000D02E8"/>
    <w:rsid w:val="000D1A00"/>
    <w:rsid w:val="000D62F4"/>
    <w:rsid w:val="000E39EB"/>
    <w:rsid w:val="000E683D"/>
    <w:rsid w:val="000F0A7A"/>
    <w:rsid w:val="000F121E"/>
    <w:rsid w:val="000F1B31"/>
    <w:rsid w:val="000F58B2"/>
    <w:rsid w:val="001005B5"/>
    <w:rsid w:val="001072FF"/>
    <w:rsid w:val="001127D2"/>
    <w:rsid w:val="00123700"/>
    <w:rsid w:val="00125BD7"/>
    <w:rsid w:val="001322F8"/>
    <w:rsid w:val="00134095"/>
    <w:rsid w:val="00134AF8"/>
    <w:rsid w:val="001351C3"/>
    <w:rsid w:val="001368DB"/>
    <w:rsid w:val="001371CA"/>
    <w:rsid w:val="001404EF"/>
    <w:rsid w:val="00150293"/>
    <w:rsid w:val="00151F30"/>
    <w:rsid w:val="001716E2"/>
    <w:rsid w:val="00171C95"/>
    <w:rsid w:val="00172CBC"/>
    <w:rsid w:val="001771C5"/>
    <w:rsid w:val="0017773D"/>
    <w:rsid w:val="00180296"/>
    <w:rsid w:val="00184C9C"/>
    <w:rsid w:val="00184D12"/>
    <w:rsid w:val="00184F90"/>
    <w:rsid w:val="0019055F"/>
    <w:rsid w:val="00193604"/>
    <w:rsid w:val="001A0FFD"/>
    <w:rsid w:val="001B1373"/>
    <w:rsid w:val="001B673F"/>
    <w:rsid w:val="001D372A"/>
    <w:rsid w:val="001E03F4"/>
    <w:rsid w:val="001E5A49"/>
    <w:rsid w:val="001E6E86"/>
    <w:rsid w:val="001F0007"/>
    <w:rsid w:val="001F2A71"/>
    <w:rsid w:val="001F49CA"/>
    <w:rsid w:val="001F5E0C"/>
    <w:rsid w:val="001F691C"/>
    <w:rsid w:val="0021010C"/>
    <w:rsid w:val="00214F6C"/>
    <w:rsid w:val="002312DA"/>
    <w:rsid w:val="0023779B"/>
    <w:rsid w:val="00237B77"/>
    <w:rsid w:val="00242473"/>
    <w:rsid w:val="002433BA"/>
    <w:rsid w:val="00244433"/>
    <w:rsid w:val="002532D0"/>
    <w:rsid w:val="00253902"/>
    <w:rsid w:val="0025503D"/>
    <w:rsid w:val="00260199"/>
    <w:rsid w:val="002616FC"/>
    <w:rsid w:val="0026290E"/>
    <w:rsid w:val="00270AEB"/>
    <w:rsid w:val="002744B3"/>
    <w:rsid w:val="00274A30"/>
    <w:rsid w:val="00283CEC"/>
    <w:rsid w:val="00284615"/>
    <w:rsid w:val="0028502E"/>
    <w:rsid w:val="0029034A"/>
    <w:rsid w:val="002913D8"/>
    <w:rsid w:val="002971C7"/>
    <w:rsid w:val="00297DCB"/>
    <w:rsid w:val="002A38CC"/>
    <w:rsid w:val="002A4F00"/>
    <w:rsid w:val="002C5884"/>
    <w:rsid w:val="002E35BE"/>
    <w:rsid w:val="002F07BA"/>
    <w:rsid w:val="002F1D5F"/>
    <w:rsid w:val="002F23BB"/>
    <w:rsid w:val="002F4D8C"/>
    <w:rsid w:val="002F7EB7"/>
    <w:rsid w:val="0030642D"/>
    <w:rsid w:val="003075F7"/>
    <w:rsid w:val="00314EC2"/>
    <w:rsid w:val="00325F13"/>
    <w:rsid w:val="00340B93"/>
    <w:rsid w:val="00342396"/>
    <w:rsid w:val="00343612"/>
    <w:rsid w:val="00345610"/>
    <w:rsid w:val="00345A12"/>
    <w:rsid w:val="00360B14"/>
    <w:rsid w:val="00362273"/>
    <w:rsid w:val="00365EF0"/>
    <w:rsid w:val="003753BC"/>
    <w:rsid w:val="00386956"/>
    <w:rsid w:val="00387469"/>
    <w:rsid w:val="00395425"/>
    <w:rsid w:val="00395701"/>
    <w:rsid w:val="003A763B"/>
    <w:rsid w:val="003B0CF6"/>
    <w:rsid w:val="003C1D8D"/>
    <w:rsid w:val="003C3FCF"/>
    <w:rsid w:val="003C6B87"/>
    <w:rsid w:val="003C6F04"/>
    <w:rsid w:val="003D0D18"/>
    <w:rsid w:val="003D7EC7"/>
    <w:rsid w:val="003E09C8"/>
    <w:rsid w:val="003E44C5"/>
    <w:rsid w:val="003E542E"/>
    <w:rsid w:val="003E62AE"/>
    <w:rsid w:val="003E7DA6"/>
    <w:rsid w:val="003F0A18"/>
    <w:rsid w:val="00400E28"/>
    <w:rsid w:val="00405FCC"/>
    <w:rsid w:val="00411430"/>
    <w:rsid w:val="00416A72"/>
    <w:rsid w:val="004172EE"/>
    <w:rsid w:val="00420725"/>
    <w:rsid w:val="00420A85"/>
    <w:rsid w:val="00423980"/>
    <w:rsid w:val="00423E25"/>
    <w:rsid w:val="00425AEC"/>
    <w:rsid w:val="00435574"/>
    <w:rsid w:val="00435FC2"/>
    <w:rsid w:val="00437EEE"/>
    <w:rsid w:val="00440AB8"/>
    <w:rsid w:val="00444216"/>
    <w:rsid w:val="00446C89"/>
    <w:rsid w:val="004501D2"/>
    <w:rsid w:val="00451D57"/>
    <w:rsid w:val="00453804"/>
    <w:rsid w:val="0046079D"/>
    <w:rsid w:val="00463F10"/>
    <w:rsid w:val="00467025"/>
    <w:rsid w:val="004728B5"/>
    <w:rsid w:val="0047323D"/>
    <w:rsid w:val="004746F8"/>
    <w:rsid w:val="00476919"/>
    <w:rsid w:val="00480D23"/>
    <w:rsid w:val="004928F5"/>
    <w:rsid w:val="00492C81"/>
    <w:rsid w:val="00493458"/>
    <w:rsid w:val="00493D25"/>
    <w:rsid w:val="00496E97"/>
    <w:rsid w:val="004A5B02"/>
    <w:rsid w:val="004A6238"/>
    <w:rsid w:val="004B2888"/>
    <w:rsid w:val="004C039C"/>
    <w:rsid w:val="004C070F"/>
    <w:rsid w:val="004C6468"/>
    <w:rsid w:val="004D06D6"/>
    <w:rsid w:val="004D2E60"/>
    <w:rsid w:val="004E0E1F"/>
    <w:rsid w:val="004E2CF7"/>
    <w:rsid w:val="004E2D1F"/>
    <w:rsid w:val="004F5281"/>
    <w:rsid w:val="005027BA"/>
    <w:rsid w:val="00510E97"/>
    <w:rsid w:val="00512A4E"/>
    <w:rsid w:val="00520497"/>
    <w:rsid w:val="0052179A"/>
    <w:rsid w:val="00524CA5"/>
    <w:rsid w:val="00525ACA"/>
    <w:rsid w:val="00530B5B"/>
    <w:rsid w:val="00540790"/>
    <w:rsid w:val="00542909"/>
    <w:rsid w:val="00547A37"/>
    <w:rsid w:val="00547D27"/>
    <w:rsid w:val="005514FB"/>
    <w:rsid w:val="00552B53"/>
    <w:rsid w:val="0055333E"/>
    <w:rsid w:val="00553956"/>
    <w:rsid w:val="00553D99"/>
    <w:rsid w:val="005600D8"/>
    <w:rsid w:val="005774F3"/>
    <w:rsid w:val="00583935"/>
    <w:rsid w:val="00591FDD"/>
    <w:rsid w:val="005939F7"/>
    <w:rsid w:val="00595982"/>
    <w:rsid w:val="00597E4E"/>
    <w:rsid w:val="005A2524"/>
    <w:rsid w:val="005A2D2F"/>
    <w:rsid w:val="005A6523"/>
    <w:rsid w:val="005A7BA3"/>
    <w:rsid w:val="005B460E"/>
    <w:rsid w:val="005B54FA"/>
    <w:rsid w:val="005B5973"/>
    <w:rsid w:val="005C0082"/>
    <w:rsid w:val="005C1653"/>
    <w:rsid w:val="005C2B4D"/>
    <w:rsid w:val="005D0E09"/>
    <w:rsid w:val="005E0859"/>
    <w:rsid w:val="005E1F46"/>
    <w:rsid w:val="005E569D"/>
    <w:rsid w:val="005F10F4"/>
    <w:rsid w:val="005F6220"/>
    <w:rsid w:val="005F6C1E"/>
    <w:rsid w:val="005F7AEE"/>
    <w:rsid w:val="00600CCB"/>
    <w:rsid w:val="00606FD3"/>
    <w:rsid w:val="00607A0D"/>
    <w:rsid w:val="00611AC5"/>
    <w:rsid w:val="0061571E"/>
    <w:rsid w:val="006176FA"/>
    <w:rsid w:val="00624F1D"/>
    <w:rsid w:val="00626156"/>
    <w:rsid w:val="00633219"/>
    <w:rsid w:val="00641B2A"/>
    <w:rsid w:val="00651A8D"/>
    <w:rsid w:val="00654B17"/>
    <w:rsid w:val="00660630"/>
    <w:rsid w:val="00661609"/>
    <w:rsid w:val="00665308"/>
    <w:rsid w:val="00666616"/>
    <w:rsid w:val="006802EE"/>
    <w:rsid w:val="0068417C"/>
    <w:rsid w:val="0068604A"/>
    <w:rsid w:val="00687462"/>
    <w:rsid w:val="00690432"/>
    <w:rsid w:val="0069741F"/>
    <w:rsid w:val="006A0EEE"/>
    <w:rsid w:val="006A514D"/>
    <w:rsid w:val="006B01B3"/>
    <w:rsid w:val="006B1F49"/>
    <w:rsid w:val="006B26BA"/>
    <w:rsid w:val="006C111C"/>
    <w:rsid w:val="006C7754"/>
    <w:rsid w:val="006D549D"/>
    <w:rsid w:val="006D6316"/>
    <w:rsid w:val="006D7AE8"/>
    <w:rsid w:val="006E3182"/>
    <w:rsid w:val="006E46D8"/>
    <w:rsid w:val="006F5311"/>
    <w:rsid w:val="00713A0D"/>
    <w:rsid w:val="00713F80"/>
    <w:rsid w:val="00715901"/>
    <w:rsid w:val="00722CA3"/>
    <w:rsid w:val="00722DCE"/>
    <w:rsid w:val="00722F2E"/>
    <w:rsid w:val="00724FCB"/>
    <w:rsid w:val="007261A9"/>
    <w:rsid w:val="00727073"/>
    <w:rsid w:val="00730A9D"/>
    <w:rsid w:val="00735379"/>
    <w:rsid w:val="00736F3E"/>
    <w:rsid w:val="0073710F"/>
    <w:rsid w:val="007419B0"/>
    <w:rsid w:val="00743854"/>
    <w:rsid w:val="00743AB2"/>
    <w:rsid w:val="007465E0"/>
    <w:rsid w:val="00750024"/>
    <w:rsid w:val="00754247"/>
    <w:rsid w:val="00760B06"/>
    <w:rsid w:val="007613D3"/>
    <w:rsid w:val="00762A9E"/>
    <w:rsid w:val="00763956"/>
    <w:rsid w:val="00775950"/>
    <w:rsid w:val="00777598"/>
    <w:rsid w:val="00777AFD"/>
    <w:rsid w:val="007818C6"/>
    <w:rsid w:val="00782C5C"/>
    <w:rsid w:val="0078482C"/>
    <w:rsid w:val="00791ED6"/>
    <w:rsid w:val="007933FE"/>
    <w:rsid w:val="00794C1E"/>
    <w:rsid w:val="007A2575"/>
    <w:rsid w:val="007A70FB"/>
    <w:rsid w:val="007A740A"/>
    <w:rsid w:val="007B1304"/>
    <w:rsid w:val="007B2DEA"/>
    <w:rsid w:val="007C7EAA"/>
    <w:rsid w:val="007D65DB"/>
    <w:rsid w:val="007E3D82"/>
    <w:rsid w:val="007E73BC"/>
    <w:rsid w:val="007E769E"/>
    <w:rsid w:val="007F20A0"/>
    <w:rsid w:val="007F47D9"/>
    <w:rsid w:val="007F6BDF"/>
    <w:rsid w:val="0080470B"/>
    <w:rsid w:val="0080610B"/>
    <w:rsid w:val="008105C4"/>
    <w:rsid w:val="00812023"/>
    <w:rsid w:val="008139D8"/>
    <w:rsid w:val="0081684A"/>
    <w:rsid w:val="008168D9"/>
    <w:rsid w:val="00817701"/>
    <w:rsid w:val="00822560"/>
    <w:rsid w:val="008265D1"/>
    <w:rsid w:val="008301B9"/>
    <w:rsid w:val="00830FBD"/>
    <w:rsid w:val="00833196"/>
    <w:rsid w:val="00834006"/>
    <w:rsid w:val="00845559"/>
    <w:rsid w:val="0085028B"/>
    <w:rsid w:val="008551B8"/>
    <w:rsid w:val="008623C7"/>
    <w:rsid w:val="00863049"/>
    <w:rsid w:val="00863DDA"/>
    <w:rsid w:val="00864703"/>
    <w:rsid w:val="00871907"/>
    <w:rsid w:val="008730D8"/>
    <w:rsid w:val="008A4DB7"/>
    <w:rsid w:val="008B01A8"/>
    <w:rsid w:val="008B5974"/>
    <w:rsid w:val="008C1F1F"/>
    <w:rsid w:val="008C6C3A"/>
    <w:rsid w:val="008D1A23"/>
    <w:rsid w:val="008D34DB"/>
    <w:rsid w:val="008E2E9E"/>
    <w:rsid w:val="008E44F5"/>
    <w:rsid w:val="008F4E95"/>
    <w:rsid w:val="00902BB9"/>
    <w:rsid w:val="00914295"/>
    <w:rsid w:val="00914A3E"/>
    <w:rsid w:val="00916C6D"/>
    <w:rsid w:val="00922896"/>
    <w:rsid w:val="00923247"/>
    <w:rsid w:val="0094195D"/>
    <w:rsid w:val="00943265"/>
    <w:rsid w:val="00946CE4"/>
    <w:rsid w:val="00956608"/>
    <w:rsid w:val="00956B98"/>
    <w:rsid w:val="009601EB"/>
    <w:rsid w:val="00961BC5"/>
    <w:rsid w:val="00962CB9"/>
    <w:rsid w:val="009665B6"/>
    <w:rsid w:val="00966FA5"/>
    <w:rsid w:val="00973620"/>
    <w:rsid w:val="00976136"/>
    <w:rsid w:val="0098044C"/>
    <w:rsid w:val="00983172"/>
    <w:rsid w:val="00983255"/>
    <w:rsid w:val="00983A2C"/>
    <w:rsid w:val="00983C29"/>
    <w:rsid w:val="009840CC"/>
    <w:rsid w:val="00985756"/>
    <w:rsid w:val="00986522"/>
    <w:rsid w:val="00992451"/>
    <w:rsid w:val="009A161A"/>
    <w:rsid w:val="009A18AA"/>
    <w:rsid w:val="009B07E4"/>
    <w:rsid w:val="009B0E9F"/>
    <w:rsid w:val="009C1B18"/>
    <w:rsid w:val="009C2DD7"/>
    <w:rsid w:val="009C7F93"/>
    <w:rsid w:val="009D1E3C"/>
    <w:rsid w:val="009D207D"/>
    <w:rsid w:val="009D3BCE"/>
    <w:rsid w:val="009D51B6"/>
    <w:rsid w:val="009D692A"/>
    <w:rsid w:val="009D729B"/>
    <w:rsid w:val="009D7375"/>
    <w:rsid w:val="00A00675"/>
    <w:rsid w:val="00A01675"/>
    <w:rsid w:val="00A102E5"/>
    <w:rsid w:val="00A10555"/>
    <w:rsid w:val="00A110A1"/>
    <w:rsid w:val="00A122B9"/>
    <w:rsid w:val="00A17F12"/>
    <w:rsid w:val="00A21E3E"/>
    <w:rsid w:val="00A31C44"/>
    <w:rsid w:val="00A32FE7"/>
    <w:rsid w:val="00A34FC7"/>
    <w:rsid w:val="00A50FE0"/>
    <w:rsid w:val="00A53D68"/>
    <w:rsid w:val="00A54530"/>
    <w:rsid w:val="00A5471F"/>
    <w:rsid w:val="00A61BCF"/>
    <w:rsid w:val="00A6291E"/>
    <w:rsid w:val="00A65CF8"/>
    <w:rsid w:val="00A67D3C"/>
    <w:rsid w:val="00A72962"/>
    <w:rsid w:val="00A85E1D"/>
    <w:rsid w:val="00A901C6"/>
    <w:rsid w:val="00A906E7"/>
    <w:rsid w:val="00A94104"/>
    <w:rsid w:val="00AA0715"/>
    <w:rsid w:val="00AA09F1"/>
    <w:rsid w:val="00AA7A31"/>
    <w:rsid w:val="00AB247D"/>
    <w:rsid w:val="00AB5A4B"/>
    <w:rsid w:val="00AB786E"/>
    <w:rsid w:val="00AD7F7D"/>
    <w:rsid w:val="00AE4CB3"/>
    <w:rsid w:val="00AF482E"/>
    <w:rsid w:val="00AF6889"/>
    <w:rsid w:val="00B07CD4"/>
    <w:rsid w:val="00B1635C"/>
    <w:rsid w:val="00B21CD2"/>
    <w:rsid w:val="00B256FD"/>
    <w:rsid w:val="00B26F6F"/>
    <w:rsid w:val="00B347A1"/>
    <w:rsid w:val="00B41BFE"/>
    <w:rsid w:val="00B4447F"/>
    <w:rsid w:val="00B4787B"/>
    <w:rsid w:val="00B57563"/>
    <w:rsid w:val="00B57A60"/>
    <w:rsid w:val="00B57F6E"/>
    <w:rsid w:val="00B614EA"/>
    <w:rsid w:val="00B63D82"/>
    <w:rsid w:val="00B640E7"/>
    <w:rsid w:val="00B66388"/>
    <w:rsid w:val="00B67A6E"/>
    <w:rsid w:val="00B723D1"/>
    <w:rsid w:val="00B739E2"/>
    <w:rsid w:val="00B7412A"/>
    <w:rsid w:val="00B777D4"/>
    <w:rsid w:val="00B8532C"/>
    <w:rsid w:val="00BA3326"/>
    <w:rsid w:val="00BA44F9"/>
    <w:rsid w:val="00BB0ACF"/>
    <w:rsid w:val="00BB1169"/>
    <w:rsid w:val="00BB1293"/>
    <w:rsid w:val="00BB1495"/>
    <w:rsid w:val="00BB2BF8"/>
    <w:rsid w:val="00BB4241"/>
    <w:rsid w:val="00BB72C5"/>
    <w:rsid w:val="00BB772D"/>
    <w:rsid w:val="00BC04CB"/>
    <w:rsid w:val="00BD398D"/>
    <w:rsid w:val="00BF3F45"/>
    <w:rsid w:val="00BF75DB"/>
    <w:rsid w:val="00C015F2"/>
    <w:rsid w:val="00C10085"/>
    <w:rsid w:val="00C14153"/>
    <w:rsid w:val="00C21625"/>
    <w:rsid w:val="00C23F96"/>
    <w:rsid w:val="00C261B1"/>
    <w:rsid w:val="00C27111"/>
    <w:rsid w:val="00C3381D"/>
    <w:rsid w:val="00C342C2"/>
    <w:rsid w:val="00C40003"/>
    <w:rsid w:val="00C40C1A"/>
    <w:rsid w:val="00C4283C"/>
    <w:rsid w:val="00C440C4"/>
    <w:rsid w:val="00C4579C"/>
    <w:rsid w:val="00C46674"/>
    <w:rsid w:val="00C528EB"/>
    <w:rsid w:val="00C569F9"/>
    <w:rsid w:val="00C66EF5"/>
    <w:rsid w:val="00C71A0E"/>
    <w:rsid w:val="00C747C1"/>
    <w:rsid w:val="00C76875"/>
    <w:rsid w:val="00C8372B"/>
    <w:rsid w:val="00C87E6B"/>
    <w:rsid w:val="00C904AF"/>
    <w:rsid w:val="00C952AE"/>
    <w:rsid w:val="00C95E38"/>
    <w:rsid w:val="00CA07FE"/>
    <w:rsid w:val="00CA2EDC"/>
    <w:rsid w:val="00CA71E1"/>
    <w:rsid w:val="00CB0D9D"/>
    <w:rsid w:val="00CC57D5"/>
    <w:rsid w:val="00CC5BE2"/>
    <w:rsid w:val="00CC66C7"/>
    <w:rsid w:val="00CD1885"/>
    <w:rsid w:val="00CD3446"/>
    <w:rsid w:val="00CE58B1"/>
    <w:rsid w:val="00CE7426"/>
    <w:rsid w:val="00CF14BB"/>
    <w:rsid w:val="00CF4620"/>
    <w:rsid w:val="00CF6D3A"/>
    <w:rsid w:val="00D025E0"/>
    <w:rsid w:val="00D02C7D"/>
    <w:rsid w:val="00D0515C"/>
    <w:rsid w:val="00D05BFC"/>
    <w:rsid w:val="00D12173"/>
    <w:rsid w:val="00D330A7"/>
    <w:rsid w:val="00D36A9B"/>
    <w:rsid w:val="00D43F4C"/>
    <w:rsid w:val="00D44D22"/>
    <w:rsid w:val="00D51BD3"/>
    <w:rsid w:val="00D51FA5"/>
    <w:rsid w:val="00D53140"/>
    <w:rsid w:val="00D54538"/>
    <w:rsid w:val="00D6017C"/>
    <w:rsid w:val="00D7485A"/>
    <w:rsid w:val="00D8792B"/>
    <w:rsid w:val="00D96AD3"/>
    <w:rsid w:val="00DA2881"/>
    <w:rsid w:val="00DA2FAC"/>
    <w:rsid w:val="00DA7A6A"/>
    <w:rsid w:val="00DB1F14"/>
    <w:rsid w:val="00DB5379"/>
    <w:rsid w:val="00DB6913"/>
    <w:rsid w:val="00DC01F4"/>
    <w:rsid w:val="00DC2BB4"/>
    <w:rsid w:val="00DD0E55"/>
    <w:rsid w:val="00DD317C"/>
    <w:rsid w:val="00DD43C7"/>
    <w:rsid w:val="00DE23F9"/>
    <w:rsid w:val="00DE4488"/>
    <w:rsid w:val="00DE610C"/>
    <w:rsid w:val="00DE7253"/>
    <w:rsid w:val="00DF476D"/>
    <w:rsid w:val="00DF4CC2"/>
    <w:rsid w:val="00DF5147"/>
    <w:rsid w:val="00E0775D"/>
    <w:rsid w:val="00E122D4"/>
    <w:rsid w:val="00E1231B"/>
    <w:rsid w:val="00E232BA"/>
    <w:rsid w:val="00E2613B"/>
    <w:rsid w:val="00E334ED"/>
    <w:rsid w:val="00E35BDF"/>
    <w:rsid w:val="00E436F8"/>
    <w:rsid w:val="00E554D3"/>
    <w:rsid w:val="00E56887"/>
    <w:rsid w:val="00E62472"/>
    <w:rsid w:val="00E6476B"/>
    <w:rsid w:val="00E742ED"/>
    <w:rsid w:val="00E77FA5"/>
    <w:rsid w:val="00E812B8"/>
    <w:rsid w:val="00E83CA7"/>
    <w:rsid w:val="00E9754F"/>
    <w:rsid w:val="00EA483F"/>
    <w:rsid w:val="00ED035D"/>
    <w:rsid w:val="00ED1A64"/>
    <w:rsid w:val="00EF6063"/>
    <w:rsid w:val="00F04562"/>
    <w:rsid w:val="00F04E80"/>
    <w:rsid w:val="00F055A0"/>
    <w:rsid w:val="00F1323E"/>
    <w:rsid w:val="00F16D7E"/>
    <w:rsid w:val="00F20316"/>
    <w:rsid w:val="00F236B4"/>
    <w:rsid w:val="00F24FFE"/>
    <w:rsid w:val="00F3344C"/>
    <w:rsid w:val="00F4748E"/>
    <w:rsid w:val="00F53843"/>
    <w:rsid w:val="00F5593C"/>
    <w:rsid w:val="00F5703B"/>
    <w:rsid w:val="00F570B5"/>
    <w:rsid w:val="00F60FE2"/>
    <w:rsid w:val="00F619F5"/>
    <w:rsid w:val="00F77327"/>
    <w:rsid w:val="00F8701B"/>
    <w:rsid w:val="00F933DC"/>
    <w:rsid w:val="00F93E08"/>
    <w:rsid w:val="00F97487"/>
    <w:rsid w:val="00FA1844"/>
    <w:rsid w:val="00FB0B03"/>
    <w:rsid w:val="00FB6246"/>
    <w:rsid w:val="00FB6A8B"/>
    <w:rsid w:val="00FC1173"/>
    <w:rsid w:val="00FC3C5E"/>
    <w:rsid w:val="00FD1D7B"/>
    <w:rsid w:val="00FD45C8"/>
    <w:rsid w:val="00FD7A5D"/>
    <w:rsid w:val="00FE3E36"/>
    <w:rsid w:val="00FE462B"/>
    <w:rsid w:val="00FF53F6"/>
    <w:rsid w:val="00FF632F"/>
    <w:rsid w:val="00FF6D5F"/>
    <w:rsid w:val="00FF7B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99965F"/>
  <w15:docId w15:val="{080B423A-608A-4115-B9C5-8B5F13B0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rd JKU"/>
    <w:qFormat/>
    <w:rsid w:val="00CD3446"/>
    <w:pPr>
      <w:spacing w:after="0" w:line="300" w:lineRule="exact"/>
    </w:pPr>
    <w:rPr>
      <w:rFonts w:ascii="Arial" w:hAnsi="Arial"/>
    </w:rPr>
  </w:style>
  <w:style w:type="paragraph" w:styleId="Heading1">
    <w:name w:val="heading 1"/>
    <w:aliases w:val="Überschrift 1 JKU"/>
    <w:basedOn w:val="Normal"/>
    <w:next w:val="Normal"/>
    <w:link w:val="Heading1Char"/>
    <w:uiPriority w:val="9"/>
    <w:qFormat/>
    <w:rsid w:val="009D3BCE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Heading2">
    <w:name w:val="heading 2"/>
    <w:aliases w:val="Überschrift 2 JKU"/>
    <w:basedOn w:val="Normal"/>
    <w:next w:val="Normal"/>
    <w:link w:val="Heading2Char"/>
    <w:uiPriority w:val="9"/>
    <w:unhideWhenUsed/>
    <w:qFormat/>
    <w:rsid w:val="009D3BCE"/>
    <w:pPr>
      <w:keepNext/>
      <w:keepLines/>
      <w:numPr>
        <w:ilvl w:val="1"/>
        <w:numId w:val="3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aliases w:val="Überschrift 3 JKU"/>
    <w:basedOn w:val="Normal"/>
    <w:next w:val="Normal"/>
    <w:link w:val="Heading3Char"/>
    <w:uiPriority w:val="9"/>
    <w:unhideWhenUsed/>
    <w:qFormat/>
    <w:rsid w:val="009D3BCE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Heading4">
    <w:name w:val="heading 4"/>
    <w:aliases w:val="Überschrift 4 JKU"/>
    <w:basedOn w:val="Normal"/>
    <w:next w:val="Normal"/>
    <w:link w:val="Heading4Char"/>
    <w:uiPriority w:val="9"/>
    <w:unhideWhenUsed/>
    <w:qFormat/>
    <w:rsid w:val="00180296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paragraph" w:styleId="Heading5">
    <w:name w:val="heading 5"/>
    <w:aliases w:val="Überschrift 5 JKU"/>
    <w:basedOn w:val="Normal"/>
    <w:next w:val="Normal"/>
    <w:link w:val="Heading5Char"/>
    <w:uiPriority w:val="9"/>
    <w:unhideWhenUsed/>
    <w:rsid w:val="00180296"/>
    <w:pPr>
      <w:keepNext/>
      <w:keepLines/>
      <w:spacing w:before="40"/>
      <w:outlineLvl w:val="4"/>
    </w:pPr>
    <w:rPr>
      <w:rFonts w:eastAsiaTheme="majorEastAsia" w:cstheme="majorBidi"/>
      <w:b/>
    </w:rPr>
  </w:style>
  <w:style w:type="paragraph" w:styleId="Heading6">
    <w:name w:val="heading 6"/>
    <w:aliases w:val="Überschrift 6 JKU"/>
    <w:basedOn w:val="Normal"/>
    <w:next w:val="Normal"/>
    <w:link w:val="Heading6Char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Kopfzeile JKU"/>
    <w:basedOn w:val="Normal"/>
    <w:link w:val="HeaderChar"/>
    <w:uiPriority w:val="99"/>
    <w:unhideWhenUsed/>
    <w:rsid w:val="00743AB2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HeaderChar">
    <w:name w:val="Header Char"/>
    <w:aliases w:val="Kopfzeile JKU Char"/>
    <w:basedOn w:val="DefaultParagraphFont"/>
    <w:link w:val="Header"/>
    <w:uiPriority w:val="99"/>
    <w:rsid w:val="00743AB2"/>
    <w:rPr>
      <w:rFonts w:ascii="Arial" w:hAnsi="Arial"/>
      <w:sz w:val="16"/>
    </w:rPr>
  </w:style>
  <w:style w:type="paragraph" w:styleId="Footer">
    <w:name w:val="footer"/>
    <w:aliases w:val="Fußzeile JKU"/>
    <w:basedOn w:val="Normal"/>
    <w:link w:val="FooterChar"/>
    <w:uiPriority w:val="99"/>
    <w:unhideWhenUsed/>
    <w:rsid w:val="004746F8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ooterChar">
    <w:name w:val="Footer Char"/>
    <w:aliases w:val="Fußzeile JKU Char"/>
    <w:basedOn w:val="DefaultParagraphFont"/>
    <w:link w:val="Footer"/>
    <w:uiPriority w:val="99"/>
    <w:rsid w:val="004746F8"/>
    <w:rPr>
      <w:rFonts w:ascii="Arial" w:hAnsi="Arial"/>
      <w:position w:val="-14"/>
      <w:sz w:val="14"/>
    </w:rPr>
  </w:style>
  <w:style w:type="character" w:styleId="Hyperlink">
    <w:name w:val="Hyperlink"/>
    <w:basedOn w:val="DefaultParagraphFont"/>
    <w:uiPriority w:val="99"/>
    <w:unhideWhenUsed/>
    <w:rsid w:val="00051EB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F6BDF"/>
    <w:rPr>
      <w:color w:val="808080"/>
    </w:rPr>
  </w:style>
  <w:style w:type="paragraph" w:styleId="ListParagraph">
    <w:name w:val="List Paragraph"/>
    <w:aliases w:val="Listenabsatz JKU"/>
    <w:basedOn w:val="Normal"/>
    <w:uiPriority w:val="34"/>
    <w:qFormat/>
    <w:rsid w:val="00C10085"/>
    <w:pPr>
      <w:ind w:left="720"/>
      <w:contextualSpacing/>
    </w:pPr>
  </w:style>
  <w:style w:type="paragraph" w:styleId="Revision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7E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7E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7EA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E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EAA"/>
    <w:rPr>
      <w:rFonts w:ascii="Arial" w:hAnsi="Arial"/>
      <w:b/>
      <w:bCs/>
      <w:sz w:val="20"/>
      <w:szCs w:val="20"/>
    </w:rPr>
  </w:style>
  <w:style w:type="numbering" w:customStyle="1" w:styleId="ListeJKU">
    <w:name w:val="Liste JKU"/>
    <w:uiPriority w:val="99"/>
    <w:rsid w:val="004F5281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743AB2"/>
    <w:rPr>
      <w:b/>
      <w:bCs/>
    </w:rPr>
  </w:style>
  <w:style w:type="paragraph" w:styleId="Title">
    <w:name w:val="Title"/>
    <w:aliases w:val="Titel Deckblatt JKU"/>
    <w:basedOn w:val="Normal"/>
    <w:next w:val="Normal"/>
    <w:link w:val="TitleChar"/>
    <w:uiPriority w:val="10"/>
    <w:qFormat/>
    <w:rsid w:val="00BB0ACF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leChar">
    <w:name w:val="Title Char"/>
    <w:aliases w:val="Titel Deckblatt JKU Char"/>
    <w:basedOn w:val="DefaultParagraphFont"/>
    <w:link w:val="Title"/>
    <w:uiPriority w:val="10"/>
    <w:rsid w:val="00BB0ACF"/>
    <w:rPr>
      <w:rFonts w:ascii="Arial Black" w:hAnsi="Arial Black" w:cs="Arial"/>
      <w:caps/>
      <w:sz w:val="56"/>
    </w:rPr>
  </w:style>
  <w:style w:type="paragraph" w:styleId="Subtitle">
    <w:name w:val="Subtitle"/>
    <w:aliases w:val="Untertitel JKU"/>
    <w:basedOn w:val="Normal"/>
    <w:next w:val="Normal"/>
    <w:link w:val="SubtitleChar"/>
    <w:uiPriority w:val="11"/>
    <w:qFormat/>
    <w:rsid w:val="00BB0ACF"/>
    <w:pPr>
      <w:numPr>
        <w:ilvl w:val="1"/>
      </w:numPr>
      <w:spacing w:before="120" w:after="120" w:line="240" w:lineRule="auto"/>
    </w:pPr>
    <w:rPr>
      <w:rFonts w:eastAsiaTheme="minorEastAsia"/>
      <w:sz w:val="28"/>
    </w:rPr>
  </w:style>
  <w:style w:type="character" w:customStyle="1" w:styleId="SubtitleChar">
    <w:name w:val="Subtitle Char"/>
    <w:aliases w:val="Untertitel JKU Char"/>
    <w:basedOn w:val="DefaultParagraphFont"/>
    <w:link w:val="Subtitle"/>
    <w:uiPriority w:val="11"/>
    <w:rsid w:val="00BB0ACF"/>
    <w:rPr>
      <w:rFonts w:ascii="Arial" w:eastAsiaTheme="minorEastAsia" w:hAnsi="Arial"/>
      <w:sz w:val="28"/>
    </w:rPr>
  </w:style>
  <w:style w:type="paragraph" w:styleId="Quote">
    <w:name w:val="Quote"/>
    <w:aliases w:val="Zitat JKU"/>
    <w:basedOn w:val="Normal"/>
    <w:next w:val="Normal"/>
    <w:link w:val="QuoteChar"/>
    <w:uiPriority w:val="29"/>
    <w:qFormat/>
    <w:rsid w:val="0039542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IntenseReference">
    <w:name w:val="Intense Reference"/>
    <w:aliases w:val="Intensiver Verweis JKU"/>
    <w:basedOn w:val="DefaultParagraphFont"/>
    <w:uiPriority w:val="32"/>
    <w:qFormat/>
    <w:rsid w:val="00134AF8"/>
    <w:rPr>
      <w:b/>
      <w:bCs/>
      <w:caps/>
      <w:smallCaps w:val="0"/>
      <w:color w:val="auto"/>
      <w:spacing w:val="5"/>
    </w:rPr>
  </w:style>
  <w:style w:type="numbering" w:customStyle="1" w:styleId="berschriftenJKU">
    <w:name w:val="Überschriften JKU"/>
    <w:uiPriority w:val="99"/>
    <w:rsid w:val="0000107A"/>
    <w:pPr>
      <w:numPr>
        <w:numId w:val="2"/>
      </w:numPr>
    </w:pPr>
  </w:style>
  <w:style w:type="character" w:customStyle="1" w:styleId="Heading1Char">
    <w:name w:val="Heading 1 Char"/>
    <w:aliases w:val="Überschrift 1 JKU Char"/>
    <w:basedOn w:val="DefaultParagraphFont"/>
    <w:link w:val="Heading1"/>
    <w:uiPriority w:val="9"/>
    <w:rsid w:val="009D3BCE"/>
    <w:rPr>
      <w:rFonts w:ascii="Arial" w:eastAsiaTheme="majorEastAsia" w:hAnsi="Arial" w:cstheme="majorBidi"/>
      <w:b/>
      <w:sz w:val="32"/>
      <w:szCs w:val="30"/>
    </w:rPr>
  </w:style>
  <w:style w:type="character" w:customStyle="1" w:styleId="Heading2Char">
    <w:name w:val="Heading 2 Char"/>
    <w:aliases w:val="Überschrift 2 JKU Char"/>
    <w:basedOn w:val="DefaultParagraphFont"/>
    <w:link w:val="Heading2"/>
    <w:uiPriority w:val="9"/>
    <w:rsid w:val="009D3BCE"/>
    <w:rPr>
      <w:rFonts w:ascii="Arial" w:eastAsiaTheme="majorEastAsia" w:hAnsi="Arial" w:cstheme="majorBidi"/>
      <w:b/>
      <w:sz w:val="28"/>
      <w:szCs w:val="28"/>
    </w:rPr>
  </w:style>
  <w:style w:type="character" w:customStyle="1" w:styleId="Heading3Char">
    <w:name w:val="Heading 3 Char"/>
    <w:aliases w:val="Überschrift 3 JKU Char"/>
    <w:basedOn w:val="DefaultParagraphFont"/>
    <w:link w:val="Heading3"/>
    <w:uiPriority w:val="9"/>
    <w:rsid w:val="009D3BCE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aliases w:val="Überschrift 4 JKU Char"/>
    <w:basedOn w:val="DefaultParagraphFont"/>
    <w:link w:val="Heading4"/>
    <w:uiPriority w:val="9"/>
    <w:rsid w:val="00180296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aliases w:val="Überschrift 5 JKU Char"/>
    <w:basedOn w:val="DefaultParagraphFont"/>
    <w:link w:val="Heading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QuoteChar">
    <w:name w:val="Quote Char"/>
    <w:aliases w:val="Zitat JKU Char"/>
    <w:basedOn w:val="DefaultParagraphFont"/>
    <w:link w:val="Quote"/>
    <w:uiPriority w:val="29"/>
    <w:rsid w:val="00395425"/>
    <w:rPr>
      <w:rFonts w:ascii="Arial" w:hAnsi="Arial"/>
      <w:i/>
      <w:iCs/>
      <w:color w:val="404040" w:themeColor="text1" w:themeTint="BF"/>
    </w:rPr>
  </w:style>
  <w:style w:type="character" w:customStyle="1" w:styleId="Heading6Char">
    <w:name w:val="Heading 6 Char"/>
    <w:aliases w:val="Überschrift 6 JKU Char"/>
    <w:basedOn w:val="DefaultParagraphFont"/>
    <w:link w:val="Heading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2FE7"/>
    <w:pPr>
      <w:spacing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FE7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2CA3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qFormat/>
    <w:rsid w:val="002A4F00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B772D"/>
  </w:style>
  <w:style w:type="character" w:styleId="SubtleReference">
    <w:name w:val="Subtle Reference"/>
    <w:basedOn w:val="DefaultParagraphFont"/>
    <w:uiPriority w:val="31"/>
    <w:semiHidden/>
    <w:qFormat/>
    <w:rsid w:val="00BB772D"/>
    <w:rPr>
      <w:smallCaps/>
      <w:color w:val="5A5A5A" w:themeColor="text1" w:themeTint="A5"/>
    </w:rPr>
  </w:style>
  <w:style w:type="paragraph" w:customStyle="1" w:styleId="Absender">
    <w:name w:val="Absender"/>
    <w:basedOn w:val="Normal"/>
    <w:link w:val="AbsenderZchn"/>
    <w:qFormat/>
    <w:rsid w:val="000142C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paragraph" w:customStyle="1" w:styleId="InformationenzumAbsender">
    <w:name w:val="Informationen zum Absender"/>
    <w:basedOn w:val="Normal"/>
    <w:link w:val="InformationenzumAbsenderZchn"/>
    <w:qFormat/>
    <w:rsid w:val="000142C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AbsenderZchn">
    <w:name w:val="Absender Zchn"/>
    <w:basedOn w:val="DefaultParagraphFont"/>
    <w:link w:val="Absender"/>
    <w:rsid w:val="00FC3C5E"/>
    <w:rPr>
      <w:rFonts w:ascii="Arial" w:hAnsi="Arial" w:cs="Arial"/>
      <w:b/>
      <w:sz w:val="18"/>
      <w:szCs w:val="20"/>
    </w:rPr>
  </w:style>
  <w:style w:type="character" w:customStyle="1" w:styleId="InformationenzumAbsenderZchn">
    <w:name w:val="Informationen zum Absender Zchn"/>
    <w:basedOn w:val="DefaultParagraphFont"/>
    <w:link w:val="InformationenzumAbsender"/>
    <w:rsid w:val="00FC3C5E"/>
    <w:rPr>
      <w:rFonts w:ascii="Arial" w:hAnsi="Arial" w:cs="Arial"/>
      <w:sz w:val="16"/>
    </w:rPr>
  </w:style>
  <w:style w:type="character" w:customStyle="1" w:styleId="CaptionChar">
    <w:name w:val="Caption Char"/>
    <w:basedOn w:val="DefaultParagraphFont"/>
    <w:link w:val="Caption"/>
    <w:uiPriority w:val="35"/>
    <w:rsid w:val="002A4F00"/>
    <w:rPr>
      <w:rFonts w:ascii="Arial" w:hAnsi="Arial"/>
      <w:iCs/>
      <w:color w:val="000000" w:themeColor="text1"/>
      <w:sz w:val="18"/>
      <w:szCs w:val="18"/>
    </w:rPr>
  </w:style>
  <w:style w:type="table" w:styleId="TableGrid">
    <w:name w:val="Table Grid"/>
    <w:basedOn w:val="TableNormal"/>
    <w:uiPriority w:val="39"/>
    <w:locked/>
    <w:rsid w:val="00FC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Table3-Accent11">
    <w:name w:val="List Table 3 - Accent 11"/>
    <w:basedOn w:val="TableNormal"/>
    <w:uiPriority w:val="48"/>
    <w:locked/>
    <w:rsid w:val="00845559"/>
    <w:pPr>
      <w:spacing w:after="0" w:line="240" w:lineRule="auto"/>
    </w:pPr>
    <w:tblPr>
      <w:tblStyleRowBandSize w:val="1"/>
      <w:tblStyleColBandSize w:val="1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table" w:customStyle="1" w:styleId="TabelleJKU">
    <w:name w:val="Tabelle JKU"/>
    <w:basedOn w:val="GridTable5Dark-Accent11"/>
    <w:uiPriority w:val="99"/>
    <w:rsid w:val="00F1323E"/>
    <w:pPr>
      <w:spacing w:before="40"/>
    </w:pPr>
    <w:rPr>
      <w:rFonts w:ascii="Arial" w:hAnsi="Arial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paragraph" w:customStyle="1" w:styleId="Tabellenberschrift">
    <w:name w:val="Tabellenüberschrift"/>
    <w:basedOn w:val="Normal"/>
    <w:qFormat/>
    <w:rsid w:val="00553D99"/>
    <w:pPr>
      <w:spacing w:before="240" w:after="120"/>
      <w:jc w:val="center"/>
    </w:pPr>
    <w:rPr>
      <w:rFonts w:eastAsia="Times New Roman" w:cs="Arial"/>
      <w:b/>
    </w:rPr>
  </w:style>
  <w:style w:type="paragraph" w:styleId="NoSpacing">
    <w:name w:val="No Spacing"/>
    <w:uiPriority w:val="1"/>
    <w:qFormat/>
    <w:rsid w:val="00446C89"/>
    <w:pPr>
      <w:spacing w:after="0" w:line="240" w:lineRule="auto"/>
    </w:pPr>
    <w:rPr>
      <w:rFonts w:ascii="Arial" w:hAnsi="Arial"/>
    </w:rPr>
  </w:style>
  <w:style w:type="paragraph" w:customStyle="1" w:styleId="DokumententitelJKU">
    <w:name w:val="Dokumententitel JKU"/>
    <w:basedOn w:val="Normal"/>
    <w:next w:val="Normal"/>
    <w:link w:val="DokumententitelJKUZchn"/>
    <w:qFormat/>
    <w:rsid w:val="00A53D68"/>
    <w:pPr>
      <w:spacing w:before="240" w:after="360" w:line="240" w:lineRule="auto"/>
    </w:pPr>
    <w:rPr>
      <w:rFonts w:asciiTheme="minorHAnsi" w:hAnsiTheme="minorHAnsi"/>
      <w:b/>
      <w:caps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1D7B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TOC1">
    <w:name w:val="toc 1"/>
    <w:basedOn w:val="Normal"/>
    <w:next w:val="Normal"/>
    <w:autoRedefine/>
    <w:uiPriority w:val="39"/>
    <w:unhideWhenUsed/>
    <w:rsid w:val="00B63D82"/>
    <w:pPr>
      <w:tabs>
        <w:tab w:val="left" w:pos="440"/>
        <w:tab w:val="right" w:leader="dot" w:pos="996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E08"/>
    <w:pPr>
      <w:tabs>
        <w:tab w:val="right" w:leader="dot" w:pos="9968"/>
      </w:tabs>
      <w:spacing w:after="100"/>
      <w:ind w:firstLine="425"/>
    </w:pPr>
  </w:style>
  <w:style w:type="paragraph" w:styleId="TOC3">
    <w:name w:val="toc 3"/>
    <w:basedOn w:val="Normal"/>
    <w:next w:val="Normal"/>
    <w:autoRedefine/>
    <w:uiPriority w:val="39"/>
    <w:unhideWhenUsed/>
    <w:rsid w:val="005C0082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5C0082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TOC5">
    <w:name w:val="toc 5"/>
    <w:basedOn w:val="Normal"/>
    <w:next w:val="Normal"/>
    <w:autoRedefine/>
    <w:uiPriority w:val="39"/>
    <w:unhideWhenUsed/>
    <w:rsid w:val="005C0082"/>
    <w:pPr>
      <w:tabs>
        <w:tab w:val="left" w:pos="3686"/>
        <w:tab w:val="right" w:leader="dot" w:pos="9968"/>
      </w:tabs>
      <w:spacing w:after="100"/>
      <w:ind w:firstLine="2722"/>
    </w:pPr>
  </w:style>
  <w:style w:type="character" w:customStyle="1" w:styleId="DokumententitelJKUZchn">
    <w:name w:val="Dokumententitel JKU Zchn"/>
    <w:basedOn w:val="SubtitleChar"/>
    <w:link w:val="DokumententitelJKU"/>
    <w:rsid w:val="00A53D68"/>
    <w:rPr>
      <w:rFonts w:ascii="Arial" w:eastAsiaTheme="minorEastAsia" w:hAnsi="Arial"/>
      <w:b/>
      <w:caps/>
      <w:sz w:val="32"/>
    </w:rPr>
  </w:style>
  <w:style w:type="character" w:styleId="Emphasis">
    <w:name w:val="Emphasis"/>
    <w:basedOn w:val="DefaultParagraphFont"/>
    <w:uiPriority w:val="20"/>
    <w:qFormat/>
    <w:rsid w:val="00400E28"/>
    <w:rPr>
      <w:i/>
      <w:iCs/>
    </w:rPr>
  </w:style>
  <w:style w:type="paragraph" w:customStyle="1" w:styleId="UntertitelDeckblatt">
    <w:name w:val="Untertitel Deckblatt"/>
    <w:basedOn w:val="Normal"/>
    <w:link w:val="UntertitelDeckblattZchn"/>
    <w:qFormat/>
    <w:rsid w:val="00463F10"/>
    <w:rPr>
      <w:b/>
    </w:rPr>
  </w:style>
  <w:style w:type="character" w:customStyle="1" w:styleId="UntertitelDeckblattZchn">
    <w:name w:val="Untertitel Deckblatt Zchn"/>
    <w:basedOn w:val="DefaultParagraphFont"/>
    <w:link w:val="UntertitelDeckblatt"/>
    <w:rsid w:val="00463F10"/>
    <w:rPr>
      <w:rFonts w:ascii="Arial" w:hAnsi="Arial"/>
      <w:b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6C77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file:///C:\Users\aistl_000\Documents\GitHub\258321_DKE_PR\Dokumente\Anforderungsanalyse\Vorlage_Anforderungsanalyse.doc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stl_000\Documents\JKU\4_Semester\Informationsmanagement\UE\UE01\GR02_UE.dotx" TargetMode="External"/></Relationship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E23C4BFC-F2C0-4F2C-9EBB-2F76BE11C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GR02_UE</Template>
  <TotalTime>0</TotalTime>
  <Pages>9</Pages>
  <Words>1344</Words>
  <Characters>8474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aistl_000</dc:creator>
  <cp:lastModifiedBy>Milos Tomic</cp:lastModifiedBy>
  <cp:revision>136</cp:revision>
  <cp:lastPrinted>2018-03-20T19:55:00Z</cp:lastPrinted>
  <dcterms:created xsi:type="dcterms:W3CDTF">2018-10-15T11:00:00Z</dcterms:created>
  <dcterms:modified xsi:type="dcterms:W3CDTF">2018-10-28T09:29:00Z</dcterms:modified>
</cp:coreProperties>
</file>