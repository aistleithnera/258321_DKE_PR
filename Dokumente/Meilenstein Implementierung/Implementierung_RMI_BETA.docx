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817701" w:rsidRDefault="00297DCB" w:rsidP="00FF53F6">
      <w:pPr>
        <w:jc w:val="both"/>
        <w:sectPr w:rsidR="00297DCB" w:rsidRPr="00817701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26C32F44" w14:textId="3FF1308F" w:rsidR="007E73BC" w:rsidRPr="00817701" w:rsidRDefault="00084606" w:rsidP="00FF53F6">
      <w:pPr>
        <w:jc w:val="both"/>
        <w:sectPr w:rsidR="007E73BC" w:rsidRPr="00817701" w:rsidSect="00BB1293">
          <w:headerReference w:type="default" r:id="rId11"/>
          <w:footerReference w:type="default" r:id="rId12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  <w:r w:rsidRPr="00817701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68BBCE10" wp14:editId="345F9379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045FEF" w:rsidRDefault="00045FEF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045FEF" w:rsidRDefault="00045FEF" w:rsidP="007E73BC"/>
                          <w:p w14:paraId="2835E934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045FEF" w:rsidRPr="009E2F06" w:rsidRDefault="00045FEF" w:rsidP="00FF53F6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045FEF" w:rsidRDefault="00045FEF" w:rsidP="00FF53F6">
                            <w:pPr>
                              <w:spacing w:line="360" w:lineRule="auto"/>
                            </w:pPr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 xml:space="preserve">k01256561, </w:t>
                            </w:r>
                            <w:proofErr w:type="spellStart"/>
                            <w:r w:rsidRPr="00CC66C7">
                              <w:t>Dusanic</w:t>
                            </w:r>
                            <w:proofErr w:type="spellEnd"/>
                            <w:r w:rsidRPr="00CC66C7">
                              <w:t xml:space="preserve"> Maja</w:t>
                            </w:r>
                          </w:p>
                          <w:p w14:paraId="26E5159F" w14:textId="60E04BE5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 xml:space="preserve">k01356577, </w:t>
                            </w:r>
                            <w:proofErr w:type="spellStart"/>
                            <w:r w:rsidRPr="00CC66C7">
                              <w:t>Teuchtmann</w:t>
                            </w:r>
                            <w:proofErr w:type="spellEnd"/>
                            <w:r w:rsidRPr="00CC66C7">
                              <w:t xml:space="preserve"> Alexander</w:t>
                            </w:r>
                          </w:p>
                          <w:p w14:paraId="3D7B3A72" w14:textId="7936AF8F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3.3pt;margin-top:538.55pt;width:402.2pt;height:236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045FEF" w:rsidRDefault="00045FEF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045FEF" w:rsidRDefault="00045FEF" w:rsidP="007E73BC"/>
                    <w:p w14:paraId="2835E934" w14:textId="77777777" w:rsidR="00045FEF" w:rsidRDefault="00045FEF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045FEF" w:rsidRDefault="00045FEF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045FEF" w:rsidRPr="009E2F06" w:rsidRDefault="00045FEF" w:rsidP="00FF53F6">
                      <w:pPr>
                        <w:spacing w:line="360" w:lineRule="auto"/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045FEF" w:rsidRDefault="00045FEF" w:rsidP="00FF53F6">
                      <w:pPr>
                        <w:spacing w:line="360" w:lineRule="auto"/>
                      </w:pPr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 xml:space="preserve">k01256561, </w:t>
                      </w:r>
                      <w:proofErr w:type="spellStart"/>
                      <w:r w:rsidRPr="00CC66C7">
                        <w:t>Dusanic</w:t>
                      </w:r>
                      <w:proofErr w:type="spellEnd"/>
                      <w:r w:rsidRPr="00CC66C7">
                        <w:t xml:space="preserve"> Maja</w:t>
                      </w:r>
                    </w:p>
                    <w:p w14:paraId="26E5159F" w14:textId="60E04BE5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 xml:space="preserve">k01356577, </w:t>
                      </w:r>
                      <w:proofErr w:type="spellStart"/>
                      <w:r w:rsidRPr="00CC66C7">
                        <w:t>Teuchtmann</w:t>
                      </w:r>
                      <w:proofErr w:type="spellEnd"/>
                      <w:r w:rsidRPr="00CC66C7">
                        <w:t xml:space="preserve"> Alexander</w:t>
                      </w:r>
                    </w:p>
                    <w:p w14:paraId="3D7B3A72" w14:textId="7936AF8F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4977639D" wp14:editId="51A9535C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66ECA940" w:rsidR="00045FEF" w:rsidRPr="00D83A34" w:rsidRDefault="00C10FE2" w:rsidP="005F7AEE">
                            <w:pPr>
                              <w:pStyle w:val="Titel"/>
                              <w:spacing w:line="199" w:lineRule="auto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Implementierung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left:0;text-align:left;margin-left:-23.05pt;margin-top:203.8pt;width:523.6pt;height:209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66ECA940" w:rsidR="00045FEF" w:rsidRPr="00D83A34" w:rsidRDefault="00C10FE2" w:rsidP="005F7AEE">
                      <w:pPr>
                        <w:pStyle w:val="Titel"/>
                        <w:spacing w:line="199" w:lineRule="auto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Implementierung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w:drawing>
          <wp:anchor distT="0" distB="0" distL="114300" distR="114300" simplePos="0" relativeHeight="251649024" behindDoc="0" locked="1" layoutInCell="1" allowOverlap="1" wp14:anchorId="0D22C1EE" wp14:editId="67EFE3EC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00870763" w14:textId="77777777" w:rsidR="00111076" w:rsidRDefault="00111076" w:rsidP="005E5EA8"/>
    <w:p w14:paraId="4B1AD851" w14:textId="509F299A" w:rsidR="00CF7596" w:rsidRPr="00C313DD" w:rsidRDefault="005E5EA8" w:rsidP="00973FE5">
      <w:pPr>
        <w:pStyle w:val="berschrift1"/>
        <w:rPr>
          <w:sz w:val="36"/>
        </w:rPr>
      </w:pPr>
      <w:bookmarkStart w:id="3" w:name="_Toc530668660"/>
      <w:r w:rsidRPr="00C313DD">
        <w:rPr>
          <w:sz w:val="36"/>
        </w:rPr>
        <w:t xml:space="preserve">Datengenerator Rule Model </w:t>
      </w:r>
      <w:proofErr w:type="spellStart"/>
      <w:r w:rsidRPr="00C313DD">
        <w:rPr>
          <w:sz w:val="36"/>
        </w:rPr>
        <w:t>Inheritance</w:t>
      </w:r>
      <w:bookmarkEnd w:id="3"/>
      <w:proofErr w:type="spellEnd"/>
    </w:p>
    <w:p w14:paraId="1603416C" w14:textId="18A15E25" w:rsidR="009D26FA" w:rsidRPr="008E4653" w:rsidRDefault="009D26FA" w:rsidP="009D26FA">
      <w:pPr>
        <w:spacing w:line="360" w:lineRule="auto"/>
        <w:jc w:val="both"/>
        <w:rPr>
          <w:b/>
          <w:sz w:val="20"/>
        </w:rPr>
      </w:pPr>
    </w:p>
    <w:p w14:paraId="01A56299" w14:textId="26132001" w:rsidR="00D95ACC" w:rsidRDefault="00D95ACC" w:rsidP="009D26FA">
      <w:pPr>
        <w:spacing w:line="360" w:lineRule="auto"/>
        <w:jc w:val="both"/>
        <w:rPr>
          <w:sz w:val="24"/>
        </w:rPr>
      </w:pPr>
      <w:r>
        <w:rPr>
          <w:sz w:val="24"/>
        </w:rPr>
        <w:t>Nach dem konzeptuelle</w:t>
      </w:r>
      <w:r w:rsidR="00914C25">
        <w:rPr>
          <w:sz w:val="24"/>
        </w:rPr>
        <w:t>n</w:t>
      </w:r>
      <w:r>
        <w:rPr>
          <w:sz w:val="24"/>
        </w:rPr>
        <w:t xml:space="preserve"> Entw</w:t>
      </w:r>
      <w:r w:rsidR="00987B8A">
        <w:rPr>
          <w:sz w:val="24"/>
        </w:rPr>
        <w:t xml:space="preserve">urf existiert eine (einzige) Klasse, die </w:t>
      </w:r>
      <w:r w:rsidR="00686420">
        <w:rPr>
          <w:sz w:val="24"/>
        </w:rPr>
        <w:t xml:space="preserve">alle Algorithmen </w:t>
      </w:r>
      <w:r w:rsidR="00987B8A">
        <w:rPr>
          <w:sz w:val="24"/>
        </w:rPr>
        <w:t xml:space="preserve">beinhaltet. </w:t>
      </w:r>
      <w:r w:rsidR="00914C25">
        <w:rPr>
          <w:sz w:val="24"/>
        </w:rPr>
        <w:t>Bei der Implementierung wurde</w:t>
      </w:r>
      <w:r w:rsidR="00A5533C">
        <w:rPr>
          <w:sz w:val="24"/>
        </w:rPr>
        <w:t xml:space="preserve"> diese eine Klasse durch eine Reihe von verschiedenen Klassen ersetzt. </w:t>
      </w:r>
      <w:r w:rsidR="00717EA5">
        <w:rPr>
          <w:sz w:val="24"/>
        </w:rPr>
        <w:t>Der Grund für diese Entscheidung war die Erkenntnis, dass sich die Implementierung durch eine (einzige) Klasse</w:t>
      </w:r>
      <w:r w:rsidR="002159AC">
        <w:rPr>
          <w:sz w:val="24"/>
        </w:rPr>
        <w:t>,</w:t>
      </w:r>
      <w:r w:rsidR="00717EA5">
        <w:rPr>
          <w:sz w:val="24"/>
        </w:rPr>
        <w:t xml:space="preserve"> als zu kompliziert herausgestellt hat. </w:t>
      </w:r>
      <w:r w:rsidR="002159AC">
        <w:rPr>
          <w:sz w:val="24"/>
        </w:rPr>
        <w:t xml:space="preserve">Dementsprechend wurde von der Implementierung durch eine (einzige) Klasse, auf die Implementierung durch verschiedene </w:t>
      </w:r>
      <w:r w:rsidR="00A02267">
        <w:rPr>
          <w:sz w:val="24"/>
        </w:rPr>
        <w:t>Klassen (</w:t>
      </w:r>
      <w:r w:rsidR="008D3465">
        <w:rPr>
          <w:sz w:val="24"/>
        </w:rPr>
        <w:t>Objekte)</w:t>
      </w:r>
      <w:r w:rsidR="002159AC">
        <w:rPr>
          <w:sz w:val="24"/>
        </w:rPr>
        <w:t xml:space="preserve"> umgestellt. </w:t>
      </w:r>
      <w:r w:rsidR="00F774ED">
        <w:rPr>
          <w:sz w:val="24"/>
        </w:rPr>
        <w:t xml:space="preserve">Es wurde damit eine Klassenstruktur erstellt, die (hauptsätzlich) als ein Gerüst für die Erstellung eines Moduls dient. </w:t>
      </w:r>
    </w:p>
    <w:p w14:paraId="7E1EAB68" w14:textId="77777777" w:rsidR="00A04F89" w:rsidRPr="008E4653" w:rsidRDefault="00A04F89" w:rsidP="008E4653">
      <w:pPr>
        <w:spacing w:line="360" w:lineRule="auto"/>
        <w:jc w:val="both"/>
        <w:rPr>
          <w:b/>
          <w:sz w:val="28"/>
        </w:rPr>
      </w:pPr>
    </w:p>
    <w:p w14:paraId="0ABE7B02" w14:textId="32AC653C" w:rsidR="00365402" w:rsidRPr="00A04F89" w:rsidRDefault="00A04F89" w:rsidP="00051248">
      <w:pPr>
        <w:pStyle w:val="Listenabsatz"/>
        <w:numPr>
          <w:ilvl w:val="1"/>
          <w:numId w:val="37"/>
        </w:numPr>
        <w:spacing w:line="360" w:lineRule="auto"/>
        <w:jc w:val="both"/>
        <w:rPr>
          <w:b/>
          <w:sz w:val="24"/>
        </w:rPr>
      </w:pPr>
      <w:r>
        <w:rPr>
          <w:b/>
          <w:sz w:val="32"/>
        </w:rPr>
        <w:t xml:space="preserve"> </w:t>
      </w:r>
      <w:r w:rsidR="00007112">
        <w:rPr>
          <w:b/>
          <w:sz w:val="32"/>
        </w:rPr>
        <w:t xml:space="preserve">RMI </w:t>
      </w:r>
      <w:r w:rsidR="00365402" w:rsidRPr="00A04F89">
        <w:rPr>
          <w:b/>
          <w:sz w:val="32"/>
        </w:rPr>
        <w:t>Klassenstruktur</w:t>
      </w:r>
    </w:p>
    <w:p w14:paraId="241B0630" w14:textId="39A2800E" w:rsidR="00E11C50" w:rsidRPr="008E4653" w:rsidRDefault="00E11C50" w:rsidP="00E11C50">
      <w:pPr>
        <w:spacing w:line="360" w:lineRule="auto"/>
        <w:jc w:val="both"/>
        <w:rPr>
          <w:b/>
          <w:sz w:val="20"/>
        </w:rPr>
      </w:pPr>
    </w:p>
    <w:p w14:paraId="0021ADCD" w14:textId="271545B3" w:rsidR="00E21CF0" w:rsidRDefault="00E11C50" w:rsidP="009D26FA">
      <w:pPr>
        <w:spacing w:line="36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EB2148A" wp14:editId="20CACED2">
            <wp:extent cx="3580765" cy="2590343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rukturNachh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262534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D21F791" w14:textId="7B5FE2BD" w:rsidR="00AF45A4" w:rsidRDefault="00AF45A4" w:rsidP="009D26FA">
      <w:pPr>
        <w:spacing w:line="360" w:lineRule="auto"/>
        <w:jc w:val="both"/>
        <w:rPr>
          <w:b/>
          <w:sz w:val="28"/>
        </w:rPr>
      </w:pPr>
    </w:p>
    <w:p w14:paraId="7CCAE569" w14:textId="61578CAF" w:rsidR="00301EA1" w:rsidRDefault="005D2081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6C3EC2">
        <w:rPr>
          <w:b/>
          <w:sz w:val="28"/>
        </w:rPr>
        <w:t>1</w:t>
      </w:r>
      <w:r>
        <w:rPr>
          <w:b/>
          <w:sz w:val="28"/>
        </w:rPr>
        <w:t xml:space="preserve">.1 </w:t>
      </w:r>
      <w:r w:rsidR="00BC40ED">
        <w:rPr>
          <w:b/>
          <w:sz w:val="28"/>
        </w:rPr>
        <w:t xml:space="preserve">(Hilfs) </w:t>
      </w:r>
      <w:r w:rsidR="003646DC">
        <w:rPr>
          <w:b/>
          <w:sz w:val="28"/>
        </w:rPr>
        <w:t xml:space="preserve">Klasse </w:t>
      </w:r>
      <w:r w:rsidR="003142FA">
        <w:rPr>
          <w:b/>
          <w:sz w:val="28"/>
        </w:rPr>
        <w:t xml:space="preserve">– </w:t>
      </w:r>
      <w:r w:rsidR="000D4FC3">
        <w:rPr>
          <w:b/>
          <w:sz w:val="28"/>
        </w:rPr>
        <w:t xml:space="preserve">Generator Rule Modell </w:t>
      </w:r>
      <w:proofErr w:type="spellStart"/>
      <w:r w:rsidR="000D4FC3">
        <w:rPr>
          <w:b/>
          <w:sz w:val="28"/>
        </w:rPr>
        <w:t>Inheritance</w:t>
      </w:r>
      <w:proofErr w:type="spellEnd"/>
      <w:r w:rsidR="000D4FC3">
        <w:rPr>
          <w:b/>
          <w:sz w:val="28"/>
        </w:rPr>
        <w:t xml:space="preserve"> </w:t>
      </w:r>
    </w:p>
    <w:p w14:paraId="1244F554" w14:textId="77777777" w:rsidR="00301EA1" w:rsidRPr="001138BE" w:rsidRDefault="00301EA1" w:rsidP="009D26FA">
      <w:pPr>
        <w:spacing w:line="360" w:lineRule="auto"/>
        <w:jc w:val="both"/>
        <w:rPr>
          <w:b/>
          <w:sz w:val="18"/>
        </w:rPr>
      </w:pPr>
    </w:p>
    <w:p w14:paraId="069DE215" w14:textId="14563388" w:rsidR="00301EA1" w:rsidRPr="00FC78D3" w:rsidRDefault="00F579CE" w:rsidP="00FC78D3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</w:t>
      </w:r>
      <w:r w:rsidR="00301EA1" w:rsidRPr="00FC78D3">
        <w:rPr>
          <w:b/>
          <w:sz w:val="24"/>
        </w:rPr>
        <w:t>g</w:t>
      </w:r>
      <w:r w:rsidR="00C174B2">
        <w:rPr>
          <w:b/>
          <w:sz w:val="24"/>
        </w:rPr>
        <w:t>:</w:t>
      </w:r>
    </w:p>
    <w:p w14:paraId="5B24D330" w14:textId="46D51B7F" w:rsidR="00301EA1" w:rsidRPr="001138BE" w:rsidRDefault="00301EA1" w:rsidP="009D26FA">
      <w:pPr>
        <w:spacing w:line="360" w:lineRule="auto"/>
        <w:jc w:val="both"/>
        <w:rPr>
          <w:b/>
          <w:sz w:val="24"/>
          <w:szCs w:val="10"/>
        </w:rPr>
      </w:pPr>
    </w:p>
    <w:p w14:paraId="1F6D1C27" w14:textId="52483A90" w:rsidR="00530271" w:rsidRDefault="00301EA1" w:rsidP="009D26FA">
      <w:pPr>
        <w:spacing w:line="360" w:lineRule="auto"/>
        <w:jc w:val="both"/>
        <w:rPr>
          <w:sz w:val="24"/>
        </w:rPr>
      </w:pPr>
      <w:r>
        <w:rPr>
          <w:sz w:val="24"/>
        </w:rPr>
        <w:t>D</w:t>
      </w:r>
      <w:r w:rsidR="006F30AE">
        <w:rPr>
          <w:sz w:val="24"/>
        </w:rPr>
        <w:t xml:space="preserve">iese Klasse wurde zum Testen vom generierten Meta-Code im </w:t>
      </w:r>
      <w:proofErr w:type="spellStart"/>
      <w:r w:rsidR="006F30AE">
        <w:rPr>
          <w:sz w:val="24"/>
        </w:rPr>
        <w:t>Yupiter</w:t>
      </w:r>
      <w:proofErr w:type="spellEnd"/>
      <w:r w:rsidR="006F30AE">
        <w:rPr>
          <w:sz w:val="24"/>
        </w:rPr>
        <w:t xml:space="preserve"> benutzt. Sie enthält verschiedene Methoden, die einen Meta-Cod</w:t>
      </w:r>
      <w:r w:rsidR="00C975BF">
        <w:rPr>
          <w:sz w:val="24"/>
        </w:rPr>
        <w:t>e</w:t>
      </w:r>
      <w:r w:rsidR="006F30AE">
        <w:rPr>
          <w:sz w:val="24"/>
        </w:rPr>
        <w:t xml:space="preserve"> ohne Logik generieren. </w:t>
      </w:r>
      <w:r w:rsidR="002902FB">
        <w:rPr>
          <w:sz w:val="24"/>
        </w:rPr>
        <w:t>Dementsprechend wurd</w:t>
      </w:r>
      <w:r w:rsidR="00530271">
        <w:rPr>
          <w:sz w:val="24"/>
        </w:rPr>
        <w:t>e</w:t>
      </w:r>
      <w:r w:rsidR="002902FB">
        <w:rPr>
          <w:sz w:val="24"/>
        </w:rPr>
        <w:t xml:space="preserve"> damit nur die Syntax im </w:t>
      </w:r>
      <w:proofErr w:type="spellStart"/>
      <w:r w:rsidR="002902FB">
        <w:rPr>
          <w:sz w:val="24"/>
        </w:rPr>
        <w:t>Yupiter</w:t>
      </w:r>
      <w:proofErr w:type="spellEnd"/>
      <w:r w:rsidR="002902FB">
        <w:rPr>
          <w:sz w:val="24"/>
        </w:rPr>
        <w:t xml:space="preserve"> getestet. </w:t>
      </w:r>
      <w:r w:rsidR="00530271">
        <w:rPr>
          <w:sz w:val="24"/>
        </w:rPr>
        <w:t xml:space="preserve">Es wurde die Syntax von Regeln, (nicht) relationalen Atomen, Annotationen und Terms getestet. </w:t>
      </w:r>
    </w:p>
    <w:p w14:paraId="3EADEAB6" w14:textId="5E4D9BB3" w:rsidR="00DB7C4E" w:rsidRDefault="00CD108D" w:rsidP="009D26FA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Rund um diese Klasse wurden im Nachhinein andere Klassen erstellt, die für den logisch basierten Meta-Code zuständig waren.</w:t>
      </w:r>
      <w:r w:rsidR="00530271">
        <w:rPr>
          <w:sz w:val="24"/>
        </w:rPr>
        <w:t xml:space="preserve"> Diese Klassen haben </w:t>
      </w:r>
      <w:r w:rsidR="00602510">
        <w:rPr>
          <w:sz w:val="24"/>
        </w:rPr>
        <w:t xml:space="preserve">den Code </w:t>
      </w:r>
      <w:r w:rsidR="00530271">
        <w:rPr>
          <w:sz w:val="24"/>
        </w:rPr>
        <w:t>einige</w:t>
      </w:r>
      <w:r w:rsidR="00602510">
        <w:rPr>
          <w:sz w:val="24"/>
        </w:rPr>
        <w:t>r</w:t>
      </w:r>
      <w:r w:rsidR="00530271">
        <w:rPr>
          <w:sz w:val="24"/>
        </w:rPr>
        <w:t xml:space="preserve"> Methoden kopiert un</w:t>
      </w:r>
      <w:r w:rsidR="00A715A7">
        <w:rPr>
          <w:sz w:val="24"/>
        </w:rPr>
        <w:t>d für den eigenen Gebrauch entsprechend adaptiert.</w:t>
      </w:r>
      <w:r w:rsidR="00530271">
        <w:rPr>
          <w:sz w:val="24"/>
        </w:rPr>
        <w:t xml:space="preserve"> </w:t>
      </w:r>
    </w:p>
    <w:p w14:paraId="625AFAAA" w14:textId="77777777" w:rsidR="000742D9" w:rsidRPr="00DB7C4E" w:rsidRDefault="000742D9" w:rsidP="009D26FA">
      <w:pPr>
        <w:spacing w:line="360" w:lineRule="auto"/>
        <w:jc w:val="both"/>
        <w:rPr>
          <w:sz w:val="24"/>
        </w:rPr>
      </w:pPr>
    </w:p>
    <w:p w14:paraId="3B9A0820" w14:textId="68F65C5A" w:rsidR="00DB7C4E" w:rsidRDefault="003646DC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 xml:space="preserve">.2 </w:t>
      </w:r>
      <w:r w:rsidR="00BC40ED">
        <w:rPr>
          <w:b/>
          <w:sz w:val="28"/>
        </w:rPr>
        <w:t xml:space="preserve">(Hilfs) </w:t>
      </w:r>
      <w:r>
        <w:rPr>
          <w:b/>
          <w:sz w:val="28"/>
        </w:rPr>
        <w:t xml:space="preserve">Klasse </w:t>
      </w:r>
      <w:r w:rsidR="003142FA">
        <w:rPr>
          <w:b/>
          <w:sz w:val="28"/>
        </w:rPr>
        <w:t>– Non Relational Atom</w:t>
      </w:r>
    </w:p>
    <w:p w14:paraId="2D52D7C6" w14:textId="77777777" w:rsidR="00DB7C4E" w:rsidRPr="001138BE" w:rsidRDefault="00DB7C4E" w:rsidP="009D26FA">
      <w:pPr>
        <w:spacing w:line="360" w:lineRule="auto"/>
        <w:jc w:val="both"/>
        <w:rPr>
          <w:b/>
          <w:sz w:val="18"/>
          <w:szCs w:val="10"/>
        </w:rPr>
      </w:pPr>
    </w:p>
    <w:p w14:paraId="11694A3F" w14:textId="6BBAE2B8" w:rsidR="00DB7C4E" w:rsidRDefault="00DB7C4E" w:rsidP="00FC78D3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Bedeutung</w:t>
      </w:r>
      <w:r w:rsidR="002C78AF">
        <w:rPr>
          <w:b/>
          <w:sz w:val="24"/>
        </w:rPr>
        <w:t>:</w:t>
      </w:r>
    </w:p>
    <w:p w14:paraId="7B9897C3" w14:textId="05967CB4" w:rsidR="00E17F2E" w:rsidRDefault="00E17F2E" w:rsidP="00E17F2E">
      <w:pPr>
        <w:spacing w:line="360" w:lineRule="auto"/>
        <w:jc w:val="both"/>
        <w:rPr>
          <w:b/>
          <w:sz w:val="24"/>
        </w:rPr>
      </w:pPr>
    </w:p>
    <w:p w14:paraId="378C0359" w14:textId="6BBA86D4" w:rsidR="00DB7C4E" w:rsidRPr="00DB7C4E" w:rsidRDefault="001C28F7" w:rsidP="009D26FA">
      <w:pPr>
        <w:spacing w:line="360" w:lineRule="auto"/>
        <w:jc w:val="both"/>
        <w:rPr>
          <w:sz w:val="24"/>
        </w:rPr>
      </w:pPr>
      <w:r w:rsidRPr="001C28F7">
        <w:rPr>
          <w:sz w:val="24"/>
        </w:rPr>
        <w:t xml:space="preserve">Diese </w:t>
      </w:r>
      <w:r>
        <w:rPr>
          <w:sz w:val="24"/>
        </w:rPr>
        <w:t xml:space="preserve">Klasse wurde in Verbindung mit der (obigen) Klasse Generator Rule Modell </w:t>
      </w:r>
      <w:proofErr w:type="spellStart"/>
      <w:r>
        <w:rPr>
          <w:sz w:val="24"/>
        </w:rPr>
        <w:t>Inheritance</w:t>
      </w:r>
      <w:proofErr w:type="spellEnd"/>
      <w:r>
        <w:rPr>
          <w:sz w:val="24"/>
        </w:rPr>
        <w:t xml:space="preserve"> benutzt, um einen Meta-Code ohne Logik zu generieren. </w:t>
      </w:r>
      <w:r w:rsidR="00140109">
        <w:rPr>
          <w:sz w:val="24"/>
        </w:rPr>
        <w:t xml:space="preserve">Es wurde damit nur die Syntax im </w:t>
      </w:r>
      <w:proofErr w:type="spellStart"/>
      <w:r w:rsidR="00140109">
        <w:rPr>
          <w:sz w:val="24"/>
        </w:rPr>
        <w:t>Yupiter</w:t>
      </w:r>
      <w:proofErr w:type="spellEnd"/>
      <w:r w:rsidR="00140109">
        <w:rPr>
          <w:sz w:val="24"/>
        </w:rPr>
        <w:t xml:space="preserve"> getestet. </w:t>
      </w:r>
    </w:p>
    <w:p w14:paraId="0B569A79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2812C7D1" w14:textId="4212069D" w:rsidR="003142FA" w:rsidRDefault="003142F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1.</w:t>
      </w:r>
      <w:r>
        <w:rPr>
          <w:b/>
          <w:sz w:val="28"/>
        </w:rPr>
        <w:t>3 Klasse – RMI Module</w:t>
      </w:r>
    </w:p>
    <w:p w14:paraId="19629B95" w14:textId="77777777" w:rsidR="00B05071" w:rsidRPr="001138BE" w:rsidRDefault="00B05071" w:rsidP="009D26FA">
      <w:pPr>
        <w:spacing w:line="360" w:lineRule="auto"/>
        <w:jc w:val="both"/>
        <w:rPr>
          <w:b/>
          <w:sz w:val="18"/>
          <w:szCs w:val="10"/>
        </w:rPr>
      </w:pPr>
    </w:p>
    <w:p w14:paraId="0B77900A" w14:textId="654FCA97" w:rsidR="00BD58FD" w:rsidRPr="00BD58FD" w:rsidRDefault="00DB7C4E" w:rsidP="00BD58FD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Bedeutung</w:t>
      </w:r>
    </w:p>
    <w:p w14:paraId="1EA5F2A6" w14:textId="5F5A7A8F" w:rsidR="00BD58FD" w:rsidRPr="001138BE" w:rsidRDefault="00BD58FD" w:rsidP="00BD58FD">
      <w:pPr>
        <w:spacing w:line="360" w:lineRule="auto"/>
        <w:jc w:val="both"/>
        <w:rPr>
          <w:b/>
          <w:sz w:val="24"/>
        </w:rPr>
      </w:pPr>
    </w:p>
    <w:p w14:paraId="2D1C98E4" w14:textId="43EFFF96" w:rsidR="00BD58FD" w:rsidRDefault="00BD58FD" w:rsidP="00BD58FD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Dies ist die zentrale Klasse des Programms. Sie vereint alle anderen Klassen, die einen Teil des Moduls darstellen, </w:t>
      </w:r>
      <w:r w:rsidR="002F62CB">
        <w:rPr>
          <w:sz w:val="24"/>
        </w:rPr>
        <w:t xml:space="preserve">und </w:t>
      </w:r>
      <w:r>
        <w:rPr>
          <w:sz w:val="24"/>
        </w:rPr>
        <w:t xml:space="preserve">generiert dadurch einen logisch basierten Meta-Code. </w:t>
      </w:r>
    </w:p>
    <w:p w14:paraId="692D05F1" w14:textId="7F49D054" w:rsidR="004F14A5" w:rsidRDefault="004F14A5" w:rsidP="00BD58FD">
      <w:pPr>
        <w:spacing w:line="360" w:lineRule="auto"/>
        <w:jc w:val="both"/>
        <w:rPr>
          <w:sz w:val="24"/>
        </w:rPr>
      </w:pPr>
    </w:p>
    <w:p w14:paraId="2F317B0C" w14:textId="412813B6" w:rsidR="004F14A5" w:rsidRDefault="004F14A5" w:rsidP="004F14A5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21981">
        <w:rPr>
          <w:b/>
          <w:sz w:val="24"/>
        </w:rPr>
        <w:t>Zentrale</w:t>
      </w:r>
      <w:r w:rsidR="00DC49D0">
        <w:rPr>
          <w:b/>
          <w:sz w:val="24"/>
        </w:rPr>
        <w:t xml:space="preserve"> Methoden</w:t>
      </w:r>
      <w:r w:rsidR="00F21981" w:rsidRPr="00F21981">
        <w:rPr>
          <w:b/>
          <w:sz w:val="24"/>
        </w:rPr>
        <w:t xml:space="preserve"> </w:t>
      </w:r>
    </w:p>
    <w:p w14:paraId="4455B50A" w14:textId="6984B7AC" w:rsidR="00230DB9" w:rsidRPr="001138BE" w:rsidRDefault="00230DB9" w:rsidP="00230DB9">
      <w:pPr>
        <w:spacing w:line="360" w:lineRule="auto"/>
        <w:jc w:val="both"/>
        <w:rPr>
          <w:sz w:val="18"/>
        </w:rPr>
      </w:pPr>
    </w:p>
    <w:p w14:paraId="59F47D17" w14:textId="4EAC17FD" w:rsidR="001138BE" w:rsidRDefault="00D93874" w:rsidP="001138BE">
      <w:pPr>
        <w:pStyle w:val="Listenabsatz"/>
        <w:numPr>
          <w:ilvl w:val="0"/>
          <w:numId w:val="40"/>
        </w:numPr>
        <w:spacing w:line="360" w:lineRule="auto"/>
        <w:jc w:val="both"/>
        <w:rPr>
          <w:sz w:val="24"/>
        </w:rPr>
      </w:pPr>
      <w:proofErr w:type="spellStart"/>
      <w:r w:rsidRPr="001138BE">
        <w:rPr>
          <w:sz w:val="24"/>
        </w:rPr>
        <w:t>public</w:t>
      </w:r>
      <w:proofErr w:type="spellEnd"/>
      <w:r w:rsidRPr="001138BE">
        <w:rPr>
          <w:sz w:val="24"/>
        </w:rPr>
        <w:t xml:space="preserve"> String </w:t>
      </w:r>
      <w:proofErr w:type="spellStart"/>
      <w:proofErr w:type="gramStart"/>
      <w:r w:rsidRPr="001138BE">
        <w:rPr>
          <w:sz w:val="24"/>
        </w:rPr>
        <w:t>generateRMIModule</w:t>
      </w:r>
      <w:proofErr w:type="spellEnd"/>
      <w:r w:rsidRPr="001138BE">
        <w:rPr>
          <w:sz w:val="24"/>
        </w:rPr>
        <w:t>(</w:t>
      </w:r>
      <w:proofErr w:type="spellStart"/>
      <w:proofErr w:type="gramEnd"/>
      <w:r w:rsidRPr="001138BE">
        <w:rPr>
          <w:sz w:val="24"/>
        </w:rPr>
        <w:t>int</w:t>
      </w:r>
      <w:proofErr w:type="spellEnd"/>
      <w:r w:rsidRPr="001138BE">
        <w:rPr>
          <w:sz w:val="24"/>
        </w:rPr>
        <w:t xml:space="preserve"> </w:t>
      </w:r>
      <w:proofErr w:type="spellStart"/>
      <w:r w:rsidRPr="001138BE">
        <w:rPr>
          <w:sz w:val="24"/>
        </w:rPr>
        <w:t>rules</w:t>
      </w:r>
      <w:proofErr w:type="spellEnd"/>
      <w:r w:rsidRPr="001138BE">
        <w:rPr>
          <w:sz w:val="24"/>
        </w:rPr>
        <w:t xml:space="preserve">, </w:t>
      </w:r>
      <w:proofErr w:type="spellStart"/>
      <w:r w:rsidRPr="001138BE">
        <w:rPr>
          <w:sz w:val="24"/>
        </w:rPr>
        <w:t>int</w:t>
      </w:r>
      <w:proofErr w:type="spellEnd"/>
      <w:r w:rsidRPr="001138BE">
        <w:rPr>
          <w:sz w:val="24"/>
        </w:rPr>
        <w:t xml:space="preserve"> </w:t>
      </w:r>
      <w:proofErr w:type="spellStart"/>
      <w:r w:rsidRPr="001138BE">
        <w:rPr>
          <w:sz w:val="24"/>
        </w:rPr>
        <w:t>facts</w:t>
      </w:r>
      <w:proofErr w:type="spellEnd"/>
      <w:r w:rsidRPr="001138BE">
        <w:rPr>
          <w:sz w:val="24"/>
        </w:rPr>
        <w:t xml:space="preserve">, </w:t>
      </w:r>
      <w:proofErr w:type="spellStart"/>
      <w:r w:rsidRPr="001138BE">
        <w:rPr>
          <w:sz w:val="24"/>
        </w:rPr>
        <w:t>int</w:t>
      </w:r>
      <w:proofErr w:type="spellEnd"/>
      <w:r w:rsidRPr="001138BE">
        <w:rPr>
          <w:sz w:val="24"/>
        </w:rPr>
        <w:t xml:space="preserve"> in, </w:t>
      </w:r>
      <w:proofErr w:type="spellStart"/>
      <w:r w:rsidRPr="001138BE">
        <w:rPr>
          <w:sz w:val="24"/>
        </w:rPr>
        <w:t>int</w:t>
      </w:r>
      <w:proofErr w:type="spellEnd"/>
      <w:r w:rsidRPr="001138BE">
        <w:rPr>
          <w:sz w:val="24"/>
        </w:rPr>
        <w:t xml:space="preserve"> out);</w:t>
      </w:r>
    </w:p>
    <w:p w14:paraId="3B2113E3" w14:textId="77777777" w:rsidR="001138BE" w:rsidRPr="001138BE" w:rsidRDefault="001138BE" w:rsidP="001138BE">
      <w:pPr>
        <w:pStyle w:val="Listenabsatz"/>
        <w:spacing w:line="360" w:lineRule="auto"/>
        <w:jc w:val="both"/>
        <w:rPr>
          <w:sz w:val="20"/>
        </w:rPr>
      </w:pPr>
    </w:p>
    <w:p w14:paraId="7D8985E5" w14:textId="28AD9F6B" w:rsidR="00D93874" w:rsidRDefault="001138BE" w:rsidP="00230DB9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Diese Methode generiert den Meta-Code vom RMI Modul basierend auf der eingegebenen Anzahl der Regeln, Fakten, Input- und </w:t>
      </w:r>
      <w:proofErr w:type="spellStart"/>
      <w:r>
        <w:rPr>
          <w:sz w:val="24"/>
        </w:rPr>
        <w:t>Outputparameter</w:t>
      </w:r>
      <w:proofErr w:type="spellEnd"/>
      <w:r>
        <w:rPr>
          <w:sz w:val="24"/>
        </w:rPr>
        <w:t>. Das RMI Modul wird so erstellt, dass zuerst ein neues Objekt der Klasse Modul erstellt wird. Dieses wird anschließend mit Objekten der Anderen Klassen (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RelationalAtom</w:t>
      </w:r>
      <w:proofErr w:type="spellEnd"/>
      <w:r>
        <w:rPr>
          <w:sz w:val="24"/>
        </w:rPr>
        <w:t xml:space="preserve">, Annotation, Term) befüllt. </w:t>
      </w:r>
      <w:r w:rsidR="008A727A">
        <w:rPr>
          <w:sz w:val="24"/>
        </w:rPr>
        <w:t xml:space="preserve">Die angesprochenen Objekte werden mithilfe von verschiedenen Hilfsmethoden zur Verfügung gestellt. </w:t>
      </w:r>
    </w:p>
    <w:p w14:paraId="6409BE78" w14:textId="2F0DF518" w:rsidR="00D93874" w:rsidRDefault="00D93874" w:rsidP="00230DB9">
      <w:pPr>
        <w:spacing w:line="360" w:lineRule="auto"/>
        <w:jc w:val="both"/>
        <w:rPr>
          <w:sz w:val="24"/>
        </w:rPr>
      </w:pPr>
    </w:p>
    <w:p w14:paraId="45806FD0" w14:textId="7FDFCBD2" w:rsidR="00217D53" w:rsidRDefault="00217D53" w:rsidP="00217D53">
      <w:pPr>
        <w:pStyle w:val="Listenabsatz"/>
        <w:numPr>
          <w:ilvl w:val="0"/>
          <w:numId w:val="40"/>
        </w:numPr>
        <w:spacing w:line="360" w:lineRule="auto"/>
        <w:jc w:val="both"/>
        <w:rPr>
          <w:sz w:val="24"/>
        </w:rPr>
      </w:pPr>
      <w:proofErr w:type="spellStart"/>
      <w:r w:rsidRPr="00217D53">
        <w:rPr>
          <w:sz w:val="24"/>
        </w:rPr>
        <w:t>public</w:t>
      </w:r>
      <w:proofErr w:type="spellEnd"/>
      <w:r w:rsidRPr="00217D53">
        <w:rPr>
          <w:sz w:val="24"/>
        </w:rPr>
        <w:t xml:space="preserve"> String </w:t>
      </w:r>
      <w:proofErr w:type="spellStart"/>
      <w:proofErr w:type="gramStart"/>
      <w:r w:rsidRPr="00217D53">
        <w:rPr>
          <w:sz w:val="24"/>
        </w:rPr>
        <w:t>generateRMIModule</w:t>
      </w:r>
      <w:proofErr w:type="spellEnd"/>
      <w:r w:rsidRPr="00217D53">
        <w:rPr>
          <w:sz w:val="24"/>
        </w:rPr>
        <w:t>(</w:t>
      </w:r>
      <w:proofErr w:type="spellStart"/>
      <w:proofErr w:type="gramEnd"/>
      <w:r w:rsidRPr="00217D53">
        <w:rPr>
          <w:sz w:val="24"/>
        </w:rPr>
        <w:t>int</w:t>
      </w:r>
      <w:proofErr w:type="spellEnd"/>
      <w:r w:rsidRPr="00217D53">
        <w:rPr>
          <w:sz w:val="24"/>
        </w:rPr>
        <w:t xml:space="preserve"> </w:t>
      </w:r>
      <w:proofErr w:type="spellStart"/>
      <w:r w:rsidRPr="00217D53">
        <w:rPr>
          <w:sz w:val="24"/>
        </w:rPr>
        <w:t>rules</w:t>
      </w:r>
      <w:proofErr w:type="spellEnd"/>
      <w:r w:rsidRPr="00217D53">
        <w:rPr>
          <w:sz w:val="24"/>
        </w:rPr>
        <w:t xml:space="preserve">, </w:t>
      </w:r>
      <w:proofErr w:type="spellStart"/>
      <w:r w:rsidRPr="00217D53">
        <w:rPr>
          <w:sz w:val="24"/>
        </w:rPr>
        <w:t>int</w:t>
      </w:r>
      <w:proofErr w:type="spellEnd"/>
      <w:r w:rsidRPr="00217D53">
        <w:rPr>
          <w:sz w:val="24"/>
        </w:rPr>
        <w:t xml:space="preserve"> </w:t>
      </w:r>
      <w:proofErr w:type="spellStart"/>
      <w:r w:rsidRPr="00217D53">
        <w:rPr>
          <w:sz w:val="24"/>
        </w:rPr>
        <w:t>facts</w:t>
      </w:r>
      <w:proofErr w:type="spellEnd"/>
      <w:r w:rsidRPr="00217D53">
        <w:rPr>
          <w:sz w:val="24"/>
        </w:rPr>
        <w:t xml:space="preserve">, </w:t>
      </w:r>
      <w:proofErr w:type="spellStart"/>
      <w:r w:rsidRPr="00217D53">
        <w:rPr>
          <w:sz w:val="24"/>
        </w:rPr>
        <w:t>int</w:t>
      </w:r>
      <w:proofErr w:type="spellEnd"/>
      <w:r w:rsidRPr="00217D53">
        <w:rPr>
          <w:sz w:val="24"/>
        </w:rPr>
        <w:t xml:space="preserve"> in, </w:t>
      </w:r>
      <w:proofErr w:type="spellStart"/>
      <w:r w:rsidRPr="00217D53">
        <w:rPr>
          <w:sz w:val="24"/>
        </w:rPr>
        <w:t>int</w:t>
      </w:r>
      <w:proofErr w:type="spellEnd"/>
      <w:r w:rsidRPr="00217D53">
        <w:rPr>
          <w:sz w:val="24"/>
        </w:rPr>
        <w:t xml:space="preserve"> out, Module </w:t>
      </w:r>
      <w:proofErr w:type="spellStart"/>
      <w:r w:rsidRPr="00217D53">
        <w:rPr>
          <w:sz w:val="24"/>
        </w:rPr>
        <w:t>myModule</w:t>
      </w:r>
      <w:proofErr w:type="spellEnd"/>
      <w:r w:rsidRPr="00217D53">
        <w:rPr>
          <w:sz w:val="24"/>
        </w:rPr>
        <w:t>)</w:t>
      </w:r>
    </w:p>
    <w:p w14:paraId="479B2E46" w14:textId="608F808D" w:rsidR="00217D53" w:rsidRDefault="00217D53" w:rsidP="00217D53">
      <w:pPr>
        <w:spacing w:line="360" w:lineRule="auto"/>
        <w:jc w:val="both"/>
        <w:rPr>
          <w:sz w:val="24"/>
        </w:rPr>
      </w:pPr>
    </w:p>
    <w:p w14:paraId="7C438732" w14:textId="23360B7C" w:rsidR="00217D53" w:rsidRPr="00217D53" w:rsidRDefault="00217D53" w:rsidP="00217D5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Diese Methode generiert den Meta-Code eines geerbten RMI Moduls basierend auf der eingegebenen Anzahl der Regeln, Fakten, Input- und </w:t>
      </w:r>
      <w:proofErr w:type="spellStart"/>
      <w:r>
        <w:rPr>
          <w:sz w:val="24"/>
        </w:rPr>
        <w:t>Outputparameter</w:t>
      </w:r>
      <w:proofErr w:type="spellEnd"/>
      <w:r>
        <w:rPr>
          <w:sz w:val="24"/>
        </w:rPr>
        <w:t xml:space="preserve"> und der Superklasse. </w:t>
      </w:r>
      <w:r w:rsidR="00D50C00">
        <w:rPr>
          <w:sz w:val="24"/>
        </w:rPr>
        <w:t xml:space="preserve">Das RMI Modul wird so erstellt, dass zuerst ein neues Objekt der Klasse Modul erstellt wird. </w:t>
      </w:r>
      <w:r w:rsidR="00D50C00">
        <w:rPr>
          <w:sz w:val="24"/>
        </w:rPr>
        <w:lastRenderedPageBreak/>
        <w:t>Dieses wird anschließend mit Objekten der Anderen Klassen (</w:t>
      </w:r>
      <w:proofErr w:type="spellStart"/>
      <w:r w:rsidR="00D50C00">
        <w:rPr>
          <w:sz w:val="24"/>
        </w:rPr>
        <w:t>Program</w:t>
      </w:r>
      <w:proofErr w:type="spellEnd"/>
      <w:r w:rsidR="00D50C00">
        <w:rPr>
          <w:sz w:val="24"/>
        </w:rPr>
        <w:t xml:space="preserve">, </w:t>
      </w:r>
      <w:proofErr w:type="spellStart"/>
      <w:r w:rsidR="00D50C00">
        <w:rPr>
          <w:sz w:val="24"/>
        </w:rPr>
        <w:t>RelationalAtom</w:t>
      </w:r>
      <w:proofErr w:type="spellEnd"/>
      <w:r w:rsidR="00D50C00">
        <w:rPr>
          <w:sz w:val="24"/>
        </w:rPr>
        <w:t>, Annotation, Term) befüllt. Die angesprochenen Objekte werden mithilfe von verschiedenen Hilfsmethoden zur Verfügung gestellt.</w:t>
      </w:r>
      <w:r w:rsidR="001873F3">
        <w:rPr>
          <w:sz w:val="24"/>
        </w:rPr>
        <w:t xml:space="preserve"> Im Unterschied zur oberen Methode wird hier noch zusätzlich die Verbindung zwischen der Superklasse und der Subklasse generiert. </w:t>
      </w:r>
    </w:p>
    <w:p w14:paraId="50199285" w14:textId="690A560D" w:rsidR="00217D53" w:rsidRDefault="00217D53" w:rsidP="00217D53">
      <w:pPr>
        <w:spacing w:line="360" w:lineRule="auto"/>
        <w:jc w:val="both"/>
        <w:rPr>
          <w:sz w:val="24"/>
        </w:rPr>
      </w:pPr>
    </w:p>
    <w:p w14:paraId="4C940FA8" w14:textId="199237AE" w:rsidR="002B7547" w:rsidRDefault="002B7547" w:rsidP="00217D5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Die Restlichen größeren Methoden in der Klasse RMI Module haben ähnliche Algorithmen deren Bedeutung aus dem Code herausgelesen werden kann. </w:t>
      </w:r>
    </w:p>
    <w:p w14:paraId="291D81E0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442F07CA" w14:textId="04822CD6" w:rsidR="003142FA" w:rsidRDefault="003142F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>.4 Klasse – Module</w:t>
      </w:r>
    </w:p>
    <w:p w14:paraId="7E6B71CC" w14:textId="77777777" w:rsidR="00DB7C4E" w:rsidRPr="00FB554B" w:rsidRDefault="00DB7C4E" w:rsidP="009D26FA">
      <w:pPr>
        <w:spacing w:line="360" w:lineRule="auto"/>
        <w:jc w:val="both"/>
        <w:rPr>
          <w:b/>
          <w:sz w:val="18"/>
          <w:szCs w:val="10"/>
        </w:rPr>
      </w:pPr>
    </w:p>
    <w:p w14:paraId="7357E147" w14:textId="5D033E69" w:rsidR="00DB7C4E" w:rsidRDefault="00DB7C4E" w:rsidP="00FC78D3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Bedeutung</w:t>
      </w:r>
    </w:p>
    <w:p w14:paraId="607E35E8" w14:textId="42D8394C" w:rsidR="00790F7D" w:rsidRDefault="00790F7D" w:rsidP="00790F7D">
      <w:pPr>
        <w:spacing w:line="360" w:lineRule="auto"/>
        <w:jc w:val="both"/>
        <w:rPr>
          <w:b/>
          <w:sz w:val="24"/>
        </w:rPr>
      </w:pPr>
    </w:p>
    <w:p w14:paraId="7C1AF478" w14:textId="2F13BE2A" w:rsidR="00790F7D" w:rsidRPr="005C0396" w:rsidRDefault="005C0396" w:rsidP="00790F7D">
      <w:pPr>
        <w:spacing w:line="360" w:lineRule="auto"/>
        <w:jc w:val="both"/>
        <w:rPr>
          <w:sz w:val="24"/>
        </w:rPr>
      </w:pPr>
      <w:r w:rsidRPr="005C0396">
        <w:rPr>
          <w:sz w:val="24"/>
        </w:rPr>
        <w:t xml:space="preserve">Diese Klasse dient als Basis für das RMI Modul. </w:t>
      </w:r>
      <w:r>
        <w:rPr>
          <w:sz w:val="24"/>
        </w:rPr>
        <w:t xml:space="preserve">Sie enthält verschiedene </w:t>
      </w:r>
      <w:r w:rsidR="000742D9">
        <w:rPr>
          <w:sz w:val="24"/>
        </w:rPr>
        <w:t>Attribute u.a. Listen von Regeln, relationalen Atomen und Annotationen. Diese Attribute werden durch entsprechende Setter/Getter</w:t>
      </w:r>
      <w:r w:rsidR="00AD236F">
        <w:rPr>
          <w:sz w:val="24"/>
        </w:rPr>
        <w:t>-</w:t>
      </w:r>
      <w:r w:rsidR="000742D9">
        <w:rPr>
          <w:sz w:val="24"/>
        </w:rPr>
        <w:t xml:space="preserve">Methoden behandelt. </w:t>
      </w:r>
    </w:p>
    <w:p w14:paraId="076CC896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297C67F4" w14:textId="1AB716F4" w:rsidR="003142FA" w:rsidRDefault="003142F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 xml:space="preserve">.5 Klasse </w:t>
      </w:r>
      <w:r w:rsidR="00EE0BA8">
        <w:rPr>
          <w:b/>
          <w:sz w:val="28"/>
        </w:rPr>
        <w:t>–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Program</w:t>
      </w:r>
      <w:proofErr w:type="spellEnd"/>
    </w:p>
    <w:p w14:paraId="56C321FA" w14:textId="77777777" w:rsidR="00DB7C4E" w:rsidRPr="00FB554B" w:rsidRDefault="00DB7C4E" w:rsidP="009D26FA">
      <w:pPr>
        <w:spacing w:line="360" w:lineRule="auto"/>
        <w:jc w:val="both"/>
        <w:rPr>
          <w:b/>
          <w:sz w:val="18"/>
          <w:szCs w:val="18"/>
        </w:rPr>
      </w:pPr>
    </w:p>
    <w:p w14:paraId="237C57EF" w14:textId="23731632" w:rsidR="00DB7C4E" w:rsidRDefault="00DB7C4E" w:rsidP="00FC78D3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Bedeutung</w:t>
      </w:r>
    </w:p>
    <w:p w14:paraId="112733D7" w14:textId="0C1CD7DC" w:rsidR="00AD236F" w:rsidRDefault="00AD236F" w:rsidP="00AD236F">
      <w:pPr>
        <w:spacing w:line="360" w:lineRule="auto"/>
        <w:jc w:val="both"/>
        <w:rPr>
          <w:b/>
          <w:sz w:val="24"/>
        </w:rPr>
      </w:pPr>
    </w:p>
    <w:p w14:paraId="4991CF50" w14:textId="17C20038" w:rsidR="00AD236F" w:rsidRPr="00AD236F" w:rsidRDefault="00AD236F" w:rsidP="00AD236F">
      <w:pPr>
        <w:spacing w:line="360" w:lineRule="auto"/>
        <w:jc w:val="both"/>
        <w:rPr>
          <w:sz w:val="24"/>
        </w:rPr>
      </w:pPr>
      <w:r w:rsidRPr="00AD236F">
        <w:rPr>
          <w:sz w:val="24"/>
        </w:rPr>
        <w:t xml:space="preserve">Diese Klasse dient nur als Behälter für den Namen </w:t>
      </w:r>
      <w:proofErr w:type="gramStart"/>
      <w:r w:rsidRPr="00AD236F">
        <w:rPr>
          <w:sz w:val="24"/>
        </w:rPr>
        <w:t>vom entsprechenden Programm</w:t>
      </w:r>
      <w:proofErr w:type="gramEnd"/>
      <w:r w:rsidRPr="00AD236F">
        <w:rPr>
          <w:sz w:val="24"/>
        </w:rPr>
        <w:t>.</w:t>
      </w:r>
    </w:p>
    <w:p w14:paraId="46541A28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5051DD96" w14:textId="5EF2BDB1" w:rsidR="00EE0BA8" w:rsidRDefault="00EE0BA8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 xml:space="preserve">.6 Klasse </w:t>
      </w:r>
      <w:r w:rsidR="00442DDA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442DDA">
        <w:rPr>
          <w:b/>
          <w:sz w:val="28"/>
        </w:rPr>
        <w:t>Relational Atom</w:t>
      </w:r>
    </w:p>
    <w:p w14:paraId="42AE14C1" w14:textId="77777777" w:rsidR="00DB7C4E" w:rsidRPr="00FB554B" w:rsidRDefault="00DB7C4E" w:rsidP="009D26FA">
      <w:pPr>
        <w:spacing w:line="360" w:lineRule="auto"/>
        <w:jc w:val="both"/>
        <w:rPr>
          <w:b/>
          <w:sz w:val="18"/>
          <w:szCs w:val="18"/>
        </w:rPr>
      </w:pPr>
    </w:p>
    <w:p w14:paraId="3676B4CD" w14:textId="45F3571A" w:rsidR="00DB7C4E" w:rsidRDefault="00DB7C4E" w:rsidP="009D26FA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Bedeutung</w:t>
      </w:r>
    </w:p>
    <w:p w14:paraId="23615DE2" w14:textId="618130C9" w:rsidR="00552C83" w:rsidRDefault="00552C83" w:rsidP="00552C83">
      <w:pPr>
        <w:spacing w:line="360" w:lineRule="auto"/>
        <w:jc w:val="both"/>
        <w:rPr>
          <w:b/>
          <w:sz w:val="24"/>
        </w:rPr>
      </w:pPr>
    </w:p>
    <w:p w14:paraId="343988B4" w14:textId="1AB38084" w:rsidR="00552C83" w:rsidRPr="00552C83" w:rsidRDefault="00552C83" w:rsidP="00552C83">
      <w:pPr>
        <w:spacing w:line="360" w:lineRule="auto"/>
        <w:jc w:val="both"/>
        <w:rPr>
          <w:sz w:val="24"/>
        </w:rPr>
      </w:pPr>
      <w:r w:rsidRPr="00552C83">
        <w:rPr>
          <w:sz w:val="24"/>
        </w:rPr>
        <w:t>Diese Klasse dient zur Erstellung von relationalen Atome</w:t>
      </w:r>
      <w:r>
        <w:rPr>
          <w:sz w:val="24"/>
        </w:rPr>
        <w:t xml:space="preserve">n, die eine Liste von Terms beinhalten. </w:t>
      </w:r>
      <w:r w:rsidR="004D6C5A">
        <w:rPr>
          <w:sz w:val="24"/>
        </w:rPr>
        <w:t xml:space="preserve">Die Objekte werden in verschiedenen Methoden der Klasse RMI Modul generiert und zum Modul hinzugefügt. </w:t>
      </w:r>
    </w:p>
    <w:p w14:paraId="1BA85EEB" w14:textId="557042B2" w:rsidR="001138BE" w:rsidRDefault="001138BE" w:rsidP="001138BE">
      <w:pPr>
        <w:pStyle w:val="Listenabsatz"/>
        <w:spacing w:line="360" w:lineRule="auto"/>
        <w:jc w:val="both"/>
        <w:rPr>
          <w:b/>
          <w:sz w:val="24"/>
        </w:rPr>
      </w:pPr>
    </w:p>
    <w:p w14:paraId="4EBB7E8E" w14:textId="09F2E9E7" w:rsidR="00B442BC" w:rsidRDefault="00B442BC" w:rsidP="001138BE">
      <w:pPr>
        <w:pStyle w:val="Listenabsatz"/>
        <w:spacing w:line="360" w:lineRule="auto"/>
        <w:jc w:val="both"/>
        <w:rPr>
          <w:b/>
          <w:sz w:val="24"/>
        </w:rPr>
      </w:pPr>
    </w:p>
    <w:p w14:paraId="4703EE00" w14:textId="7CCE60D8" w:rsidR="00B442BC" w:rsidRDefault="00B442BC" w:rsidP="001138BE">
      <w:pPr>
        <w:pStyle w:val="Listenabsatz"/>
        <w:spacing w:line="360" w:lineRule="auto"/>
        <w:jc w:val="both"/>
        <w:rPr>
          <w:b/>
          <w:sz w:val="24"/>
        </w:rPr>
      </w:pPr>
    </w:p>
    <w:p w14:paraId="14663F6C" w14:textId="319BDCF0" w:rsidR="00B442BC" w:rsidRDefault="00B442BC" w:rsidP="001138BE">
      <w:pPr>
        <w:pStyle w:val="Listenabsatz"/>
        <w:spacing w:line="360" w:lineRule="auto"/>
        <w:jc w:val="both"/>
        <w:rPr>
          <w:b/>
          <w:sz w:val="24"/>
        </w:rPr>
      </w:pPr>
    </w:p>
    <w:p w14:paraId="4377C0B3" w14:textId="57E53842" w:rsidR="00B442BC" w:rsidRPr="001138BE" w:rsidRDefault="0019236D" w:rsidP="001138BE">
      <w:pPr>
        <w:pStyle w:val="Listenabsatz"/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14:paraId="4780422F" w14:textId="1A5A8318" w:rsidR="00442DDA" w:rsidRDefault="00442DD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>.</w:t>
      </w:r>
      <w:r w:rsidR="003459F6">
        <w:rPr>
          <w:b/>
          <w:sz w:val="28"/>
        </w:rPr>
        <w:t>7</w:t>
      </w:r>
      <w:r>
        <w:rPr>
          <w:b/>
          <w:sz w:val="28"/>
        </w:rPr>
        <w:t xml:space="preserve"> Klasse – Annotation</w:t>
      </w:r>
    </w:p>
    <w:p w14:paraId="5D08974F" w14:textId="77777777" w:rsidR="006410D1" w:rsidRPr="00FB554B" w:rsidRDefault="006410D1" w:rsidP="009D26FA">
      <w:pPr>
        <w:spacing w:line="360" w:lineRule="auto"/>
        <w:jc w:val="both"/>
        <w:rPr>
          <w:b/>
          <w:sz w:val="18"/>
          <w:szCs w:val="18"/>
        </w:rPr>
      </w:pPr>
    </w:p>
    <w:p w14:paraId="3EDD366D" w14:textId="5B5B23D6" w:rsidR="00DB7C4E" w:rsidRDefault="00DB7C4E" w:rsidP="00FC78D3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Bedeutung</w:t>
      </w:r>
    </w:p>
    <w:p w14:paraId="527AAB0C" w14:textId="77777777" w:rsidR="00FB554B" w:rsidRDefault="00FB554B" w:rsidP="00FB554B">
      <w:pPr>
        <w:pStyle w:val="Listenabsatz"/>
        <w:spacing w:line="360" w:lineRule="auto"/>
        <w:jc w:val="both"/>
        <w:rPr>
          <w:b/>
          <w:sz w:val="24"/>
        </w:rPr>
      </w:pPr>
    </w:p>
    <w:p w14:paraId="14D5BF8C" w14:textId="3F54A93F" w:rsidR="001F746B" w:rsidRPr="00FB554B" w:rsidRDefault="001F746B" w:rsidP="001F746B">
      <w:pPr>
        <w:spacing w:line="360" w:lineRule="auto"/>
        <w:jc w:val="both"/>
        <w:rPr>
          <w:sz w:val="24"/>
        </w:rPr>
      </w:pPr>
      <w:r w:rsidRPr="00FB554B">
        <w:rPr>
          <w:sz w:val="24"/>
        </w:rPr>
        <w:t xml:space="preserve">Diese Klasse dient zur Erstellung von Annotationen, die Listen von Input- und </w:t>
      </w:r>
      <w:proofErr w:type="spellStart"/>
      <w:r w:rsidRPr="00FB554B">
        <w:rPr>
          <w:sz w:val="24"/>
        </w:rPr>
        <w:t>Outputpredikaten</w:t>
      </w:r>
      <w:proofErr w:type="spellEnd"/>
      <w:r w:rsidRPr="00FB554B">
        <w:rPr>
          <w:sz w:val="24"/>
        </w:rPr>
        <w:t xml:space="preserve"> beinhalten. </w:t>
      </w:r>
      <w:r w:rsidR="006410D1">
        <w:rPr>
          <w:sz w:val="24"/>
        </w:rPr>
        <w:t>Die Objekte werden in verschiedenen Methoden der Klasse RMI Modul generiert und zum Modul hinzugefügt.</w:t>
      </w:r>
    </w:p>
    <w:p w14:paraId="4477B165" w14:textId="77777777" w:rsidR="00DB7C4E" w:rsidRDefault="00DB7C4E" w:rsidP="009D26FA">
      <w:pPr>
        <w:spacing w:line="360" w:lineRule="auto"/>
        <w:jc w:val="both"/>
        <w:rPr>
          <w:b/>
          <w:sz w:val="28"/>
        </w:rPr>
      </w:pPr>
    </w:p>
    <w:p w14:paraId="6104A15A" w14:textId="692E8141" w:rsidR="00442DDA" w:rsidRDefault="00442DDA" w:rsidP="009D26F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1.</w:t>
      </w:r>
      <w:r w:rsidR="003459F6">
        <w:rPr>
          <w:b/>
          <w:sz w:val="28"/>
        </w:rPr>
        <w:t>1</w:t>
      </w:r>
      <w:r>
        <w:rPr>
          <w:b/>
          <w:sz w:val="28"/>
        </w:rPr>
        <w:t>.</w:t>
      </w:r>
      <w:r w:rsidR="003459F6">
        <w:rPr>
          <w:b/>
          <w:sz w:val="28"/>
        </w:rPr>
        <w:t>8</w:t>
      </w:r>
      <w:r>
        <w:rPr>
          <w:b/>
          <w:sz w:val="28"/>
        </w:rPr>
        <w:t xml:space="preserve"> Klasse – Term</w:t>
      </w:r>
    </w:p>
    <w:p w14:paraId="39B3BFA0" w14:textId="6F64F1CB" w:rsidR="00DB7C4E" w:rsidRPr="00FB554B" w:rsidRDefault="00DB7C4E" w:rsidP="009D26FA">
      <w:pPr>
        <w:spacing w:line="360" w:lineRule="auto"/>
        <w:jc w:val="both"/>
        <w:rPr>
          <w:b/>
          <w:sz w:val="18"/>
          <w:szCs w:val="18"/>
        </w:rPr>
      </w:pPr>
    </w:p>
    <w:p w14:paraId="2406078E" w14:textId="1C4D2DF1" w:rsidR="00DB7C4E" w:rsidRPr="00FC78D3" w:rsidRDefault="00DB7C4E" w:rsidP="00FC78D3">
      <w:pPr>
        <w:pStyle w:val="Listenabsatz"/>
        <w:numPr>
          <w:ilvl w:val="0"/>
          <w:numId w:val="39"/>
        </w:numPr>
        <w:spacing w:line="360" w:lineRule="auto"/>
        <w:jc w:val="both"/>
        <w:rPr>
          <w:b/>
          <w:sz w:val="24"/>
        </w:rPr>
      </w:pPr>
      <w:r w:rsidRPr="00FC78D3">
        <w:rPr>
          <w:b/>
          <w:sz w:val="24"/>
        </w:rPr>
        <w:t>Bedeutung</w:t>
      </w:r>
    </w:p>
    <w:p w14:paraId="3D313689" w14:textId="0227A9A1" w:rsidR="00DB7C4E" w:rsidRPr="00DB7C4E" w:rsidRDefault="00DB7C4E" w:rsidP="009D26FA">
      <w:pPr>
        <w:spacing w:line="360" w:lineRule="auto"/>
        <w:jc w:val="both"/>
        <w:rPr>
          <w:b/>
          <w:sz w:val="24"/>
        </w:rPr>
      </w:pPr>
    </w:p>
    <w:p w14:paraId="7596A05E" w14:textId="79B1F649" w:rsidR="000D4FC3" w:rsidRPr="005E0EE1" w:rsidRDefault="00726588" w:rsidP="009D26FA">
      <w:pPr>
        <w:spacing w:line="360" w:lineRule="auto"/>
        <w:jc w:val="both"/>
        <w:rPr>
          <w:sz w:val="24"/>
        </w:rPr>
      </w:pPr>
      <w:r w:rsidRPr="00AD236F">
        <w:rPr>
          <w:sz w:val="24"/>
        </w:rPr>
        <w:t xml:space="preserve">Diese Klasse </w:t>
      </w:r>
      <w:r>
        <w:rPr>
          <w:sz w:val="24"/>
        </w:rPr>
        <w:t xml:space="preserve">dient zur Erstellung von Terms, die einen Namen und eine Serialisierung besitzten. </w:t>
      </w:r>
    </w:p>
    <w:p w14:paraId="7BCF467C" w14:textId="77777777" w:rsidR="00E21CF0" w:rsidRPr="007C2C65" w:rsidRDefault="00E21CF0" w:rsidP="007C2C65">
      <w:pPr>
        <w:spacing w:line="360" w:lineRule="auto"/>
        <w:jc w:val="both"/>
        <w:rPr>
          <w:b/>
          <w:sz w:val="28"/>
        </w:rPr>
      </w:pPr>
    </w:p>
    <w:p w14:paraId="1104F55E" w14:textId="6FD79230" w:rsidR="005703D7" w:rsidRPr="00FF332B" w:rsidRDefault="00007112" w:rsidP="00AC64B0">
      <w:pPr>
        <w:pStyle w:val="Listenabsatz"/>
        <w:numPr>
          <w:ilvl w:val="1"/>
          <w:numId w:val="37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="005703D7" w:rsidRPr="00007112">
        <w:rPr>
          <w:b/>
          <w:sz w:val="32"/>
        </w:rPr>
        <w:t>Testen</w:t>
      </w:r>
    </w:p>
    <w:p w14:paraId="133BD82F" w14:textId="7E43C9B4" w:rsidR="00FF332B" w:rsidRPr="003E2782" w:rsidRDefault="00FF332B" w:rsidP="00FF332B">
      <w:pPr>
        <w:spacing w:line="360" w:lineRule="auto"/>
        <w:jc w:val="both"/>
        <w:rPr>
          <w:sz w:val="24"/>
        </w:rPr>
      </w:pPr>
      <w:r w:rsidRPr="003E2782">
        <w:rPr>
          <w:sz w:val="24"/>
        </w:rPr>
        <w:t xml:space="preserve">Im </w:t>
      </w:r>
      <w:r w:rsidR="003E2782">
        <w:rPr>
          <w:sz w:val="24"/>
        </w:rPr>
        <w:t>F</w:t>
      </w:r>
      <w:r w:rsidRPr="003E2782">
        <w:rPr>
          <w:sz w:val="24"/>
        </w:rPr>
        <w:t xml:space="preserve">olgenden wird erläutert wie der Meta-Code mit und </w:t>
      </w:r>
      <w:proofErr w:type="gramStart"/>
      <w:r w:rsidRPr="003E2782">
        <w:rPr>
          <w:sz w:val="24"/>
        </w:rPr>
        <w:t>ohne der Logik</w:t>
      </w:r>
      <w:proofErr w:type="gramEnd"/>
      <w:r w:rsidRPr="003E2782">
        <w:rPr>
          <w:sz w:val="24"/>
        </w:rPr>
        <w:t xml:space="preserve"> getestet wurde. </w:t>
      </w:r>
    </w:p>
    <w:p w14:paraId="4790BB4F" w14:textId="77777777" w:rsidR="00402776" w:rsidRPr="00402776" w:rsidRDefault="00402776" w:rsidP="00402776">
      <w:pPr>
        <w:pStyle w:val="Listenabsatz"/>
        <w:spacing w:line="360" w:lineRule="auto"/>
        <w:ind w:left="468"/>
        <w:jc w:val="both"/>
        <w:rPr>
          <w:b/>
          <w:sz w:val="10"/>
        </w:rPr>
      </w:pPr>
    </w:p>
    <w:p w14:paraId="6929E36D" w14:textId="51E238F4" w:rsidR="003F7281" w:rsidRDefault="003F7281" w:rsidP="002B74BF">
      <w:pPr>
        <w:pStyle w:val="Listenabsatz"/>
        <w:numPr>
          <w:ilvl w:val="2"/>
          <w:numId w:val="37"/>
        </w:numPr>
        <w:spacing w:line="360" w:lineRule="auto"/>
        <w:jc w:val="both"/>
        <w:rPr>
          <w:b/>
          <w:sz w:val="28"/>
        </w:rPr>
      </w:pPr>
      <w:proofErr w:type="gramStart"/>
      <w:r w:rsidRPr="002B74BF">
        <w:rPr>
          <w:b/>
          <w:sz w:val="28"/>
        </w:rPr>
        <w:t>Testen</w:t>
      </w:r>
      <w:proofErr w:type="gramEnd"/>
      <w:r w:rsidRPr="002B74BF">
        <w:rPr>
          <w:b/>
          <w:sz w:val="28"/>
        </w:rPr>
        <w:t xml:space="preserve"> der Syntax (ohne Logik)</w:t>
      </w:r>
    </w:p>
    <w:p w14:paraId="41975B77" w14:textId="77777777" w:rsidR="00FF332B" w:rsidRPr="003E2782" w:rsidRDefault="00FF332B" w:rsidP="002B74BF">
      <w:pPr>
        <w:spacing w:line="360" w:lineRule="auto"/>
        <w:jc w:val="both"/>
        <w:rPr>
          <w:b/>
          <w:sz w:val="16"/>
        </w:rPr>
      </w:pPr>
    </w:p>
    <w:p w14:paraId="6EF9EF4E" w14:textId="673EB45B" w:rsidR="002B74BF" w:rsidRDefault="005B15B4" w:rsidP="002B74BF">
      <w:pPr>
        <w:spacing w:line="360" w:lineRule="auto"/>
        <w:jc w:val="both"/>
        <w:rPr>
          <w:sz w:val="24"/>
        </w:rPr>
      </w:pPr>
      <w:r>
        <w:rPr>
          <w:sz w:val="24"/>
        </w:rPr>
        <w:t>Diese Klasse</w:t>
      </w:r>
      <w:r w:rsidR="0098737C">
        <w:rPr>
          <w:sz w:val="24"/>
        </w:rPr>
        <w:t xml:space="preserve"> </w:t>
      </w:r>
      <w:r w:rsidR="00F24D0C">
        <w:rPr>
          <w:sz w:val="24"/>
        </w:rPr>
        <w:t>„</w:t>
      </w:r>
      <w:r w:rsidR="0098737C">
        <w:rPr>
          <w:sz w:val="24"/>
        </w:rPr>
        <w:t xml:space="preserve">Test Generator Rule Modell </w:t>
      </w:r>
      <w:proofErr w:type="spellStart"/>
      <w:r w:rsidR="0098737C">
        <w:rPr>
          <w:sz w:val="24"/>
        </w:rPr>
        <w:t>Inheritance</w:t>
      </w:r>
      <w:proofErr w:type="spellEnd"/>
      <w:r w:rsidR="00F24D0C">
        <w:rPr>
          <w:sz w:val="24"/>
        </w:rPr>
        <w:t>“</w:t>
      </w:r>
      <w:r>
        <w:rPr>
          <w:sz w:val="24"/>
        </w:rPr>
        <w:t xml:space="preserve"> wurde benutzt, um die Syntax (ohne Logik) vom Meta-Code im </w:t>
      </w:r>
      <w:proofErr w:type="spellStart"/>
      <w:r>
        <w:rPr>
          <w:sz w:val="24"/>
        </w:rPr>
        <w:t>Yupiter</w:t>
      </w:r>
      <w:proofErr w:type="spellEnd"/>
      <w:r>
        <w:rPr>
          <w:sz w:val="24"/>
        </w:rPr>
        <w:t xml:space="preserve"> zu prüfen. </w:t>
      </w:r>
    </w:p>
    <w:p w14:paraId="64B76FC4" w14:textId="77777777" w:rsidR="006E6739" w:rsidRPr="005B15B4" w:rsidRDefault="006E6739" w:rsidP="002B74BF">
      <w:pPr>
        <w:spacing w:line="360" w:lineRule="auto"/>
        <w:jc w:val="both"/>
        <w:rPr>
          <w:sz w:val="24"/>
        </w:rPr>
      </w:pPr>
    </w:p>
    <w:p w14:paraId="1C3C41D4" w14:textId="3DE6D639" w:rsidR="006E6739" w:rsidRDefault="006E6739" w:rsidP="002B74BF">
      <w:pPr>
        <w:spacing w:line="360" w:lineRule="auto"/>
        <w:jc w:val="both"/>
        <w:rPr>
          <w:sz w:val="24"/>
        </w:rPr>
      </w:pPr>
      <w:r w:rsidRPr="006E6739">
        <w:rPr>
          <w:sz w:val="24"/>
        </w:rPr>
        <w:t>Ausschnitt aus der K</w:t>
      </w:r>
      <w:r w:rsidR="003A5751">
        <w:rPr>
          <w:sz w:val="24"/>
        </w:rPr>
        <w:t>lasse</w:t>
      </w:r>
      <w:r w:rsidRPr="006E6739">
        <w:rPr>
          <w:sz w:val="24"/>
        </w:rPr>
        <w:t>:</w:t>
      </w:r>
    </w:p>
    <w:p w14:paraId="2A346360" w14:textId="77471ACF" w:rsidR="003A5751" w:rsidRPr="006E6739" w:rsidRDefault="004E759A" w:rsidP="002B74BF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DDC7A3F" wp14:editId="1BAB9F28">
            <wp:extent cx="5897880" cy="2313479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Rmi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13" cy="23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98F5" w14:textId="3B5FD276" w:rsidR="002B74BF" w:rsidRDefault="002B74BF" w:rsidP="002B74BF">
      <w:pPr>
        <w:spacing w:line="360" w:lineRule="auto"/>
        <w:jc w:val="both"/>
        <w:rPr>
          <w:sz w:val="24"/>
        </w:rPr>
      </w:pPr>
    </w:p>
    <w:p w14:paraId="6604C32E" w14:textId="77777777" w:rsidR="0098737C" w:rsidRPr="004E759A" w:rsidRDefault="0098737C" w:rsidP="002B74BF">
      <w:pPr>
        <w:spacing w:line="360" w:lineRule="auto"/>
        <w:jc w:val="both"/>
        <w:rPr>
          <w:sz w:val="24"/>
        </w:rPr>
      </w:pPr>
    </w:p>
    <w:p w14:paraId="17824898" w14:textId="6D715295" w:rsidR="003A5751" w:rsidRPr="004E759A" w:rsidRDefault="004E759A" w:rsidP="002B74BF">
      <w:pPr>
        <w:spacing w:line="360" w:lineRule="auto"/>
        <w:jc w:val="both"/>
        <w:rPr>
          <w:sz w:val="24"/>
        </w:rPr>
      </w:pPr>
      <w:r w:rsidRPr="004E759A">
        <w:rPr>
          <w:sz w:val="24"/>
        </w:rPr>
        <w:lastRenderedPageBreak/>
        <w:t>Ausschnitt aus der Konsole:</w:t>
      </w:r>
    </w:p>
    <w:p w14:paraId="07E0E4DC" w14:textId="671B4B0B" w:rsidR="00FF332B" w:rsidRDefault="004E759A" w:rsidP="002B74BF">
      <w:pPr>
        <w:spacing w:line="360" w:lineRule="auto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DCC8880" wp14:editId="4FE35D29">
            <wp:extent cx="2827020" cy="53035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onso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E59E" w14:textId="6F70F1A0" w:rsidR="00FF332B" w:rsidRPr="00743972" w:rsidRDefault="00FF332B" w:rsidP="002B74BF">
      <w:pPr>
        <w:spacing w:line="360" w:lineRule="auto"/>
        <w:jc w:val="both"/>
        <w:rPr>
          <w:b/>
        </w:rPr>
      </w:pPr>
    </w:p>
    <w:p w14:paraId="1556DD88" w14:textId="72FA5CF8" w:rsidR="004E759A" w:rsidRDefault="004E759A" w:rsidP="002B74BF">
      <w:pPr>
        <w:spacing w:line="360" w:lineRule="auto"/>
        <w:jc w:val="both"/>
        <w:rPr>
          <w:sz w:val="24"/>
        </w:rPr>
      </w:pPr>
      <w:r w:rsidRPr="004E759A">
        <w:rPr>
          <w:sz w:val="24"/>
        </w:rPr>
        <w:t xml:space="preserve">Ausschnitt aus </w:t>
      </w:r>
      <w:proofErr w:type="spellStart"/>
      <w:r w:rsidRPr="004E759A">
        <w:rPr>
          <w:sz w:val="24"/>
        </w:rPr>
        <w:t>Yupiter</w:t>
      </w:r>
      <w:proofErr w:type="spellEnd"/>
      <w:r>
        <w:rPr>
          <w:sz w:val="24"/>
        </w:rPr>
        <w:t>:</w:t>
      </w:r>
    </w:p>
    <w:p w14:paraId="23178954" w14:textId="65BC6A4E" w:rsidR="004E759A" w:rsidRPr="004E759A" w:rsidRDefault="00743972" w:rsidP="002B74BF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8471120" wp14:editId="053D8D6A">
            <wp:extent cx="5407932" cy="2964180"/>
            <wp:effectExtent l="0" t="0" r="254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YupiterFac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749" cy="30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3456" w14:textId="77777777" w:rsidR="002B74BF" w:rsidRPr="002B74BF" w:rsidRDefault="002B74BF" w:rsidP="002B74BF">
      <w:pPr>
        <w:spacing w:line="360" w:lineRule="auto"/>
        <w:jc w:val="both"/>
        <w:rPr>
          <w:b/>
          <w:sz w:val="28"/>
        </w:rPr>
      </w:pPr>
    </w:p>
    <w:p w14:paraId="15645499" w14:textId="3EE9F8E0" w:rsidR="0018547E" w:rsidRDefault="002B74BF" w:rsidP="0018547E">
      <w:pPr>
        <w:pStyle w:val="Listenabsatz"/>
        <w:numPr>
          <w:ilvl w:val="2"/>
          <w:numId w:val="37"/>
        </w:num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Testen </w:t>
      </w:r>
      <w:r w:rsidR="00341F0F">
        <w:rPr>
          <w:b/>
          <w:sz w:val="28"/>
        </w:rPr>
        <w:t>der Syntax und der Logik</w:t>
      </w:r>
    </w:p>
    <w:p w14:paraId="30FD8324" w14:textId="02430128" w:rsidR="0018547E" w:rsidRDefault="0018547E" w:rsidP="0018547E">
      <w:pPr>
        <w:spacing w:line="360" w:lineRule="auto"/>
        <w:jc w:val="both"/>
        <w:rPr>
          <w:b/>
          <w:sz w:val="28"/>
        </w:rPr>
      </w:pPr>
    </w:p>
    <w:p w14:paraId="13C2C843" w14:textId="31639F84" w:rsidR="001B7017" w:rsidRDefault="001B7017" w:rsidP="001B7017">
      <w:pPr>
        <w:spacing w:line="360" w:lineRule="auto"/>
        <w:jc w:val="both"/>
        <w:rPr>
          <w:sz w:val="24"/>
        </w:rPr>
      </w:pPr>
      <w:r>
        <w:rPr>
          <w:sz w:val="24"/>
        </w:rPr>
        <w:t>Diese Klasse</w:t>
      </w:r>
      <w:r>
        <w:rPr>
          <w:sz w:val="24"/>
        </w:rPr>
        <w:t xml:space="preserve"> </w:t>
      </w:r>
      <w:r w:rsidR="00C747CD">
        <w:rPr>
          <w:sz w:val="24"/>
        </w:rPr>
        <w:t>„</w:t>
      </w:r>
      <w:r>
        <w:rPr>
          <w:sz w:val="24"/>
        </w:rPr>
        <w:t>Evaluierung Framework App</w:t>
      </w:r>
      <w:r>
        <w:rPr>
          <w:sz w:val="24"/>
        </w:rPr>
        <w:t xml:space="preserve"> Test Generator Rule Modell </w:t>
      </w:r>
      <w:proofErr w:type="spellStart"/>
      <w:r>
        <w:rPr>
          <w:sz w:val="24"/>
        </w:rPr>
        <w:t>Inheritance</w:t>
      </w:r>
      <w:proofErr w:type="spellEnd"/>
      <w:r w:rsidR="00C747CD">
        <w:rPr>
          <w:sz w:val="24"/>
        </w:rPr>
        <w:t>“</w:t>
      </w:r>
      <w:r>
        <w:rPr>
          <w:sz w:val="24"/>
        </w:rPr>
        <w:t xml:space="preserve"> wurde benutzt, um die Syntax </w:t>
      </w:r>
      <w:r w:rsidR="00C747CD">
        <w:rPr>
          <w:sz w:val="24"/>
        </w:rPr>
        <w:t>und die Logik</w:t>
      </w:r>
      <w:r>
        <w:rPr>
          <w:sz w:val="24"/>
        </w:rPr>
        <w:t xml:space="preserve"> vom Meta-Code im </w:t>
      </w:r>
      <w:proofErr w:type="spellStart"/>
      <w:r>
        <w:rPr>
          <w:sz w:val="24"/>
        </w:rPr>
        <w:t>Yupiter</w:t>
      </w:r>
      <w:proofErr w:type="spellEnd"/>
      <w:r>
        <w:rPr>
          <w:sz w:val="24"/>
        </w:rPr>
        <w:t xml:space="preserve"> zu prüfen. </w:t>
      </w:r>
    </w:p>
    <w:p w14:paraId="5F901C7E" w14:textId="27D74EC2" w:rsidR="001B7017" w:rsidRPr="00C747CD" w:rsidRDefault="00160A70" w:rsidP="0018547E">
      <w:pPr>
        <w:spacing w:line="360" w:lineRule="auto"/>
        <w:jc w:val="both"/>
        <w:rPr>
          <w:sz w:val="24"/>
        </w:rPr>
      </w:pPr>
      <w:r w:rsidRPr="00C747CD">
        <w:rPr>
          <w:sz w:val="24"/>
        </w:rPr>
        <w:t xml:space="preserve">Im </w:t>
      </w:r>
      <w:r w:rsidR="00C747CD">
        <w:rPr>
          <w:sz w:val="24"/>
        </w:rPr>
        <w:t>Fo</w:t>
      </w:r>
      <w:r w:rsidRPr="00C747CD">
        <w:rPr>
          <w:sz w:val="24"/>
        </w:rPr>
        <w:t xml:space="preserve">lgenden werden Ausschnitte </w:t>
      </w:r>
      <w:r w:rsidR="00C747CD" w:rsidRPr="00C747CD">
        <w:rPr>
          <w:sz w:val="24"/>
        </w:rPr>
        <w:t xml:space="preserve">aus dem Testen von 1. </w:t>
      </w:r>
      <w:proofErr w:type="spellStart"/>
      <w:r w:rsidR="00C747CD" w:rsidRPr="00C747CD">
        <w:rPr>
          <w:sz w:val="24"/>
        </w:rPr>
        <w:t>AbstractionOnly</w:t>
      </w:r>
      <w:proofErr w:type="spellEnd"/>
      <w:r w:rsidR="00C747CD" w:rsidRPr="00C747CD">
        <w:rPr>
          <w:sz w:val="24"/>
        </w:rPr>
        <w:t xml:space="preserve"> gezeigt</w:t>
      </w:r>
      <w:r w:rsidR="00C747CD">
        <w:rPr>
          <w:sz w:val="24"/>
        </w:rPr>
        <w:t>.</w:t>
      </w:r>
    </w:p>
    <w:p w14:paraId="18FF7F31" w14:textId="7F440213" w:rsidR="00034E06" w:rsidRDefault="00034E06" w:rsidP="00B327C5">
      <w:pPr>
        <w:spacing w:line="360" w:lineRule="auto"/>
        <w:jc w:val="both"/>
        <w:rPr>
          <w:color w:val="0070C0"/>
          <w:lang w:val="en-US"/>
        </w:rPr>
      </w:pPr>
    </w:p>
    <w:p w14:paraId="6F108C82" w14:textId="3BAD43C8" w:rsidR="00100D93" w:rsidRDefault="00100D93" w:rsidP="00B327C5">
      <w:pPr>
        <w:spacing w:line="360" w:lineRule="auto"/>
        <w:jc w:val="both"/>
        <w:rPr>
          <w:sz w:val="24"/>
          <w:lang w:val="en-GB"/>
        </w:rPr>
      </w:pPr>
      <w:proofErr w:type="spellStart"/>
      <w:r w:rsidRPr="00E13F78">
        <w:rPr>
          <w:sz w:val="24"/>
          <w:lang w:val="en-GB"/>
        </w:rPr>
        <w:t>Ausschnitt</w:t>
      </w:r>
      <w:proofErr w:type="spellEnd"/>
      <w:r w:rsidRPr="00E13F78">
        <w:rPr>
          <w:sz w:val="24"/>
          <w:lang w:val="en-GB"/>
        </w:rPr>
        <w:t xml:space="preserve"> </w:t>
      </w:r>
      <w:proofErr w:type="spellStart"/>
      <w:r w:rsidRPr="00E13F78">
        <w:rPr>
          <w:sz w:val="24"/>
          <w:lang w:val="en-GB"/>
        </w:rPr>
        <w:t>aus</w:t>
      </w:r>
      <w:proofErr w:type="spellEnd"/>
      <w:r w:rsidRPr="00E13F78">
        <w:rPr>
          <w:sz w:val="24"/>
          <w:lang w:val="en-GB"/>
        </w:rPr>
        <w:t xml:space="preserve"> der </w:t>
      </w:r>
      <w:proofErr w:type="spellStart"/>
      <w:r w:rsidRPr="00E13F78">
        <w:rPr>
          <w:sz w:val="24"/>
          <w:lang w:val="en-GB"/>
        </w:rPr>
        <w:t>Klasse</w:t>
      </w:r>
      <w:proofErr w:type="spellEnd"/>
      <w:r w:rsidRPr="00E13F78">
        <w:rPr>
          <w:sz w:val="24"/>
          <w:lang w:val="en-GB"/>
        </w:rPr>
        <w:t>:</w:t>
      </w:r>
    </w:p>
    <w:p w14:paraId="010E212F" w14:textId="25758814" w:rsidR="00FC55C7" w:rsidRDefault="00FC55C7" w:rsidP="00B327C5">
      <w:pPr>
        <w:spacing w:line="360" w:lineRule="auto"/>
        <w:jc w:val="both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28F2229C" wp14:editId="508F8BD3">
            <wp:extent cx="6746992" cy="379476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9-02-02 at 16.15.53 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353" cy="38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98F" w14:textId="2DF410D2" w:rsidR="00E13F78" w:rsidRDefault="00E13F78" w:rsidP="00B327C5">
      <w:pPr>
        <w:spacing w:line="360" w:lineRule="auto"/>
        <w:jc w:val="both"/>
        <w:rPr>
          <w:sz w:val="24"/>
          <w:lang w:val="en-GB"/>
        </w:rPr>
      </w:pPr>
    </w:p>
    <w:p w14:paraId="073602BD" w14:textId="3E13B3D9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14E76599" w14:textId="0C31694A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5EA0F307" w14:textId="5F9847C1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7005ACC0" w14:textId="24C12256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204EF5F7" w14:textId="103ECB77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541059B0" w14:textId="124D9D64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469BC0BF" w14:textId="603E3ACC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4E629507" w14:textId="36FBFD1E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7C2A3DFD" w14:textId="7B9907CC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38CD04BC" w14:textId="2C3B823B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01FFD46C" w14:textId="77777777" w:rsidR="00623AC7" w:rsidRDefault="00623AC7" w:rsidP="00B327C5">
      <w:pPr>
        <w:spacing w:line="360" w:lineRule="auto"/>
        <w:jc w:val="both"/>
        <w:rPr>
          <w:sz w:val="24"/>
          <w:lang w:val="en-GB"/>
        </w:rPr>
      </w:pPr>
    </w:p>
    <w:p w14:paraId="6820C5A8" w14:textId="6FA18B3A" w:rsidR="00E13F78" w:rsidRDefault="00E13F78" w:rsidP="00B327C5">
      <w:pPr>
        <w:spacing w:line="360" w:lineRule="auto"/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lastRenderedPageBreak/>
        <w:t>Ausschnitt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der </w:t>
      </w:r>
      <w:proofErr w:type="spellStart"/>
      <w:r>
        <w:rPr>
          <w:sz w:val="24"/>
          <w:lang w:val="en-GB"/>
        </w:rPr>
        <w:t>Konsole</w:t>
      </w:r>
      <w:proofErr w:type="spellEnd"/>
      <w:r>
        <w:rPr>
          <w:sz w:val="24"/>
          <w:lang w:val="en-GB"/>
        </w:rPr>
        <w:t>:</w:t>
      </w:r>
    </w:p>
    <w:p w14:paraId="23671B4B" w14:textId="4A36A1F7" w:rsidR="00623AC7" w:rsidRDefault="00623AC7" w:rsidP="00B327C5">
      <w:pPr>
        <w:spacing w:line="360" w:lineRule="auto"/>
        <w:jc w:val="both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0B1FA2BC" wp14:editId="2A75860E">
            <wp:extent cx="6336030" cy="3568065"/>
            <wp:effectExtent l="0" t="0" r="762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2-02 at 16.15.52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6CC7" w14:textId="1E89E549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2B2DF6F0" w14:textId="1D6731BA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1AEB6C90" w14:textId="77777777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602DFD97" w14:textId="366E3784" w:rsidR="009355B1" w:rsidRDefault="009355B1" w:rsidP="00B327C5">
      <w:pPr>
        <w:spacing w:line="360" w:lineRule="auto"/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Ausschnit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der </w:t>
      </w:r>
      <w:proofErr w:type="spellStart"/>
      <w:r>
        <w:rPr>
          <w:sz w:val="24"/>
          <w:lang w:val="en-GB"/>
        </w:rPr>
        <w:t>Datei</w:t>
      </w:r>
      <w:proofErr w:type="spellEnd"/>
      <w:r>
        <w:rPr>
          <w:sz w:val="24"/>
          <w:lang w:val="en-GB"/>
        </w:rPr>
        <w:t xml:space="preserve">, wo der Meta-Code </w:t>
      </w:r>
      <w:proofErr w:type="spellStart"/>
      <w:r>
        <w:rPr>
          <w:sz w:val="24"/>
          <w:lang w:val="en-GB"/>
        </w:rPr>
        <w:t>gespeichert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wird</w:t>
      </w:r>
      <w:proofErr w:type="spellEnd"/>
      <w:r>
        <w:rPr>
          <w:sz w:val="24"/>
          <w:lang w:val="en-GB"/>
        </w:rPr>
        <w:t>:</w:t>
      </w:r>
    </w:p>
    <w:p w14:paraId="3D54838B" w14:textId="54B0886F" w:rsidR="00623AC7" w:rsidRDefault="00623AC7" w:rsidP="00B327C5">
      <w:pPr>
        <w:spacing w:line="360" w:lineRule="auto"/>
        <w:jc w:val="both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0AA27A15" wp14:editId="69D52639">
            <wp:extent cx="6336030" cy="3564890"/>
            <wp:effectExtent l="0" t="0" r="762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2-02 at 16.15.52 (1)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60A" w14:textId="207BCDB3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488F0B1E" w14:textId="32AA557E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4B9E8336" w14:textId="77777777" w:rsidR="00E8528A" w:rsidRDefault="00E8528A" w:rsidP="00B327C5">
      <w:pPr>
        <w:spacing w:line="360" w:lineRule="auto"/>
        <w:jc w:val="both"/>
        <w:rPr>
          <w:sz w:val="24"/>
          <w:lang w:val="en-GB"/>
        </w:rPr>
      </w:pPr>
    </w:p>
    <w:p w14:paraId="526E7389" w14:textId="1E0EEEB7" w:rsidR="00E13F78" w:rsidRDefault="00E13F78" w:rsidP="00B327C5">
      <w:pPr>
        <w:spacing w:line="360" w:lineRule="auto"/>
        <w:jc w:val="both"/>
        <w:rPr>
          <w:sz w:val="24"/>
          <w:lang w:val="en-GB"/>
        </w:rPr>
      </w:pPr>
      <w:proofErr w:type="spellStart"/>
      <w:r>
        <w:rPr>
          <w:sz w:val="24"/>
          <w:lang w:val="en-GB"/>
        </w:rPr>
        <w:t>Ausschnitt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dem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Yupiter</w:t>
      </w:r>
      <w:proofErr w:type="spellEnd"/>
      <w:r>
        <w:rPr>
          <w:sz w:val="24"/>
          <w:lang w:val="en-GB"/>
        </w:rPr>
        <w:t>:</w:t>
      </w:r>
    </w:p>
    <w:p w14:paraId="3DE8B6B3" w14:textId="771379FE" w:rsidR="00623AC7" w:rsidRDefault="00623AC7" w:rsidP="00B327C5">
      <w:pPr>
        <w:spacing w:line="360" w:lineRule="auto"/>
        <w:jc w:val="both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413BF2F8" wp14:editId="7F99113B">
            <wp:extent cx="6336030" cy="356235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2-02 at 16.15.53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57E7" w14:textId="77777777" w:rsidR="00923AF9" w:rsidRDefault="00923AF9" w:rsidP="00F460A4">
      <w:pPr>
        <w:spacing w:line="360" w:lineRule="auto"/>
        <w:jc w:val="both"/>
      </w:pPr>
      <w:bookmarkStart w:id="4" w:name="_GoBack"/>
      <w:bookmarkEnd w:id="4"/>
    </w:p>
    <w:p w14:paraId="241F14EB" w14:textId="77777777" w:rsidR="00540C46" w:rsidRDefault="00540C46">
      <w:pPr>
        <w:spacing w:after="160" w:line="259" w:lineRule="auto"/>
      </w:pPr>
    </w:p>
    <w:p w14:paraId="0DB49451" w14:textId="7C5E3A6A" w:rsidR="00540C46" w:rsidRDefault="00540C46" w:rsidP="00CF380F">
      <w:pPr>
        <w:pStyle w:val="berschrift1"/>
        <w:spacing w:line="360" w:lineRule="auto"/>
      </w:pPr>
      <w:bookmarkStart w:id="5" w:name="_Toc530668670"/>
      <w:r>
        <w:t>Abbildungsverzeichnis</w:t>
      </w:r>
      <w:bookmarkEnd w:id="5"/>
    </w:p>
    <w:p w14:paraId="45F3F41C" w14:textId="3AE8BCE6" w:rsidR="00923AF9" w:rsidRDefault="00923AF9" w:rsidP="00923AF9"/>
    <w:p w14:paraId="0DA39E85" w14:textId="59051B6C" w:rsidR="00923AF9" w:rsidRDefault="00923AF9" w:rsidP="00923AF9"/>
    <w:p w14:paraId="33F9E689" w14:textId="150DE99E" w:rsidR="00923AF9" w:rsidRDefault="00923AF9" w:rsidP="00923AF9"/>
    <w:p w14:paraId="51C80FB0" w14:textId="030EC31C" w:rsidR="00923AF9" w:rsidRDefault="00923AF9" w:rsidP="00923AF9"/>
    <w:p w14:paraId="685FB96C" w14:textId="3B59638A" w:rsidR="00923AF9" w:rsidRDefault="00923AF9" w:rsidP="00923AF9"/>
    <w:p w14:paraId="6F4C86E9" w14:textId="77777777" w:rsidR="00923AF9" w:rsidRPr="00923AF9" w:rsidRDefault="00923AF9" w:rsidP="00923AF9"/>
    <w:p w14:paraId="59ACA36F" w14:textId="51576597" w:rsidR="00766C6A" w:rsidRDefault="00766C6A" w:rsidP="00CF380F">
      <w:pPr>
        <w:spacing w:line="360" w:lineRule="auto"/>
        <w:rPr>
          <w:vertAlign w:val="subscript"/>
        </w:rPr>
      </w:pPr>
    </w:p>
    <w:p w14:paraId="20E13FED" w14:textId="77777777" w:rsidR="00923AF9" w:rsidRPr="00540C46" w:rsidRDefault="00923AF9" w:rsidP="00CF380F">
      <w:pPr>
        <w:spacing w:line="360" w:lineRule="auto"/>
        <w:rPr>
          <w:vertAlign w:val="subscript"/>
        </w:rPr>
      </w:pPr>
    </w:p>
    <w:sectPr w:rsidR="00923AF9" w:rsidRPr="00540C46" w:rsidSect="00F16D7E">
      <w:headerReference w:type="default" r:id="rId22"/>
      <w:footerReference w:type="default" r:id="rId23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D63D2" w14:textId="77777777" w:rsidR="000B7E94" w:rsidRDefault="000B7E94" w:rsidP="000A78E0">
      <w:pPr>
        <w:spacing w:line="240" w:lineRule="auto"/>
      </w:pPr>
      <w:r>
        <w:separator/>
      </w:r>
    </w:p>
  </w:endnote>
  <w:endnote w:type="continuationSeparator" w:id="0">
    <w:p w14:paraId="1976458F" w14:textId="77777777" w:rsidR="000B7E94" w:rsidRDefault="000B7E94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045FEF" w:rsidRPr="002C5884" w:rsidRDefault="00045FEF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045FEF" w:rsidRDefault="00045FEF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021A5700" w:rsidR="00045FEF" w:rsidRPr="004746F8" w:rsidRDefault="00045FEF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923AF9">
      <w:rPr>
        <w:noProof/>
      </w:rPr>
      <w:t>02. Februar 2019</w:t>
    </w:r>
    <w:r w:rsidRPr="004746F8">
      <w:fldChar w:fldCharType="end"/>
    </w:r>
    <w:r w:rsidRPr="004746F8">
      <w:tab/>
    </w:r>
    <w:r>
      <w:t>Gruppe 2</w:t>
    </w:r>
    <w:r w:rsidR="008F6598">
      <w:tab/>
    </w:r>
    <w:r w:rsidR="008F6598" w:rsidRPr="002C5884">
      <w:rPr>
        <w:sz w:val="20"/>
      </w:rPr>
      <w:t>Seite</w:t>
    </w:r>
    <w:r w:rsidR="008F6598" w:rsidRPr="008F6598">
      <w:rPr>
        <w:sz w:val="20"/>
      </w:rPr>
      <w:t xml:space="preserve"> </w:t>
    </w:r>
    <w:r w:rsidR="008F6598" w:rsidRPr="008F6598">
      <w:rPr>
        <w:sz w:val="20"/>
      </w:rPr>
      <w:fldChar w:fldCharType="begin"/>
    </w:r>
    <w:r w:rsidR="008F6598" w:rsidRPr="008F6598">
      <w:rPr>
        <w:sz w:val="20"/>
      </w:rPr>
      <w:instrText>PAGE   \* MERGEFORMAT</w:instrText>
    </w:r>
    <w:r w:rsidR="008F6598" w:rsidRPr="008F6598">
      <w:rPr>
        <w:sz w:val="20"/>
      </w:rPr>
      <w:fldChar w:fldCharType="separate"/>
    </w:r>
    <w:r w:rsidR="008F6598" w:rsidRPr="008F6598">
      <w:rPr>
        <w:sz w:val="20"/>
      </w:rPr>
      <w:t>1</w:t>
    </w:r>
    <w:r w:rsidR="008F6598" w:rsidRPr="008F659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2B493" w14:textId="77777777" w:rsidR="000B7E94" w:rsidRDefault="000B7E94" w:rsidP="000A78E0">
      <w:pPr>
        <w:spacing w:line="240" w:lineRule="auto"/>
      </w:pPr>
      <w:r>
        <w:separator/>
      </w:r>
    </w:p>
  </w:footnote>
  <w:footnote w:type="continuationSeparator" w:id="0">
    <w:p w14:paraId="18749A0F" w14:textId="77777777" w:rsidR="000B7E94" w:rsidRDefault="000B7E94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1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14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045FEF" w:rsidRDefault="00045FEF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15AF1"/>
    <w:multiLevelType w:val="hybridMultilevel"/>
    <w:tmpl w:val="3094E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B6E48"/>
    <w:multiLevelType w:val="hybridMultilevel"/>
    <w:tmpl w:val="1D0CC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61404"/>
    <w:multiLevelType w:val="hybridMultilevel"/>
    <w:tmpl w:val="388A6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1559F"/>
    <w:multiLevelType w:val="hybridMultilevel"/>
    <w:tmpl w:val="298C669C"/>
    <w:lvl w:ilvl="0" w:tplc="004CB7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557E41"/>
    <w:multiLevelType w:val="hybridMultilevel"/>
    <w:tmpl w:val="9022D8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003EC"/>
    <w:multiLevelType w:val="hybridMultilevel"/>
    <w:tmpl w:val="56347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F2B21"/>
    <w:multiLevelType w:val="hybridMultilevel"/>
    <w:tmpl w:val="AE5C8B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C647B"/>
    <w:multiLevelType w:val="multilevel"/>
    <w:tmpl w:val="977E5672"/>
    <w:numStyleLink w:val="berschriftenJKU"/>
  </w:abstractNum>
  <w:abstractNum w:abstractNumId="19" w15:restartNumberingAfterBreak="0">
    <w:nsid w:val="5A6345A3"/>
    <w:multiLevelType w:val="multilevel"/>
    <w:tmpl w:val="842C0A3A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EAE734E"/>
    <w:multiLevelType w:val="hybridMultilevel"/>
    <w:tmpl w:val="A3265B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E657E"/>
    <w:multiLevelType w:val="hybridMultilevel"/>
    <w:tmpl w:val="DF44D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A450D7F"/>
    <w:multiLevelType w:val="hybridMultilevel"/>
    <w:tmpl w:val="CABE51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6"/>
  </w:num>
  <w:num w:numId="13">
    <w:abstractNumId w:val="2"/>
  </w:num>
  <w:num w:numId="14">
    <w:abstractNumId w:val="18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1"/>
  </w:num>
  <w:num w:numId="16">
    <w:abstractNumId w:val="4"/>
  </w:num>
  <w:num w:numId="17">
    <w:abstractNumId w:val="8"/>
  </w:num>
  <w:num w:numId="18">
    <w:abstractNumId w:val="22"/>
  </w:num>
  <w:num w:numId="19">
    <w:abstractNumId w:val="5"/>
  </w:num>
  <w:num w:numId="20">
    <w:abstractNumId w:val="9"/>
  </w:num>
  <w:num w:numId="21">
    <w:abstractNumId w:val="1"/>
  </w:num>
  <w:num w:numId="22">
    <w:abstractNumId w:val="0"/>
  </w:num>
  <w:num w:numId="23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7"/>
  </w:num>
  <w:num w:numId="31">
    <w:abstractNumId w:val="14"/>
  </w:num>
  <w:num w:numId="32">
    <w:abstractNumId w:val="20"/>
  </w:num>
  <w:num w:numId="33">
    <w:abstractNumId w:val="7"/>
  </w:num>
  <w:num w:numId="34">
    <w:abstractNumId w:val="6"/>
  </w:num>
  <w:num w:numId="35">
    <w:abstractNumId w:val="15"/>
  </w:num>
  <w:num w:numId="36">
    <w:abstractNumId w:val="23"/>
  </w:num>
  <w:num w:numId="37">
    <w:abstractNumId w:val="19"/>
  </w:num>
  <w:num w:numId="38">
    <w:abstractNumId w:val="21"/>
  </w:num>
  <w:num w:numId="39">
    <w:abstractNumId w:val="3"/>
  </w:num>
  <w:num w:numId="40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07112"/>
    <w:rsid w:val="00013537"/>
    <w:rsid w:val="000142CC"/>
    <w:rsid w:val="00015A94"/>
    <w:rsid w:val="000209C5"/>
    <w:rsid w:val="00034DBD"/>
    <w:rsid w:val="00034E06"/>
    <w:rsid w:val="00035B37"/>
    <w:rsid w:val="0003638D"/>
    <w:rsid w:val="00040BE1"/>
    <w:rsid w:val="00044044"/>
    <w:rsid w:val="0004428A"/>
    <w:rsid w:val="00045FEF"/>
    <w:rsid w:val="00047AAE"/>
    <w:rsid w:val="00051248"/>
    <w:rsid w:val="00051EB1"/>
    <w:rsid w:val="00055908"/>
    <w:rsid w:val="000576DA"/>
    <w:rsid w:val="000654AB"/>
    <w:rsid w:val="000668CF"/>
    <w:rsid w:val="00071F67"/>
    <w:rsid w:val="000742D9"/>
    <w:rsid w:val="000744C9"/>
    <w:rsid w:val="00084606"/>
    <w:rsid w:val="0008652A"/>
    <w:rsid w:val="00093042"/>
    <w:rsid w:val="0009340E"/>
    <w:rsid w:val="000937A4"/>
    <w:rsid w:val="000A61DB"/>
    <w:rsid w:val="000A78E0"/>
    <w:rsid w:val="000B0822"/>
    <w:rsid w:val="000B7E94"/>
    <w:rsid w:val="000C0B44"/>
    <w:rsid w:val="000C35CC"/>
    <w:rsid w:val="000C3FB7"/>
    <w:rsid w:val="000C450D"/>
    <w:rsid w:val="000D02E8"/>
    <w:rsid w:val="000D1A00"/>
    <w:rsid w:val="000D4FC3"/>
    <w:rsid w:val="000D62F4"/>
    <w:rsid w:val="000E39EB"/>
    <w:rsid w:val="000E683D"/>
    <w:rsid w:val="000F0A7A"/>
    <w:rsid w:val="000F121E"/>
    <w:rsid w:val="000F1B31"/>
    <w:rsid w:val="000F30E4"/>
    <w:rsid w:val="000F58B2"/>
    <w:rsid w:val="000F63CC"/>
    <w:rsid w:val="000F7318"/>
    <w:rsid w:val="001005B5"/>
    <w:rsid w:val="00100D93"/>
    <w:rsid w:val="001072FF"/>
    <w:rsid w:val="00111076"/>
    <w:rsid w:val="001127D2"/>
    <w:rsid w:val="001138BE"/>
    <w:rsid w:val="00120BC4"/>
    <w:rsid w:val="00123700"/>
    <w:rsid w:val="00125BD7"/>
    <w:rsid w:val="001322F8"/>
    <w:rsid w:val="00134095"/>
    <w:rsid w:val="00134AF8"/>
    <w:rsid w:val="001351C3"/>
    <w:rsid w:val="001368DB"/>
    <w:rsid w:val="001371CA"/>
    <w:rsid w:val="00140109"/>
    <w:rsid w:val="001404EF"/>
    <w:rsid w:val="00150293"/>
    <w:rsid w:val="00151F30"/>
    <w:rsid w:val="00160A70"/>
    <w:rsid w:val="001716E2"/>
    <w:rsid w:val="00171C95"/>
    <w:rsid w:val="00172CBC"/>
    <w:rsid w:val="001771C5"/>
    <w:rsid w:val="0017773D"/>
    <w:rsid w:val="00180296"/>
    <w:rsid w:val="001832A2"/>
    <w:rsid w:val="00184C9C"/>
    <w:rsid w:val="00184D12"/>
    <w:rsid w:val="00184F90"/>
    <w:rsid w:val="0018547E"/>
    <w:rsid w:val="001873F3"/>
    <w:rsid w:val="0019055F"/>
    <w:rsid w:val="001916FE"/>
    <w:rsid w:val="0019236D"/>
    <w:rsid w:val="00193604"/>
    <w:rsid w:val="001A0FFD"/>
    <w:rsid w:val="001A3D6B"/>
    <w:rsid w:val="001B1373"/>
    <w:rsid w:val="001B673F"/>
    <w:rsid w:val="001B7017"/>
    <w:rsid w:val="001B75AD"/>
    <w:rsid w:val="001C28F7"/>
    <w:rsid w:val="001C6C9A"/>
    <w:rsid w:val="001D372A"/>
    <w:rsid w:val="001D3AB1"/>
    <w:rsid w:val="001E03F4"/>
    <w:rsid w:val="001E5A49"/>
    <w:rsid w:val="001E6E86"/>
    <w:rsid w:val="001F0007"/>
    <w:rsid w:val="001F2A71"/>
    <w:rsid w:val="001F49CA"/>
    <w:rsid w:val="001F5E0C"/>
    <w:rsid w:val="001F691C"/>
    <w:rsid w:val="001F746B"/>
    <w:rsid w:val="0021010C"/>
    <w:rsid w:val="002118A1"/>
    <w:rsid w:val="00214F6C"/>
    <w:rsid w:val="002159AC"/>
    <w:rsid w:val="00217D53"/>
    <w:rsid w:val="00230DB9"/>
    <w:rsid w:val="002312DA"/>
    <w:rsid w:val="0023779B"/>
    <w:rsid w:val="00237B77"/>
    <w:rsid w:val="00242473"/>
    <w:rsid w:val="002433BA"/>
    <w:rsid w:val="00244433"/>
    <w:rsid w:val="00250857"/>
    <w:rsid w:val="002532D0"/>
    <w:rsid w:val="00253902"/>
    <w:rsid w:val="0025503D"/>
    <w:rsid w:val="00260199"/>
    <w:rsid w:val="002616FC"/>
    <w:rsid w:val="0026290E"/>
    <w:rsid w:val="00270AEB"/>
    <w:rsid w:val="002744B3"/>
    <w:rsid w:val="00274705"/>
    <w:rsid w:val="00274A30"/>
    <w:rsid w:val="00283CEC"/>
    <w:rsid w:val="00284615"/>
    <w:rsid w:val="0028502E"/>
    <w:rsid w:val="002902FB"/>
    <w:rsid w:val="0029034A"/>
    <w:rsid w:val="002913D8"/>
    <w:rsid w:val="002971C7"/>
    <w:rsid w:val="00297DCB"/>
    <w:rsid w:val="002A38CC"/>
    <w:rsid w:val="002A4F00"/>
    <w:rsid w:val="002B50FD"/>
    <w:rsid w:val="002B74BF"/>
    <w:rsid w:val="002B7547"/>
    <w:rsid w:val="002C1577"/>
    <w:rsid w:val="002C5884"/>
    <w:rsid w:val="002C7771"/>
    <w:rsid w:val="002C78AF"/>
    <w:rsid w:val="002E206B"/>
    <w:rsid w:val="002E35BE"/>
    <w:rsid w:val="002F07BA"/>
    <w:rsid w:val="002F1D5F"/>
    <w:rsid w:val="002F23BB"/>
    <w:rsid w:val="002F4D8C"/>
    <w:rsid w:val="002F62CB"/>
    <w:rsid w:val="002F7EB7"/>
    <w:rsid w:val="00301EA1"/>
    <w:rsid w:val="0030642D"/>
    <w:rsid w:val="0030666F"/>
    <w:rsid w:val="003075F7"/>
    <w:rsid w:val="0031193D"/>
    <w:rsid w:val="003142FA"/>
    <w:rsid w:val="00314642"/>
    <w:rsid w:val="00314EC2"/>
    <w:rsid w:val="00325F13"/>
    <w:rsid w:val="0032791D"/>
    <w:rsid w:val="003334FA"/>
    <w:rsid w:val="00333B78"/>
    <w:rsid w:val="00340B93"/>
    <w:rsid w:val="003412A1"/>
    <w:rsid w:val="0034134D"/>
    <w:rsid w:val="00341F0F"/>
    <w:rsid w:val="00342396"/>
    <w:rsid w:val="00343612"/>
    <w:rsid w:val="00345610"/>
    <w:rsid w:val="003459F6"/>
    <w:rsid w:val="00345A12"/>
    <w:rsid w:val="003474EC"/>
    <w:rsid w:val="00360B14"/>
    <w:rsid w:val="00362273"/>
    <w:rsid w:val="003646DC"/>
    <w:rsid w:val="00365402"/>
    <w:rsid w:val="00365EF0"/>
    <w:rsid w:val="003753BC"/>
    <w:rsid w:val="00386211"/>
    <w:rsid w:val="00386956"/>
    <w:rsid w:val="00387469"/>
    <w:rsid w:val="00393DC4"/>
    <w:rsid w:val="00394C26"/>
    <w:rsid w:val="00395425"/>
    <w:rsid w:val="00395701"/>
    <w:rsid w:val="003A5751"/>
    <w:rsid w:val="003A763B"/>
    <w:rsid w:val="003B0CF6"/>
    <w:rsid w:val="003B4F90"/>
    <w:rsid w:val="003B7A30"/>
    <w:rsid w:val="003C1D8D"/>
    <w:rsid w:val="003C3FCF"/>
    <w:rsid w:val="003C6B87"/>
    <w:rsid w:val="003C6F04"/>
    <w:rsid w:val="003D0D18"/>
    <w:rsid w:val="003D7EC7"/>
    <w:rsid w:val="003E09C8"/>
    <w:rsid w:val="003E2782"/>
    <w:rsid w:val="003E44C5"/>
    <w:rsid w:val="003E542E"/>
    <w:rsid w:val="003E6195"/>
    <w:rsid w:val="003E62AE"/>
    <w:rsid w:val="003E7DA6"/>
    <w:rsid w:val="003F0A18"/>
    <w:rsid w:val="003F7281"/>
    <w:rsid w:val="00400E28"/>
    <w:rsid w:val="00402776"/>
    <w:rsid w:val="00405056"/>
    <w:rsid w:val="00405FCC"/>
    <w:rsid w:val="00411430"/>
    <w:rsid w:val="00416443"/>
    <w:rsid w:val="0041645E"/>
    <w:rsid w:val="00416A48"/>
    <w:rsid w:val="00416A72"/>
    <w:rsid w:val="004172EE"/>
    <w:rsid w:val="004201F0"/>
    <w:rsid w:val="00420725"/>
    <w:rsid w:val="00420A85"/>
    <w:rsid w:val="00423980"/>
    <w:rsid w:val="00423E25"/>
    <w:rsid w:val="00425AEC"/>
    <w:rsid w:val="004309A3"/>
    <w:rsid w:val="00430F0B"/>
    <w:rsid w:val="00435574"/>
    <w:rsid w:val="00435FC2"/>
    <w:rsid w:val="00437EEE"/>
    <w:rsid w:val="00440AB8"/>
    <w:rsid w:val="00442DDA"/>
    <w:rsid w:val="00444216"/>
    <w:rsid w:val="00446C89"/>
    <w:rsid w:val="004501D2"/>
    <w:rsid w:val="00451D57"/>
    <w:rsid w:val="00453804"/>
    <w:rsid w:val="0046079D"/>
    <w:rsid w:val="00463F10"/>
    <w:rsid w:val="00467025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827"/>
    <w:rsid w:val="00496E97"/>
    <w:rsid w:val="004A5B02"/>
    <w:rsid w:val="004A6238"/>
    <w:rsid w:val="004B2888"/>
    <w:rsid w:val="004C039C"/>
    <w:rsid w:val="004C070F"/>
    <w:rsid w:val="004C6219"/>
    <w:rsid w:val="004C6468"/>
    <w:rsid w:val="004D06D6"/>
    <w:rsid w:val="004D2E60"/>
    <w:rsid w:val="004D3F1D"/>
    <w:rsid w:val="004D6C5A"/>
    <w:rsid w:val="004E0E1F"/>
    <w:rsid w:val="004E2CF7"/>
    <w:rsid w:val="004E2D1F"/>
    <w:rsid w:val="004E759A"/>
    <w:rsid w:val="004F14A5"/>
    <w:rsid w:val="004F5281"/>
    <w:rsid w:val="004F6933"/>
    <w:rsid w:val="005027BA"/>
    <w:rsid w:val="00510E97"/>
    <w:rsid w:val="00512A4E"/>
    <w:rsid w:val="00520497"/>
    <w:rsid w:val="0052179A"/>
    <w:rsid w:val="00524CA5"/>
    <w:rsid w:val="00525ACA"/>
    <w:rsid w:val="00530271"/>
    <w:rsid w:val="00530B5B"/>
    <w:rsid w:val="00540790"/>
    <w:rsid w:val="00540C46"/>
    <w:rsid w:val="00541330"/>
    <w:rsid w:val="00542909"/>
    <w:rsid w:val="00546C12"/>
    <w:rsid w:val="00547A37"/>
    <w:rsid w:val="00547D27"/>
    <w:rsid w:val="005514FB"/>
    <w:rsid w:val="0055160F"/>
    <w:rsid w:val="00552B53"/>
    <w:rsid w:val="00552C83"/>
    <w:rsid w:val="0055333E"/>
    <w:rsid w:val="00553956"/>
    <w:rsid w:val="00553D99"/>
    <w:rsid w:val="005557C4"/>
    <w:rsid w:val="005600D8"/>
    <w:rsid w:val="00566771"/>
    <w:rsid w:val="005703D7"/>
    <w:rsid w:val="0057523D"/>
    <w:rsid w:val="005774F3"/>
    <w:rsid w:val="00583935"/>
    <w:rsid w:val="00591FDD"/>
    <w:rsid w:val="005939F7"/>
    <w:rsid w:val="00595982"/>
    <w:rsid w:val="00597E4E"/>
    <w:rsid w:val="005A15B0"/>
    <w:rsid w:val="005A2524"/>
    <w:rsid w:val="005A2D2F"/>
    <w:rsid w:val="005A6523"/>
    <w:rsid w:val="005A6C3F"/>
    <w:rsid w:val="005A7BA3"/>
    <w:rsid w:val="005B15B4"/>
    <w:rsid w:val="005B2C56"/>
    <w:rsid w:val="005B460E"/>
    <w:rsid w:val="005B54FA"/>
    <w:rsid w:val="005B5973"/>
    <w:rsid w:val="005C0082"/>
    <w:rsid w:val="005C0396"/>
    <w:rsid w:val="005C1653"/>
    <w:rsid w:val="005C2B4D"/>
    <w:rsid w:val="005D0E09"/>
    <w:rsid w:val="005D2081"/>
    <w:rsid w:val="005E0859"/>
    <w:rsid w:val="005E0EE1"/>
    <w:rsid w:val="005E1F46"/>
    <w:rsid w:val="005E569D"/>
    <w:rsid w:val="005E5EA8"/>
    <w:rsid w:val="005F10F4"/>
    <w:rsid w:val="005F6220"/>
    <w:rsid w:val="005F6C1E"/>
    <w:rsid w:val="005F6F21"/>
    <w:rsid w:val="005F7AEE"/>
    <w:rsid w:val="00600CCB"/>
    <w:rsid w:val="00602510"/>
    <w:rsid w:val="00606FD3"/>
    <w:rsid w:val="00607A0D"/>
    <w:rsid w:val="00611AC5"/>
    <w:rsid w:val="0061571E"/>
    <w:rsid w:val="006176FA"/>
    <w:rsid w:val="00623AC7"/>
    <w:rsid w:val="00624F1D"/>
    <w:rsid w:val="00626156"/>
    <w:rsid w:val="00626164"/>
    <w:rsid w:val="00633219"/>
    <w:rsid w:val="006410D1"/>
    <w:rsid w:val="00641B2A"/>
    <w:rsid w:val="00651A8D"/>
    <w:rsid w:val="00651BBB"/>
    <w:rsid w:val="00654B17"/>
    <w:rsid w:val="00660630"/>
    <w:rsid w:val="00661609"/>
    <w:rsid w:val="00662C96"/>
    <w:rsid w:val="00665308"/>
    <w:rsid w:val="00666616"/>
    <w:rsid w:val="006802EE"/>
    <w:rsid w:val="0068417C"/>
    <w:rsid w:val="0068604A"/>
    <w:rsid w:val="00686420"/>
    <w:rsid w:val="00687462"/>
    <w:rsid w:val="00690432"/>
    <w:rsid w:val="006921BC"/>
    <w:rsid w:val="0069741F"/>
    <w:rsid w:val="006A0EEE"/>
    <w:rsid w:val="006A514D"/>
    <w:rsid w:val="006B01B3"/>
    <w:rsid w:val="006B02E4"/>
    <w:rsid w:val="006B1F49"/>
    <w:rsid w:val="006B26BA"/>
    <w:rsid w:val="006B615E"/>
    <w:rsid w:val="006C111C"/>
    <w:rsid w:val="006C3EC2"/>
    <w:rsid w:val="006C7754"/>
    <w:rsid w:val="006D549D"/>
    <w:rsid w:val="006D6316"/>
    <w:rsid w:val="006D7AE8"/>
    <w:rsid w:val="006E3182"/>
    <w:rsid w:val="006E46D8"/>
    <w:rsid w:val="006E6739"/>
    <w:rsid w:val="006E70DE"/>
    <w:rsid w:val="006F30AE"/>
    <w:rsid w:val="006F5311"/>
    <w:rsid w:val="00713A0D"/>
    <w:rsid w:val="00713F80"/>
    <w:rsid w:val="00715901"/>
    <w:rsid w:val="00717EA5"/>
    <w:rsid w:val="00722CA3"/>
    <w:rsid w:val="00722DCE"/>
    <w:rsid w:val="00722F2E"/>
    <w:rsid w:val="00724FCB"/>
    <w:rsid w:val="007261A9"/>
    <w:rsid w:val="00726588"/>
    <w:rsid w:val="00727073"/>
    <w:rsid w:val="00730A9D"/>
    <w:rsid w:val="00735379"/>
    <w:rsid w:val="00736F3E"/>
    <w:rsid w:val="0073710F"/>
    <w:rsid w:val="007416FF"/>
    <w:rsid w:val="007419B0"/>
    <w:rsid w:val="00743854"/>
    <w:rsid w:val="00743972"/>
    <w:rsid w:val="00743AB2"/>
    <w:rsid w:val="007465E0"/>
    <w:rsid w:val="00750024"/>
    <w:rsid w:val="00751354"/>
    <w:rsid w:val="00754247"/>
    <w:rsid w:val="00755424"/>
    <w:rsid w:val="00760B06"/>
    <w:rsid w:val="007613D3"/>
    <w:rsid w:val="00762A9E"/>
    <w:rsid w:val="00763956"/>
    <w:rsid w:val="00766C6A"/>
    <w:rsid w:val="00775950"/>
    <w:rsid w:val="00777598"/>
    <w:rsid w:val="00777AFD"/>
    <w:rsid w:val="007818C6"/>
    <w:rsid w:val="00782C5C"/>
    <w:rsid w:val="0078482C"/>
    <w:rsid w:val="00787D57"/>
    <w:rsid w:val="00790F7D"/>
    <w:rsid w:val="00791ED6"/>
    <w:rsid w:val="007933FE"/>
    <w:rsid w:val="00794C1E"/>
    <w:rsid w:val="007A2575"/>
    <w:rsid w:val="007A70FB"/>
    <w:rsid w:val="007A740A"/>
    <w:rsid w:val="007B1304"/>
    <w:rsid w:val="007B2DEA"/>
    <w:rsid w:val="007C2C65"/>
    <w:rsid w:val="007C41B5"/>
    <w:rsid w:val="007C7EAA"/>
    <w:rsid w:val="007D60E4"/>
    <w:rsid w:val="007D65DB"/>
    <w:rsid w:val="007E3D82"/>
    <w:rsid w:val="007E6463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39D8"/>
    <w:rsid w:val="0081684A"/>
    <w:rsid w:val="008168D9"/>
    <w:rsid w:val="00817701"/>
    <w:rsid w:val="00822560"/>
    <w:rsid w:val="008265D1"/>
    <w:rsid w:val="008301B9"/>
    <w:rsid w:val="00830FBD"/>
    <w:rsid w:val="00833196"/>
    <w:rsid w:val="00834006"/>
    <w:rsid w:val="00845559"/>
    <w:rsid w:val="0085028B"/>
    <w:rsid w:val="00854CEC"/>
    <w:rsid w:val="008551B8"/>
    <w:rsid w:val="00860850"/>
    <w:rsid w:val="008623C7"/>
    <w:rsid w:val="00863049"/>
    <w:rsid w:val="00863DDA"/>
    <w:rsid w:val="00864703"/>
    <w:rsid w:val="00871907"/>
    <w:rsid w:val="00871974"/>
    <w:rsid w:val="008730D8"/>
    <w:rsid w:val="008A158B"/>
    <w:rsid w:val="008A4DB7"/>
    <w:rsid w:val="008A727A"/>
    <w:rsid w:val="008B01A8"/>
    <w:rsid w:val="008B5974"/>
    <w:rsid w:val="008B7E15"/>
    <w:rsid w:val="008C1F1F"/>
    <w:rsid w:val="008C6C3A"/>
    <w:rsid w:val="008D1A23"/>
    <w:rsid w:val="008D3465"/>
    <w:rsid w:val="008D34DB"/>
    <w:rsid w:val="008E2E9E"/>
    <w:rsid w:val="008E44F5"/>
    <w:rsid w:val="008E4653"/>
    <w:rsid w:val="008F4E95"/>
    <w:rsid w:val="008F6598"/>
    <w:rsid w:val="00902BB9"/>
    <w:rsid w:val="00906C02"/>
    <w:rsid w:val="00906F7C"/>
    <w:rsid w:val="009132DE"/>
    <w:rsid w:val="00914295"/>
    <w:rsid w:val="00914A3E"/>
    <w:rsid w:val="00914C25"/>
    <w:rsid w:val="00916C6D"/>
    <w:rsid w:val="00922896"/>
    <w:rsid w:val="00923247"/>
    <w:rsid w:val="00923AF9"/>
    <w:rsid w:val="00934B56"/>
    <w:rsid w:val="009355B1"/>
    <w:rsid w:val="0094195D"/>
    <w:rsid w:val="00943265"/>
    <w:rsid w:val="00946597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3FE5"/>
    <w:rsid w:val="00976136"/>
    <w:rsid w:val="0098044C"/>
    <w:rsid w:val="00983172"/>
    <w:rsid w:val="00983255"/>
    <w:rsid w:val="00983A2C"/>
    <w:rsid w:val="00983C29"/>
    <w:rsid w:val="009840CC"/>
    <w:rsid w:val="00985756"/>
    <w:rsid w:val="00986522"/>
    <w:rsid w:val="0098737C"/>
    <w:rsid w:val="00987B8A"/>
    <w:rsid w:val="00990034"/>
    <w:rsid w:val="00992451"/>
    <w:rsid w:val="009A161A"/>
    <w:rsid w:val="009A18AA"/>
    <w:rsid w:val="009B07E4"/>
    <w:rsid w:val="009B0E9F"/>
    <w:rsid w:val="009C1B18"/>
    <w:rsid w:val="009C2DD7"/>
    <w:rsid w:val="009C7F93"/>
    <w:rsid w:val="009D1E3C"/>
    <w:rsid w:val="009D207D"/>
    <w:rsid w:val="009D26FA"/>
    <w:rsid w:val="009D3BCE"/>
    <w:rsid w:val="009D51B6"/>
    <w:rsid w:val="009D692A"/>
    <w:rsid w:val="009D729B"/>
    <w:rsid w:val="009D7375"/>
    <w:rsid w:val="009E7B06"/>
    <w:rsid w:val="009F1EAA"/>
    <w:rsid w:val="009F3840"/>
    <w:rsid w:val="009F4843"/>
    <w:rsid w:val="00A00675"/>
    <w:rsid w:val="00A00DCB"/>
    <w:rsid w:val="00A01675"/>
    <w:rsid w:val="00A02267"/>
    <w:rsid w:val="00A04F89"/>
    <w:rsid w:val="00A102E5"/>
    <w:rsid w:val="00A10555"/>
    <w:rsid w:val="00A110A1"/>
    <w:rsid w:val="00A122B9"/>
    <w:rsid w:val="00A14C3C"/>
    <w:rsid w:val="00A17F12"/>
    <w:rsid w:val="00A21E3E"/>
    <w:rsid w:val="00A31C44"/>
    <w:rsid w:val="00A32FE7"/>
    <w:rsid w:val="00A34FC7"/>
    <w:rsid w:val="00A40A65"/>
    <w:rsid w:val="00A42AED"/>
    <w:rsid w:val="00A45762"/>
    <w:rsid w:val="00A47236"/>
    <w:rsid w:val="00A50FE0"/>
    <w:rsid w:val="00A53D68"/>
    <w:rsid w:val="00A54530"/>
    <w:rsid w:val="00A5471F"/>
    <w:rsid w:val="00A5533C"/>
    <w:rsid w:val="00A578DB"/>
    <w:rsid w:val="00A61BCF"/>
    <w:rsid w:val="00A6291E"/>
    <w:rsid w:val="00A65CF8"/>
    <w:rsid w:val="00A67D3C"/>
    <w:rsid w:val="00A715A7"/>
    <w:rsid w:val="00A72962"/>
    <w:rsid w:val="00A85E1D"/>
    <w:rsid w:val="00A901C6"/>
    <w:rsid w:val="00A906E7"/>
    <w:rsid w:val="00A94104"/>
    <w:rsid w:val="00AA0715"/>
    <w:rsid w:val="00AA09F1"/>
    <w:rsid w:val="00AA7A31"/>
    <w:rsid w:val="00AB102B"/>
    <w:rsid w:val="00AB247D"/>
    <w:rsid w:val="00AB5A4B"/>
    <w:rsid w:val="00AB5A89"/>
    <w:rsid w:val="00AB786E"/>
    <w:rsid w:val="00AC64B0"/>
    <w:rsid w:val="00AD1989"/>
    <w:rsid w:val="00AD236F"/>
    <w:rsid w:val="00AD48BB"/>
    <w:rsid w:val="00AD7F7D"/>
    <w:rsid w:val="00AE3063"/>
    <w:rsid w:val="00AE4CB3"/>
    <w:rsid w:val="00AF2311"/>
    <w:rsid w:val="00AF45A4"/>
    <w:rsid w:val="00AF482E"/>
    <w:rsid w:val="00AF6889"/>
    <w:rsid w:val="00B05071"/>
    <w:rsid w:val="00B07CD4"/>
    <w:rsid w:val="00B1635C"/>
    <w:rsid w:val="00B21CD2"/>
    <w:rsid w:val="00B256FD"/>
    <w:rsid w:val="00B26F6F"/>
    <w:rsid w:val="00B327C5"/>
    <w:rsid w:val="00B347A1"/>
    <w:rsid w:val="00B41BFE"/>
    <w:rsid w:val="00B4359C"/>
    <w:rsid w:val="00B442BC"/>
    <w:rsid w:val="00B4447F"/>
    <w:rsid w:val="00B4787B"/>
    <w:rsid w:val="00B57563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777D4"/>
    <w:rsid w:val="00B8532C"/>
    <w:rsid w:val="00BA3326"/>
    <w:rsid w:val="00BA44F9"/>
    <w:rsid w:val="00BB0ACF"/>
    <w:rsid w:val="00BB1169"/>
    <w:rsid w:val="00BB1293"/>
    <w:rsid w:val="00BB1495"/>
    <w:rsid w:val="00BB2BF8"/>
    <w:rsid w:val="00BB4241"/>
    <w:rsid w:val="00BB72C5"/>
    <w:rsid w:val="00BB772D"/>
    <w:rsid w:val="00BC04CB"/>
    <w:rsid w:val="00BC34E3"/>
    <w:rsid w:val="00BC40ED"/>
    <w:rsid w:val="00BD398D"/>
    <w:rsid w:val="00BD58FD"/>
    <w:rsid w:val="00BF3F45"/>
    <w:rsid w:val="00BF75DB"/>
    <w:rsid w:val="00C015F2"/>
    <w:rsid w:val="00C10085"/>
    <w:rsid w:val="00C10FE2"/>
    <w:rsid w:val="00C14153"/>
    <w:rsid w:val="00C174B2"/>
    <w:rsid w:val="00C21625"/>
    <w:rsid w:val="00C23F96"/>
    <w:rsid w:val="00C261B1"/>
    <w:rsid w:val="00C27111"/>
    <w:rsid w:val="00C30017"/>
    <w:rsid w:val="00C313DD"/>
    <w:rsid w:val="00C3381D"/>
    <w:rsid w:val="00C342C2"/>
    <w:rsid w:val="00C40003"/>
    <w:rsid w:val="00C40C1A"/>
    <w:rsid w:val="00C4283C"/>
    <w:rsid w:val="00C440C4"/>
    <w:rsid w:val="00C4579C"/>
    <w:rsid w:val="00C46674"/>
    <w:rsid w:val="00C46811"/>
    <w:rsid w:val="00C528EB"/>
    <w:rsid w:val="00C569F9"/>
    <w:rsid w:val="00C56C0B"/>
    <w:rsid w:val="00C6573A"/>
    <w:rsid w:val="00C66EF5"/>
    <w:rsid w:val="00C71A0E"/>
    <w:rsid w:val="00C747C1"/>
    <w:rsid w:val="00C747CD"/>
    <w:rsid w:val="00C76875"/>
    <w:rsid w:val="00C82B7D"/>
    <w:rsid w:val="00C8372B"/>
    <w:rsid w:val="00C87E6B"/>
    <w:rsid w:val="00C904AF"/>
    <w:rsid w:val="00C942F2"/>
    <w:rsid w:val="00C94445"/>
    <w:rsid w:val="00C952AE"/>
    <w:rsid w:val="00C95E38"/>
    <w:rsid w:val="00C975BF"/>
    <w:rsid w:val="00CA07FE"/>
    <w:rsid w:val="00CA2EDC"/>
    <w:rsid w:val="00CA51E4"/>
    <w:rsid w:val="00CA71E1"/>
    <w:rsid w:val="00CB0D9D"/>
    <w:rsid w:val="00CC57D5"/>
    <w:rsid w:val="00CC5BE2"/>
    <w:rsid w:val="00CC66C7"/>
    <w:rsid w:val="00CD108D"/>
    <w:rsid w:val="00CD1885"/>
    <w:rsid w:val="00CD3446"/>
    <w:rsid w:val="00CE58B1"/>
    <w:rsid w:val="00CE5971"/>
    <w:rsid w:val="00CE7426"/>
    <w:rsid w:val="00CF14BB"/>
    <w:rsid w:val="00CF380F"/>
    <w:rsid w:val="00CF4620"/>
    <w:rsid w:val="00CF696D"/>
    <w:rsid w:val="00CF6D3A"/>
    <w:rsid w:val="00CF7596"/>
    <w:rsid w:val="00D025E0"/>
    <w:rsid w:val="00D02C7D"/>
    <w:rsid w:val="00D0515C"/>
    <w:rsid w:val="00D05BFC"/>
    <w:rsid w:val="00D066C8"/>
    <w:rsid w:val="00D12173"/>
    <w:rsid w:val="00D21E49"/>
    <w:rsid w:val="00D330A7"/>
    <w:rsid w:val="00D36A9B"/>
    <w:rsid w:val="00D43F4C"/>
    <w:rsid w:val="00D447D6"/>
    <w:rsid w:val="00D44D22"/>
    <w:rsid w:val="00D45E6D"/>
    <w:rsid w:val="00D50C00"/>
    <w:rsid w:val="00D51BD3"/>
    <w:rsid w:val="00D51FA5"/>
    <w:rsid w:val="00D53140"/>
    <w:rsid w:val="00D54538"/>
    <w:rsid w:val="00D6017C"/>
    <w:rsid w:val="00D7485A"/>
    <w:rsid w:val="00D83A34"/>
    <w:rsid w:val="00D8792B"/>
    <w:rsid w:val="00D9133A"/>
    <w:rsid w:val="00D93874"/>
    <w:rsid w:val="00D95ACC"/>
    <w:rsid w:val="00D96075"/>
    <w:rsid w:val="00D96AD3"/>
    <w:rsid w:val="00DA2881"/>
    <w:rsid w:val="00DA2FAC"/>
    <w:rsid w:val="00DA7A6A"/>
    <w:rsid w:val="00DB00D9"/>
    <w:rsid w:val="00DB1F14"/>
    <w:rsid w:val="00DB5379"/>
    <w:rsid w:val="00DB6913"/>
    <w:rsid w:val="00DB7C4E"/>
    <w:rsid w:val="00DC01F4"/>
    <w:rsid w:val="00DC1445"/>
    <w:rsid w:val="00DC2BB4"/>
    <w:rsid w:val="00DC49D0"/>
    <w:rsid w:val="00DD0E55"/>
    <w:rsid w:val="00DD317C"/>
    <w:rsid w:val="00DD43C7"/>
    <w:rsid w:val="00DE23F9"/>
    <w:rsid w:val="00DE4488"/>
    <w:rsid w:val="00DE610C"/>
    <w:rsid w:val="00DE7253"/>
    <w:rsid w:val="00DF0C47"/>
    <w:rsid w:val="00DF0D7C"/>
    <w:rsid w:val="00DF476D"/>
    <w:rsid w:val="00DF4CC2"/>
    <w:rsid w:val="00DF5147"/>
    <w:rsid w:val="00E0775D"/>
    <w:rsid w:val="00E11C50"/>
    <w:rsid w:val="00E122D4"/>
    <w:rsid w:val="00E1231B"/>
    <w:rsid w:val="00E13F78"/>
    <w:rsid w:val="00E17F2E"/>
    <w:rsid w:val="00E21CF0"/>
    <w:rsid w:val="00E232BA"/>
    <w:rsid w:val="00E2613B"/>
    <w:rsid w:val="00E334ED"/>
    <w:rsid w:val="00E35157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8528A"/>
    <w:rsid w:val="00E9754F"/>
    <w:rsid w:val="00EA483F"/>
    <w:rsid w:val="00EB20C5"/>
    <w:rsid w:val="00EC582A"/>
    <w:rsid w:val="00ED035D"/>
    <w:rsid w:val="00ED1A64"/>
    <w:rsid w:val="00ED4C73"/>
    <w:rsid w:val="00EE0BA8"/>
    <w:rsid w:val="00EF2B50"/>
    <w:rsid w:val="00EF5ECA"/>
    <w:rsid w:val="00EF6063"/>
    <w:rsid w:val="00F04562"/>
    <w:rsid w:val="00F04E80"/>
    <w:rsid w:val="00F055A0"/>
    <w:rsid w:val="00F1323E"/>
    <w:rsid w:val="00F16D7E"/>
    <w:rsid w:val="00F16FAA"/>
    <w:rsid w:val="00F20316"/>
    <w:rsid w:val="00F21981"/>
    <w:rsid w:val="00F236B4"/>
    <w:rsid w:val="00F24D0C"/>
    <w:rsid w:val="00F24EA9"/>
    <w:rsid w:val="00F24FFE"/>
    <w:rsid w:val="00F3344C"/>
    <w:rsid w:val="00F43223"/>
    <w:rsid w:val="00F460A4"/>
    <w:rsid w:val="00F4748E"/>
    <w:rsid w:val="00F53843"/>
    <w:rsid w:val="00F5593C"/>
    <w:rsid w:val="00F5703B"/>
    <w:rsid w:val="00F570B5"/>
    <w:rsid w:val="00F579CE"/>
    <w:rsid w:val="00F60FE2"/>
    <w:rsid w:val="00F619F5"/>
    <w:rsid w:val="00F623E9"/>
    <w:rsid w:val="00F77327"/>
    <w:rsid w:val="00F774ED"/>
    <w:rsid w:val="00F8701B"/>
    <w:rsid w:val="00F933DC"/>
    <w:rsid w:val="00F93E08"/>
    <w:rsid w:val="00F97487"/>
    <w:rsid w:val="00FA1844"/>
    <w:rsid w:val="00FB0B03"/>
    <w:rsid w:val="00FB0E90"/>
    <w:rsid w:val="00FB4911"/>
    <w:rsid w:val="00FB554B"/>
    <w:rsid w:val="00FB6246"/>
    <w:rsid w:val="00FB6A8B"/>
    <w:rsid w:val="00FB7FEB"/>
    <w:rsid w:val="00FC1173"/>
    <w:rsid w:val="00FC1DB7"/>
    <w:rsid w:val="00FC3C5E"/>
    <w:rsid w:val="00FC55C7"/>
    <w:rsid w:val="00FC78D3"/>
    <w:rsid w:val="00FD1D7B"/>
    <w:rsid w:val="00FD45C8"/>
    <w:rsid w:val="00FD6EDC"/>
    <w:rsid w:val="00FD7A5D"/>
    <w:rsid w:val="00FE3E36"/>
    <w:rsid w:val="00FE462B"/>
    <w:rsid w:val="00FF332B"/>
    <w:rsid w:val="00FF53F6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61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D7F1BFCE-C4A6-4D3A-B027-C233FE448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</Template>
  <TotalTime>0</TotalTime>
  <Pages>9</Pages>
  <Words>680</Words>
  <Characters>4290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 </cp:lastModifiedBy>
  <cp:revision>195</cp:revision>
  <cp:lastPrinted>2018-11-21T18:47:00Z</cp:lastPrinted>
  <dcterms:created xsi:type="dcterms:W3CDTF">2018-11-09T10:14:00Z</dcterms:created>
  <dcterms:modified xsi:type="dcterms:W3CDTF">2019-02-02T15:23:00Z</dcterms:modified>
</cp:coreProperties>
</file>