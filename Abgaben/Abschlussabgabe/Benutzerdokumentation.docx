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6F68" w14:textId="77777777" w:rsidR="00297DCB" w:rsidRPr="00817701" w:rsidRDefault="00297DCB" w:rsidP="00C179BF">
      <w:pPr>
        <w:spacing w:line="360" w:lineRule="auto"/>
        <w:jc w:val="both"/>
        <w:sectPr w:rsidR="00297DCB" w:rsidRPr="00817701" w:rsidSect="00BB1293">
          <w:headerReference w:type="default" r:id="rId8"/>
          <w:footerReference w:type="default" r:id="rId9"/>
          <w:footerReference w:type="first" r:id="rId10"/>
          <w:type w:val="continuous"/>
          <w:pgSz w:w="11906" w:h="16838" w:code="9"/>
          <w:pgMar w:top="851" w:right="3799" w:bottom="567" w:left="1134" w:header="567" w:footer="567" w:gutter="0"/>
          <w:cols w:space="708"/>
          <w:docGrid w:linePitch="360"/>
        </w:sectPr>
      </w:pPr>
    </w:p>
    <w:p w14:paraId="5077DFF5" w14:textId="2C983F17" w:rsidR="007E73BC" w:rsidRPr="00817701" w:rsidRDefault="00084606" w:rsidP="00C179BF">
      <w:pPr>
        <w:spacing w:line="360" w:lineRule="auto"/>
        <w:jc w:val="both"/>
        <w:rPr>
          <w:rStyle w:val="Fett"/>
          <w:b w:val="0"/>
          <w:bCs w:val="0"/>
        </w:rPr>
      </w:pPr>
      <w:r w:rsidRPr="00817701">
        <w:rPr>
          <w:rStyle w:val="Fett"/>
        </w:rPr>
        <w:br w:type="page"/>
      </w:r>
      <w:bookmarkStart w:id="0" w:name="_Toc527362488"/>
      <w:bookmarkStart w:id="1" w:name="_Toc527362808"/>
      <w:bookmarkStart w:id="2" w:name="_Toc527363274"/>
      <w:r w:rsidR="007E73BC" w:rsidRPr="00817701">
        <w:rPr>
          <w:noProof/>
          <w:lang w:eastAsia="de-AT"/>
        </w:rPr>
        <mc:AlternateContent>
          <mc:Choice Requires="wps">
            <w:drawing>
              <wp:anchor distT="0" distB="0" distL="114300" distR="114300" simplePos="0" relativeHeight="251650048" behindDoc="0" locked="1" layoutInCell="1" allowOverlap="1" wp14:anchorId="68BBCE10" wp14:editId="345F9379">
                <wp:simplePos x="0" y="0"/>
                <wp:positionH relativeFrom="column">
                  <wp:posOffset>-295910</wp:posOffset>
                </wp:positionH>
                <wp:positionV relativeFrom="page">
                  <wp:posOffset>6839585</wp:posOffset>
                </wp:positionV>
                <wp:extent cx="5107940" cy="3006090"/>
                <wp:effectExtent l="0" t="0" r="0" b="381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14:paraId="50635F6D" w14:textId="77777777" w:rsidR="00B60F81" w:rsidRDefault="00B60F81" w:rsidP="007E73BC">
                            <w:pPr>
                              <w:pStyle w:val="Untertitel"/>
                            </w:pPr>
                            <w:r>
                              <w:t>258321 DKE Projekt</w:t>
                            </w:r>
                          </w:p>
                          <w:p w14:paraId="0F50C22D" w14:textId="77777777" w:rsidR="00B60F81" w:rsidRDefault="00B60F81" w:rsidP="007E73BC"/>
                          <w:p w14:paraId="2835E934" w14:textId="77777777" w:rsidR="00B60F81" w:rsidRDefault="00B60F81" w:rsidP="007E73BC">
                            <w:pPr>
                              <w:rPr>
                                <w:b/>
                              </w:rPr>
                            </w:pPr>
                            <w:r>
                              <w:rPr>
                                <w:b/>
                              </w:rPr>
                              <w:t>Gruppe 2</w:t>
                            </w:r>
                          </w:p>
                          <w:p w14:paraId="5FB49CBF" w14:textId="77777777" w:rsidR="00B60F81" w:rsidRDefault="00B60F81" w:rsidP="007E73BC">
                            <w:pPr>
                              <w:rPr>
                                <w:b/>
                              </w:rPr>
                            </w:pPr>
                          </w:p>
                          <w:p w14:paraId="3512025F" w14:textId="3D5ACE99" w:rsidR="00B60F81" w:rsidRPr="009E2F06" w:rsidRDefault="00B60F81" w:rsidP="00FF53F6">
                            <w:pPr>
                              <w:spacing w:line="360" w:lineRule="auto"/>
                              <w:rPr>
                                <w:b/>
                              </w:rPr>
                            </w:pPr>
                            <w:r w:rsidRPr="009E2F06">
                              <w:rPr>
                                <w:b/>
                              </w:rPr>
                              <w:t>Teammitglieder:</w:t>
                            </w:r>
                          </w:p>
                          <w:p w14:paraId="0EF1B7A1" w14:textId="74553BE2" w:rsidR="00B60F81" w:rsidRDefault="00B60F81" w:rsidP="00FF53F6">
                            <w:pPr>
                              <w:spacing w:line="360" w:lineRule="auto"/>
                            </w:pPr>
                            <w:r w:rsidRPr="00A26F68">
                              <w:t xml:space="preserve">k01607605, Aistleithner </w:t>
                            </w:r>
                            <w:r>
                              <w:t>Andrea</w:t>
                            </w:r>
                          </w:p>
                          <w:p w14:paraId="6A1E490B" w14:textId="50C04A33" w:rsidR="00B60F81" w:rsidRPr="00CC66C7" w:rsidRDefault="00B60F81" w:rsidP="00FF53F6">
                            <w:pPr>
                              <w:spacing w:line="360" w:lineRule="auto"/>
                            </w:pPr>
                            <w:r w:rsidRPr="00CC66C7">
                              <w:t>k01256561, Dusanic Maja</w:t>
                            </w:r>
                          </w:p>
                          <w:p w14:paraId="26E5159F" w14:textId="60E04BE5" w:rsidR="00B60F81" w:rsidRPr="00CC66C7" w:rsidRDefault="00B60F81" w:rsidP="00FF53F6">
                            <w:pPr>
                              <w:spacing w:line="360" w:lineRule="auto"/>
                            </w:pPr>
                            <w:r w:rsidRPr="00CC66C7">
                              <w:t>k01356577, Teuchtmann Alexander</w:t>
                            </w:r>
                          </w:p>
                          <w:p w14:paraId="3D7B3A72" w14:textId="7936AF8F" w:rsidR="00B60F81" w:rsidRPr="00CC66C7" w:rsidRDefault="00B60F81" w:rsidP="00FF53F6">
                            <w:pPr>
                              <w:spacing w:line="360" w:lineRule="auto"/>
                            </w:pPr>
                            <w:r w:rsidRPr="00CC66C7">
                              <w:t>k01356229, Tomic Milos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BCE10" id="_x0000_t202" coordsize="21600,21600" o:spt="202" path="m,l,21600r21600,l21600,xe">
                <v:stroke joinstyle="miter"/>
                <v:path gradientshapeok="t" o:connecttype="rect"/>
              </v:shapetype>
              <v:shape id="Textfeld 2" o:spid="_x0000_s1026" type="#_x0000_t202" style="position:absolute;left:0;text-align:left;margin-left:-23.3pt;margin-top:538.55pt;width:402.2pt;height:236.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PecIRQLAgAA&#10;8wMAAA4AAAAAAAAAAAAAAAAALgIAAGRycy9lMm9Eb2MueG1sUEsBAi0AFAAGAAgAAAAhADArGHXf&#10;AAAADQEAAA8AAAAAAAAAAAAAAAAAZQQAAGRycy9kb3ducmV2LnhtbFBLBQYAAAAABAAEAPMAAABx&#10;BQAAAAA=&#10;" filled="f" stroked="f">
                <v:textbox>
                  <w:txbxContent>
                    <w:p w14:paraId="50635F6D" w14:textId="77777777" w:rsidR="00B60F81" w:rsidRDefault="00B60F81" w:rsidP="007E73BC">
                      <w:pPr>
                        <w:pStyle w:val="Untertitel"/>
                      </w:pPr>
                      <w:r>
                        <w:t>258321 DKE Projekt</w:t>
                      </w:r>
                    </w:p>
                    <w:p w14:paraId="0F50C22D" w14:textId="77777777" w:rsidR="00B60F81" w:rsidRDefault="00B60F81" w:rsidP="007E73BC"/>
                    <w:p w14:paraId="2835E934" w14:textId="77777777" w:rsidR="00B60F81" w:rsidRDefault="00B60F81" w:rsidP="007E73BC">
                      <w:pPr>
                        <w:rPr>
                          <w:b/>
                        </w:rPr>
                      </w:pPr>
                      <w:r>
                        <w:rPr>
                          <w:b/>
                        </w:rPr>
                        <w:t>Gruppe 2</w:t>
                      </w:r>
                    </w:p>
                    <w:p w14:paraId="5FB49CBF" w14:textId="77777777" w:rsidR="00B60F81" w:rsidRDefault="00B60F81" w:rsidP="007E73BC">
                      <w:pPr>
                        <w:rPr>
                          <w:b/>
                        </w:rPr>
                      </w:pPr>
                    </w:p>
                    <w:p w14:paraId="3512025F" w14:textId="3D5ACE99" w:rsidR="00B60F81" w:rsidRPr="009E2F06" w:rsidRDefault="00B60F81" w:rsidP="00FF53F6">
                      <w:pPr>
                        <w:spacing w:line="360" w:lineRule="auto"/>
                        <w:rPr>
                          <w:b/>
                        </w:rPr>
                      </w:pPr>
                      <w:r w:rsidRPr="009E2F06">
                        <w:rPr>
                          <w:b/>
                        </w:rPr>
                        <w:t>Teammitglieder:</w:t>
                      </w:r>
                    </w:p>
                    <w:p w14:paraId="0EF1B7A1" w14:textId="74553BE2" w:rsidR="00B60F81" w:rsidRDefault="00B60F81" w:rsidP="00FF53F6">
                      <w:pPr>
                        <w:spacing w:line="360" w:lineRule="auto"/>
                      </w:pPr>
                      <w:r w:rsidRPr="00A26F68">
                        <w:t xml:space="preserve">k01607605, Aistleithner </w:t>
                      </w:r>
                      <w:r>
                        <w:t>Andrea</w:t>
                      </w:r>
                    </w:p>
                    <w:p w14:paraId="6A1E490B" w14:textId="50C04A33" w:rsidR="00B60F81" w:rsidRPr="00CC66C7" w:rsidRDefault="00B60F81" w:rsidP="00FF53F6">
                      <w:pPr>
                        <w:spacing w:line="360" w:lineRule="auto"/>
                      </w:pPr>
                      <w:r w:rsidRPr="00CC66C7">
                        <w:t>k01256561, Dusanic Maja</w:t>
                      </w:r>
                    </w:p>
                    <w:p w14:paraId="26E5159F" w14:textId="60E04BE5" w:rsidR="00B60F81" w:rsidRPr="00CC66C7" w:rsidRDefault="00B60F81" w:rsidP="00FF53F6">
                      <w:pPr>
                        <w:spacing w:line="360" w:lineRule="auto"/>
                      </w:pPr>
                      <w:r w:rsidRPr="00CC66C7">
                        <w:t>k01356577, Teuchtmann Alexander</w:t>
                      </w:r>
                    </w:p>
                    <w:p w14:paraId="3D7B3A72" w14:textId="7936AF8F" w:rsidR="00B60F81" w:rsidRPr="00CC66C7" w:rsidRDefault="00B60F81" w:rsidP="00FF53F6">
                      <w:pPr>
                        <w:spacing w:line="360" w:lineRule="auto"/>
                      </w:pPr>
                      <w:r w:rsidRPr="00CC66C7">
                        <w:t>k01356229, Tomic Milos</w:t>
                      </w:r>
                    </w:p>
                  </w:txbxContent>
                </v:textbox>
                <w10:wrap type="topAndBottom" anchory="page"/>
                <w10:anchorlock/>
              </v:shape>
            </w:pict>
          </mc:Fallback>
        </mc:AlternateContent>
      </w:r>
      <w:r w:rsidR="007E73BC" w:rsidRPr="00817701">
        <w:rPr>
          <w:noProof/>
          <w:lang w:eastAsia="de-AT"/>
        </w:rPr>
        <mc:AlternateContent>
          <mc:Choice Requires="wps">
            <w:drawing>
              <wp:anchor distT="0" distB="0" distL="114300" distR="114300" simplePos="0" relativeHeight="251648000" behindDoc="0" locked="1" layoutInCell="1" allowOverlap="1" wp14:anchorId="4977639D" wp14:editId="51A9535C">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14:paraId="126DFA56" w14:textId="4AF54FB8" w:rsidR="00FF1106" w:rsidRDefault="00494C77" w:rsidP="005F7AEE">
                            <w:pPr>
                              <w:pStyle w:val="Titel"/>
                              <w:spacing w:line="199" w:lineRule="auto"/>
                              <w:rPr>
                                <w:lang w:val="de-DE"/>
                              </w:rPr>
                            </w:pPr>
                            <w:r>
                              <w:rPr>
                                <w:lang w:val="de-DE"/>
                              </w:rPr>
                              <w:t>Benutzer</w:t>
                            </w:r>
                          </w:p>
                          <w:p w14:paraId="2D16FACB" w14:textId="2FEF827E" w:rsidR="00B60F81" w:rsidRPr="00D83A34" w:rsidRDefault="00FF1106" w:rsidP="005F7AEE">
                            <w:pPr>
                              <w:pStyle w:val="Titel"/>
                              <w:spacing w:line="199" w:lineRule="auto"/>
                              <w:rPr>
                                <w:lang w:val="de-DE"/>
                              </w:rPr>
                            </w:pPr>
                            <w:r>
                              <w:rPr>
                                <w:lang w:val="de-DE"/>
                              </w:rPr>
                              <w:t>dokumentation</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977639D" id="_x0000_s1027" type="#_x0000_t202" style="position:absolute;left:0;text-align:left;margin-left:-23.05pt;margin-top:203.8pt;width:523.6pt;height:209.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14:paraId="126DFA56" w14:textId="4AF54FB8" w:rsidR="00FF1106" w:rsidRDefault="00494C77" w:rsidP="005F7AEE">
                      <w:pPr>
                        <w:pStyle w:val="Titel"/>
                        <w:spacing w:line="199" w:lineRule="auto"/>
                        <w:rPr>
                          <w:lang w:val="de-DE"/>
                        </w:rPr>
                      </w:pPr>
                      <w:r>
                        <w:rPr>
                          <w:lang w:val="de-DE"/>
                        </w:rPr>
                        <w:t>Benutzer</w:t>
                      </w:r>
                    </w:p>
                    <w:p w14:paraId="2D16FACB" w14:textId="2FEF827E" w:rsidR="00B60F81" w:rsidRPr="00D83A34" w:rsidRDefault="00FF1106" w:rsidP="005F7AEE">
                      <w:pPr>
                        <w:pStyle w:val="Titel"/>
                        <w:spacing w:line="199" w:lineRule="auto"/>
                        <w:rPr>
                          <w:lang w:val="de-DE"/>
                        </w:rPr>
                      </w:pPr>
                      <w:r>
                        <w:rPr>
                          <w:lang w:val="de-DE"/>
                        </w:rPr>
                        <w:t>dokumentation</w:t>
                      </w:r>
                    </w:p>
                  </w:txbxContent>
                </v:textbox>
                <w10:wrap type="topAndBottom" anchory="page"/>
                <w10:anchorlock/>
              </v:shape>
            </w:pict>
          </mc:Fallback>
        </mc:AlternateContent>
      </w:r>
      <w:r w:rsidR="007E73BC" w:rsidRPr="00817701">
        <w:rPr>
          <w:noProof/>
          <w:lang w:eastAsia="de-AT"/>
        </w:rPr>
        <w:drawing>
          <wp:anchor distT="0" distB="0" distL="114300" distR="114300" simplePos="0" relativeHeight="251649024" behindDoc="0" locked="1" layoutInCell="1" allowOverlap="1" wp14:anchorId="0D22C1EE" wp14:editId="67EFE3EC">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p>
    <w:p w14:paraId="26C32F44" w14:textId="28AE44E1" w:rsidR="007E73BC" w:rsidRPr="00817701" w:rsidRDefault="007E73BC" w:rsidP="00C179BF">
      <w:pPr>
        <w:spacing w:line="360" w:lineRule="auto"/>
        <w:jc w:val="both"/>
        <w:sectPr w:rsidR="007E73BC" w:rsidRPr="00817701" w:rsidSect="00BB1293">
          <w:headerReference w:type="default" r:id="rId12"/>
          <w:footerReference w:type="default" r:id="rId13"/>
          <w:type w:val="continuous"/>
          <w:pgSz w:w="11906" w:h="16838" w:code="9"/>
          <w:pgMar w:top="851" w:right="3799" w:bottom="567" w:left="1134" w:header="567" w:footer="567" w:gutter="0"/>
          <w:cols w:space="708"/>
          <w:docGrid w:linePitch="360"/>
        </w:sectPr>
      </w:pPr>
    </w:p>
    <w:sdt>
      <w:sdtPr>
        <w:rPr>
          <w:rFonts w:eastAsiaTheme="minorHAnsi" w:cstheme="minorBidi"/>
          <w:b w:val="0"/>
          <w:sz w:val="22"/>
          <w:szCs w:val="22"/>
          <w:lang w:eastAsia="en-US"/>
        </w:rPr>
        <w:id w:val="214865627"/>
        <w:docPartObj>
          <w:docPartGallery w:val="Table of Contents"/>
          <w:docPartUnique/>
        </w:docPartObj>
      </w:sdtPr>
      <w:sdtEndPr>
        <w:rPr>
          <w:bCs/>
        </w:rPr>
      </w:sdtEndPr>
      <w:sdtContent>
        <w:p w14:paraId="639A8DF5" w14:textId="5C88A1FC" w:rsidR="00863049" w:rsidRPr="00817701" w:rsidRDefault="00863049" w:rsidP="00C179BF">
          <w:pPr>
            <w:pStyle w:val="Inhaltsverzeichnisberschrift"/>
            <w:spacing w:line="360" w:lineRule="auto"/>
            <w:jc w:val="both"/>
          </w:pPr>
          <w:r w:rsidRPr="00817701">
            <w:t>Inhalt</w:t>
          </w:r>
          <w:r w:rsidR="002C5884" w:rsidRPr="00817701">
            <w:t>sverzeichnis</w:t>
          </w:r>
        </w:p>
        <w:p w14:paraId="05A73620" w14:textId="74BF0672" w:rsidR="00906589" w:rsidRDefault="00863049">
          <w:pPr>
            <w:pStyle w:val="Verzeichnis1"/>
            <w:rPr>
              <w:rFonts w:asciiTheme="minorHAnsi" w:eastAsiaTheme="minorEastAsia" w:hAnsiTheme="minorHAnsi"/>
              <w:noProof/>
              <w:lang w:eastAsia="de-AT"/>
            </w:rPr>
          </w:pPr>
          <w:r w:rsidRPr="00817701">
            <w:rPr>
              <w:b/>
              <w:bCs/>
            </w:rPr>
            <w:fldChar w:fldCharType="begin"/>
          </w:r>
          <w:r w:rsidRPr="00817701">
            <w:rPr>
              <w:b/>
              <w:bCs/>
            </w:rPr>
            <w:instrText xml:space="preserve"> TOC \o "1-3" \h \z \u </w:instrText>
          </w:r>
          <w:r w:rsidRPr="00817701">
            <w:rPr>
              <w:b/>
              <w:bCs/>
            </w:rPr>
            <w:fldChar w:fldCharType="separate"/>
          </w:r>
          <w:hyperlink w:anchor="_Toc536821386" w:history="1">
            <w:r w:rsidR="00906589" w:rsidRPr="00E315F9">
              <w:rPr>
                <w:rStyle w:val="Hyperlink"/>
                <w:noProof/>
              </w:rPr>
              <w:t>1.</w:t>
            </w:r>
            <w:r w:rsidR="00906589">
              <w:rPr>
                <w:rFonts w:asciiTheme="minorHAnsi" w:eastAsiaTheme="minorEastAsia" w:hAnsiTheme="minorHAnsi"/>
                <w:noProof/>
                <w:lang w:eastAsia="de-AT"/>
              </w:rPr>
              <w:tab/>
            </w:r>
            <w:r w:rsidR="00906589" w:rsidRPr="00E315F9">
              <w:rPr>
                <w:rStyle w:val="Hyperlink"/>
                <w:noProof/>
              </w:rPr>
              <w:t>Allgemeines</w:t>
            </w:r>
            <w:r w:rsidR="00906589">
              <w:rPr>
                <w:noProof/>
                <w:webHidden/>
              </w:rPr>
              <w:tab/>
            </w:r>
            <w:r w:rsidR="00906589">
              <w:rPr>
                <w:noProof/>
                <w:webHidden/>
              </w:rPr>
              <w:fldChar w:fldCharType="begin"/>
            </w:r>
            <w:r w:rsidR="00906589">
              <w:rPr>
                <w:noProof/>
                <w:webHidden/>
              </w:rPr>
              <w:instrText xml:space="preserve"> PAGEREF _Toc536821386 \h </w:instrText>
            </w:r>
            <w:r w:rsidR="00906589">
              <w:rPr>
                <w:noProof/>
                <w:webHidden/>
              </w:rPr>
            </w:r>
            <w:r w:rsidR="00906589">
              <w:rPr>
                <w:noProof/>
                <w:webHidden/>
              </w:rPr>
              <w:fldChar w:fldCharType="separate"/>
            </w:r>
            <w:r w:rsidR="00906589">
              <w:rPr>
                <w:noProof/>
                <w:webHidden/>
              </w:rPr>
              <w:t>2</w:t>
            </w:r>
            <w:r w:rsidR="00906589">
              <w:rPr>
                <w:noProof/>
                <w:webHidden/>
              </w:rPr>
              <w:fldChar w:fldCharType="end"/>
            </w:r>
          </w:hyperlink>
        </w:p>
        <w:p w14:paraId="7AD40D5D" w14:textId="6FFB1322" w:rsidR="00906589" w:rsidRDefault="00906589">
          <w:pPr>
            <w:pStyle w:val="Verzeichnis1"/>
            <w:rPr>
              <w:rFonts w:asciiTheme="minorHAnsi" w:eastAsiaTheme="minorEastAsia" w:hAnsiTheme="minorHAnsi"/>
              <w:noProof/>
              <w:lang w:eastAsia="de-AT"/>
            </w:rPr>
          </w:pPr>
          <w:hyperlink w:anchor="_Toc536821387" w:history="1">
            <w:r w:rsidRPr="00E315F9">
              <w:rPr>
                <w:rStyle w:val="Hyperlink"/>
                <w:noProof/>
              </w:rPr>
              <w:t>2.</w:t>
            </w:r>
            <w:r>
              <w:rPr>
                <w:rFonts w:asciiTheme="minorHAnsi" w:eastAsiaTheme="minorEastAsia" w:hAnsiTheme="minorHAnsi"/>
                <w:noProof/>
                <w:lang w:eastAsia="de-AT"/>
              </w:rPr>
              <w:tab/>
            </w:r>
            <w:r w:rsidRPr="00E315F9">
              <w:rPr>
                <w:rStyle w:val="Hyperlink"/>
                <w:noProof/>
              </w:rPr>
              <w:t>Betriebssystem</w:t>
            </w:r>
            <w:r>
              <w:rPr>
                <w:noProof/>
                <w:webHidden/>
              </w:rPr>
              <w:tab/>
            </w:r>
            <w:r>
              <w:rPr>
                <w:noProof/>
                <w:webHidden/>
              </w:rPr>
              <w:fldChar w:fldCharType="begin"/>
            </w:r>
            <w:r>
              <w:rPr>
                <w:noProof/>
                <w:webHidden/>
              </w:rPr>
              <w:instrText xml:space="preserve"> PAGEREF _Toc536821387 \h </w:instrText>
            </w:r>
            <w:r>
              <w:rPr>
                <w:noProof/>
                <w:webHidden/>
              </w:rPr>
            </w:r>
            <w:r>
              <w:rPr>
                <w:noProof/>
                <w:webHidden/>
              </w:rPr>
              <w:fldChar w:fldCharType="separate"/>
            </w:r>
            <w:r>
              <w:rPr>
                <w:noProof/>
                <w:webHidden/>
              </w:rPr>
              <w:t>2</w:t>
            </w:r>
            <w:r>
              <w:rPr>
                <w:noProof/>
                <w:webHidden/>
              </w:rPr>
              <w:fldChar w:fldCharType="end"/>
            </w:r>
          </w:hyperlink>
        </w:p>
        <w:p w14:paraId="34119B47" w14:textId="1D2C53E0" w:rsidR="00906589" w:rsidRDefault="00906589">
          <w:pPr>
            <w:pStyle w:val="Verzeichnis1"/>
            <w:rPr>
              <w:rFonts w:asciiTheme="minorHAnsi" w:eastAsiaTheme="minorEastAsia" w:hAnsiTheme="minorHAnsi"/>
              <w:noProof/>
              <w:lang w:eastAsia="de-AT"/>
            </w:rPr>
          </w:pPr>
          <w:hyperlink w:anchor="_Toc536821388" w:history="1">
            <w:r w:rsidRPr="00E315F9">
              <w:rPr>
                <w:rStyle w:val="Hyperlink"/>
                <w:noProof/>
              </w:rPr>
              <w:t>3.</w:t>
            </w:r>
            <w:r>
              <w:rPr>
                <w:rFonts w:asciiTheme="minorHAnsi" w:eastAsiaTheme="minorEastAsia" w:hAnsiTheme="minorHAnsi"/>
                <w:noProof/>
                <w:lang w:eastAsia="de-AT"/>
              </w:rPr>
              <w:tab/>
            </w:r>
            <w:r w:rsidRPr="00E315F9">
              <w:rPr>
                <w:rStyle w:val="Hyperlink"/>
                <w:noProof/>
              </w:rPr>
              <w:t>Programme</w:t>
            </w:r>
            <w:r>
              <w:rPr>
                <w:noProof/>
                <w:webHidden/>
              </w:rPr>
              <w:tab/>
            </w:r>
            <w:r>
              <w:rPr>
                <w:noProof/>
                <w:webHidden/>
              </w:rPr>
              <w:fldChar w:fldCharType="begin"/>
            </w:r>
            <w:r>
              <w:rPr>
                <w:noProof/>
                <w:webHidden/>
              </w:rPr>
              <w:instrText xml:space="preserve"> PAGEREF _Toc536821388 \h </w:instrText>
            </w:r>
            <w:r>
              <w:rPr>
                <w:noProof/>
                <w:webHidden/>
              </w:rPr>
            </w:r>
            <w:r>
              <w:rPr>
                <w:noProof/>
                <w:webHidden/>
              </w:rPr>
              <w:fldChar w:fldCharType="separate"/>
            </w:r>
            <w:r>
              <w:rPr>
                <w:noProof/>
                <w:webHidden/>
              </w:rPr>
              <w:t>2</w:t>
            </w:r>
            <w:r>
              <w:rPr>
                <w:noProof/>
                <w:webHidden/>
              </w:rPr>
              <w:fldChar w:fldCharType="end"/>
            </w:r>
          </w:hyperlink>
        </w:p>
        <w:p w14:paraId="227EBB40" w14:textId="01C6E6D1" w:rsidR="00906589" w:rsidRDefault="00906589">
          <w:pPr>
            <w:pStyle w:val="Verzeichnis1"/>
            <w:rPr>
              <w:rFonts w:asciiTheme="minorHAnsi" w:eastAsiaTheme="minorEastAsia" w:hAnsiTheme="minorHAnsi"/>
              <w:noProof/>
              <w:lang w:eastAsia="de-AT"/>
            </w:rPr>
          </w:pPr>
          <w:hyperlink w:anchor="_Toc536821389" w:history="1">
            <w:r w:rsidRPr="00E315F9">
              <w:rPr>
                <w:rStyle w:val="Hyperlink"/>
                <w:noProof/>
              </w:rPr>
              <w:t>4.</w:t>
            </w:r>
            <w:r>
              <w:rPr>
                <w:rFonts w:asciiTheme="minorHAnsi" w:eastAsiaTheme="minorEastAsia" w:hAnsiTheme="minorHAnsi"/>
                <w:noProof/>
                <w:lang w:eastAsia="de-AT"/>
              </w:rPr>
              <w:tab/>
            </w:r>
            <w:r w:rsidRPr="00E315F9">
              <w:rPr>
                <w:rStyle w:val="Hyperlink"/>
                <w:noProof/>
              </w:rPr>
              <w:t>Ausführung</w:t>
            </w:r>
            <w:r>
              <w:rPr>
                <w:noProof/>
                <w:webHidden/>
              </w:rPr>
              <w:tab/>
            </w:r>
            <w:r>
              <w:rPr>
                <w:noProof/>
                <w:webHidden/>
              </w:rPr>
              <w:fldChar w:fldCharType="begin"/>
            </w:r>
            <w:r>
              <w:rPr>
                <w:noProof/>
                <w:webHidden/>
              </w:rPr>
              <w:instrText xml:space="preserve"> PAGEREF _Toc536821389 \h </w:instrText>
            </w:r>
            <w:r>
              <w:rPr>
                <w:noProof/>
                <w:webHidden/>
              </w:rPr>
            </w:r>
            <w:r>
              <w:rPr>
                <w:noProof/>
                <w:webHidden/>
              </w:rPr>
              <w:fldChar w:fldCharType="separate"/>
            </w:r>
            <w:r>
              <w:rPr>
                <w:noProof/>
                <w:webHidden/>
              </w:rPr>
              <w:t>3</w:t>
            </w:r>
            <w:r>
              <w:rPr>
                <w:noProof/>
                <w:webHidden/>
              </w:rPr>
              <w:fldChar w:fldCharType="end"/>
            </w:r>
          </w:hyperlink>
        </w:p>
        <w:p w14:paraId="3B44E3C5" w14:textId="5B206A9F" w:rsidR="00863049" w:rsidRPr="00817701" w:rsidRDefault="00863049" w:rsidP="00C179BF">
          <w:pPr>
            <w:spacing w:line="360" w:lineRule="auto"/>
            <w:jc w:val="both"/>
          </w:pPr>
          <w:r w:rsidRPr="00817701">
            <w:rPr>
              <w:b/>
              <w:bCs/>
            </w:rPr>
            <w:fldChar w:fldCharType="end"/>
          </w:r>
        </w:p>
      </w:sdtContent>
    </w:sdt>
    <w:p w14:paraId="66A1B3A5" w14:textId="17FD0317" w:rsidR="00863049" w:rsidRPr="00817701" w:rsidRDefault="00863049" w:rsidP="00C179BF">
      <w:pPr>
        <w:spacing w:after="160" w:line="360" w:lineRule="auto"/>
        <w:jc w:val="both"/>
        <w:rPr>
          <w:rFonts w:cstheme="majorBidi"/>
          <w:b/>
          <w:sz w:val="32"/>
          <w:szCs w:val="30"/>
        </w:rPr>
      </w:pPr>
      <w:r w:rsidRPr="00817701">
        <w:br w:type="page"/>
      </w:r>
    </w:p>
    <w:p w14:paraId="69553BBC" w14:textId="242A9AA1" w:rsidR="00766C6A" w:rsidRDefault="0023452D" w:rsidP="00C179BF">
      <w:pPr>
        <w:pStyle w:val="berschrift1"/>
        <w:spacing w:line="360" w:lineRule="auto"/>
        <w:jc w:val="both"/>
      </w:pPr>
      <w:bookmarkStart w:id="3" w:name="_Toc536821386"/>
      <w:r>
        <w:lastRenderedPageBreak/>
        <w:t>Allgemeines</w:t>
      </w:r>
      <w:bookmarkEnd w:id="3"/>
    </w:p>
    <w:p w14:paraId="0FE28E69" w14:textId="099A979E" w:rsidR="00E55694" w:rsidRDefault="0023452D" w:rsidP="00C179BF">
      <w:pPr>
        <w:spacing w:line="360" w:lineRule="auto"/>
        <w:jc w:val="both"/>
      </w:pPr>
      <w:r>
        <w:t>Zum Testen der Evaluierungssoftware wurde eine durch die LVA-Leitung vorgegebene Softwareumgebung erschaffen. Die Tests beziehen sich nur auf die nachfolgend angegebenen Betriebssysteme und Programme. Andere Versionen oder Ausführungen dieser Softwareprogramme könnten den Betrieb der Evaluierungssoftware beeinflussen und den stabilen Betrieb möglicherweise nicht garantieren.</w:t>
      </w:r>
    </w:p>
    <w:p w14:paraId="0AB74997" w14:textId="77777777" w:rsidR="0023452D" w:rsidRDefault="0023452D" w:rsidP="00C179BF">
      <w:pPr>
        <w:spacing w:line="360" w:lineRule="auto"/>
        <w:jc w:val="both"/>
      </w:pPr>
    </w:p>
    <w:p w14:paraId="7376036B" w14:textId="43575D14" w:rsidR="00E55694" w:rsidRDefault="0023452D" w:rsidP="00C179BF">
      <w:pPr>
        <w:pStyle w:val="berschrift1"/>
        <w:spacing w:line="360" w:lineRule="auto"/>
        <w:jc w:val="both"/>
      </w:pPr>
      <w:bookmarkStart w:id="4" w:name="_Toc536821387"/>
      <w:r>
        <w:t>Betriebssystem</w:t>
      </w:r>
      <w:bookmarkEnd w:id="4"/>
    </w:p>
    <w:p w14:paraId="5DFA8749" w14:textId="111895C9" w:rsidR="00E55694" w:rsidRDefault="0023452D" w:rsidP="00330263">
      <w:pPr>
        <w:spacing w:line="360" w:lineRule="auto"/>
        <w:jc w:val="both"/>
      </w:pPr>
      <w:r>
        <w:t xml:space="preserve">Auf einer virtuellen Maschine unter </w:t>
      </w:r>
      <w:proofErr w:type="spellStart"/>
      <w:r>
        <w:t>VMWare</w:t>
      </w:r>
      <w:proofErr w:type="spellEnd"/>
      <w:r>
        <w:t xml:space="preserve"> Workstation 15 Player wurde das Betriebssystem Fedora 28 installiert. Folgende Eckdaten der verwendeten Software konnten festgehalten werden:</w:t>
      </w:r>
      <w:r>
        <w:br/>
      </w:r>
      <w:r>
        <w:br/>
      </w:r>
      <w:proofErr w:type="spellStart"/>
      <w:r>
        <w:t>VMWare</w:t>
      </w:r>
      <w:proofErr w:type="spellEnd"/>
      <w:r>
        <w:t xml:space="preserve"> Version: </w:t>
      </w:r>
      <w:r>
        <w:tab/>
      </w:r>
      <w:r w:rsidR="00652ACF">
        <w:tab/>
      </w:r>
      <w:r w:rsidRPr="0023452D">
        <w:t>15.0.2 build-10952284</w:t>
      </w:r>
    </w:p>
    <w:p w14:paraId="4F58AF44" w14:textId="2BC93C38" w:rsidR="0023452D" w:rsidRDefault="0023452D" w:rsidP="00C179BF">
      <w:pPr>
        <w:spacing w:line="360" w:lineRule="auto"/>
        <w:jc w:val="both"/>
      </w:pPr>
      <w:r>
        <w:t>Fedora Version:</w:t>
      </w:r>
      <w:r>
        <w:tab/>
      </w:r>
      <w:r w:rsidR="00652ACF">
        <w:tab/>
      </w:r>
      <w:r>
        <w:t>v28; 32-Bit; GNOME 3.28.1</w:t>
      </w:r>
    </w:p>
    <w:p w14:paraId="5C26A07F" w14:textId="51A0B322" w:rsidR="00652ACF" w:rsidRDefault="00652ACF" w:rsidP="00C179BF">
      <w:pPr>
        <w:spacing w:line="360" w:lineRule="auto"/>
        <w:jc w:val="both"/>
      </w:pPr>
    </w:p>
    <w:p w14:paraId="1D04FEE3" w14:textId="32347A8E" w:rsidR="00652ACF" w:rsidRDefault="00652ACF" w:rsidP="00C179BF">
      <w:pPr>
        <w:spacing w:line="360" w:lineRule="auto"/>
        <w:jc w:val="both"/>
      </w:pPr>
      <w:r>
        <w:t>Die zum Login in das Betriebssystem notwendigen Daten lauten:</w:t>
      </w:r>
    </w:p>
    <w:p w14:paraId="224E74DA" w14:textId="36E58BD0" w:rsidR="00652ACF" w:rsidRDefault="00652ACF" w:rsidP="00C179BF">
      <w:pPr>
        <w:spacing w:line="360" w:lineRule="auto"/>
        <w:jc w:val="both"/>
      </w:pPr>
    </w:p>
    <w:p w14:paraId="1F318261" w14:textId="316DE37F" w:rsidR="00652ACF" w:rsidRDefault="00652ACF" w:rsidP="00C179BF">
      <w:pPr>
        <w:spacing w:line="360" w:lineRule="auto"/>
        <w:jc w:val="both"/>
      </w:pPr>
      <w:r>
        <w:t>Benutzername:</w:t>
      </w:r>
      <w:r>
        <w:tab/>
      </w:r>
      <w:r>
        <w:tab/>
        <w:t>DKE PR</w:t>
      </w:r>
    </w:p>
    <w:p w14:paraId="2A151BA5" w14:textId="4FE0DC61" w:rsidR="00652ACF" w:rsidRDefault="00652ACF" w:rsidP="00C179BF">
      <w:pPr>
        <w:spacing w:line="360" w:lineRule="auto"/>
        <w:jc w:val="both"/>
      </w:pPr>
      <w:r>
        <w:t>Passwort:</w:t>
      </w:r>
      <w:r>
        <w:tab/>
      </w:r>
      <w:r>
        <w:tab/>
      </w:r>
      <w:r>
        <w:tab/>
      </w:r>
      <w:proofErr w:type="spellStart"/>
      <w:r>
        <w:t>dkepr</w:t>
      </w:r>
      <w:proofErr w:type="spellEnd"/>
    </w:p>
    <w:p w14:paraId="0E2C3905" w14:textId="51943E9F" w:rsidR="00652ACF" w:rsidRDefault="00652ACF" w:rsidP="00C179BF">
      <w:pPr>
        <w:spacing w:line="360" w:lineRule="auto"/>
        <w:jc w:val="both"/>
      </w:pPr>
    </w:p>
    <w:p w14:paraId="3F333061" w14:textId="54452CFB" w:rsidR="00652ACF" w:rsidRDefault="00B40FE1" w:rsidP="00C179BF">
      <w:pPr>
        <w:spacing w:line="360" w:lineRule="auto"/>
        <w:jc w:val="both"/>
      </w:pPr>
      <w:r>
        <w:t>Die virtuelle Maschine ist bei Bedarf unter folgendem Link herunterladbar:</w:t>
      </w:r>
    </w:p>
    <w:p w14:paraId="35669FE6" w14:textId="31919993" w:rsidR="00B40FE1" w:rsidRDefault="00533E5C" w:rsidP="00C179BF">
      <w:pPr>
        <w:spacing w:line="360" w:lineRule="auto"/>
        <w:jc w:val="both"/>
      </w:pPr>
      <w:hyperlink r:id="rId14" w:history="1">
        <w:r w:rsidRPr="00664295">
          <w:rPr>
            <w:rStyle w:val="Hyperlink"/>
          </w:rPr>
          <w:t>https://www.ywopikaf.com/Fedora_28.rar</w:t>
        </w:r>
      </w:hyperlink>
    </w:p>
    <w:p w14:paraId="39BD787D" w14:textId="77777777" w:rsidR="00533E5C" w:rsidRDefault="00533E5C" w:rsidP="00C179BF">
      <w:pPr>
        <w:spacing w:line="360" w:lineRule="auto"/>
        <w:jc w:val="both"/>
      </w:pPr>
    </w:p>
    <w:p w14:paraId="5AC0023E" w14:textId="6E69EEDD" w:rsidR="00E55694" w:rsidRDefault="00652ACF" w:rsidP="00C179BF">
      <w:pPr>
        <w:pStyle w:val="berschrift1"/>
        <w:spacing w:line="360" w:lineRule="auto"/>
        <w:jc w:val="both"/>
      </w:pPr>
      <w:bookmarkStart w:id="5" w:name="_Toc536821388"/>
      <w:r>
        <w:t>Programme</w:t>
      </w:r>
      <w:bookmarkEnd w:id="5"/>
    </w:p>
    <w:p w14:paraId="6D479AE5" w14:textId="692D7EFA" w:rsidR="006A6A9B" w:rsidRDefault="008057E0" w:rsidP="006A6A9B">
      <w:r>
        <w:t>Folgende z</w:t>
      </w:r>
      <w:r w:rsidR="006A6A9B">
        <w:t>ur Ausführung benötigte Programme wurden nachträglich installiert.</w:t>
      </w:r>
      <w:r w:rsidR="00330263">
        <w:t xml:space="preserve"> Diese lauten wie folgt:</w:t>
      </w:r>
    </w:p>
    <w:p w14:paraId="3FE7B78C" w14:textId="2C0E0E4A" w:rsidR="00330263" w:rsidRDefault="00330263" w:rsidP="006A6A9B"/>
    <w:p w14:paraId="42BCE5AB" w14:textId="5AC87F16" w:rsidR="00330263" w:rsidRDefault="00330263" w:rsidP="00330263">
      <w:pPr>
        <w:pStyle w:val="Listenabsatz"/>
        <w:numPr>
          <w:ilvl w:val="0"/>
          <w:numId w:val="46"/>
        </w:numPr>
      </w:pPr>
      <w:r>
        <w:t>Java (</w:t>
      </w:r>
      <w:proofErr w:type="spellStart"/>
      <w:r>
        <w:t>Javaws</w:t>
      </w:r>
      <w:proofErr w:type="spellEnd"/>
      <w:r>
        <w:t xml:space="preserve"> </w:t>
      </w:r>
      <w:proofErr w:type="spellStart"/>
      <w:r>
        <w:t>implementation</w:t>
      </w:r>
      <w:proofErr w:type="spellEnd"/>
      <w:r>
        <w:t xml:space="preserve"> </w:t>
      </w:r>
      <w:proofErr w:type="spellStart"/>
      <w:r>
        <w:t>from</w:t>
      </w:r>
      <w:proofErr w:type="spellEnd"/>
      <w:r>
        <w:t xml:space="preserve"> </w:t>
      </w:r>
      <w:proofErr w:type="spellStart"/>
      <w:r>
        <w:t>OpenJDK</w:t>
      </w:r>
      <w:proofErr w:type="spellEnd"/>
      <w:r>
        <w:t>)</w:t>
      </w:r>
    </w:p>
    <w:p w14:paraId="7509F20F" w14:textId="5621BDBC" w:rsidR="00330263" w:rsidRDefault="00330263" w:rsidP="00330263">
      <w:pPr>
        <w:pStyle w:val="Listenabsatz"/>
      </w:pPr>
      <w:r>
        <w:t>Version: 1.7.1-11.fc28</w:t>
      </w:r>
    </w:p>
    <w:p w14:paraId="352607DD" w14:textId="07F00D9A" w:rsidR="009A7B6A" w:rsidRDefault="009A7B6A" w:rsidP="00330263">
      <w:pPr>
        <w:pStyle w:val="Listenabsatz"/>
      </w:pPr>
    </w:p>
    <w:p w14:paraId="4ED2ADC2" w14:textId="36D1A2A6" w:rsidR="009A7B6A" w:rsidRDefault="009A7B6A" w:rsidP="00330263">
      <w:pPr>
        <w:pStyle w:val="Listenabsatz"/>
      </w:pPr>
    </w:p>
    <w:p w14:paraId="3103172B" w14:textId="34795001" w:rsidR="009A7B6A" w:rsidRDefault="009A7B6A" w:rsidP="00330263">
      <w:pPr>
        <w:pStyle w:val="Listenabsatz"/>
      </w:pPr>
    </w:p>
    <w:p w14:paraId="3BA2036B" w14:textId="5C76EC92" w:rsidR="009A7B6A" w:rsidRDefault="009A7B6A" w:rsidP="00330263">
      <w:pPr>
        <w:pStyle w:val="Listenabsatz"/>
      </w:pPr>
    </w:p>
    <w:p w14:paraId="682D9D57" w14:textId="0149CEBD" w:rsidR="009A7B6A" w:rsidRDefault="009A7B6A" w:rsidP="00330263">
      <w:pPr>
        <w:pStyle w:val="Listenabsatz"/>
      </w:pPr>
    </w:p>
    <w:p w14:paraId="6B2F3233" w14:textId="016A4494" w:rsidR="009A7B6A" w:rsidRDefault="009A7B6A" w:rsidP="00330263">
      <w:pPr>
        <w:pStyle w:val="Listenabsatz"/>
      </w:pPr>
    </w:p>
    <w:p w14:paraId="4C6C568C" w14:textId="7341171E" w:rsidR="009A7B6A" w:rsidRDefault="009A7B6A" w:rsidP="00330263">
      <w:pPr>
        <w:pStyle w:val="Listenabsatz"/>
      </w:pPr>
    </w:p>
    <w:p w14:paraId="2320C712" w14:textId="3B81CA0B" w:rsidR="009A7B6A" w:rsidRDefault="009A7B6A" w:rsidP="00330263">
      <w:pPr>
        <w:pStyle w:val="Listenabsatz"/>
      </w:pPr>
    </w:p>
    <w:p w14:paraId="558129F3" w14:textId="57333840" w:rsidR="009A7B6A" w:rsidRDefault="009A7B6A" w:rsidP="00245892">
      <w:bookmarkStart w:id="6" w:name="_GoBack"/>
      <w:bookmarkEnd w:id="6"/>
    </w:p>
    <w:p w14:paraId="6301DB72" w14:textId="5A16D769" w:rsidR="009A7B6A" w:rsidRDefault="009A7B6A" w:rsidP="009A7B6A">
      <w:pPr>
        <w:pStyle w:val="berschrift1"/>
      </w:pPr>
      <w:bookmarkStart w:id="7" w:name="_Toc536821389"/>
      <w:r>
        <w:lastRenderedPageBreak/>
        <w:t>Ausführung</w:t>
      </w:r>
      <w:bookmarkEnd w:id="7"/>
    </w:p>
    <w:p w14:paraId="1E24EDAE" w14:textId="6CE15A6D" w:rsidR="001749EE" w:rsidRDefault="001749EE" w:rsidP="001749EE">
      <w:r>
        <w:t>Zuerst wird die ausführbare Evaluierungssoftware (EvaluationFramework.jar) an einem leicht erreichbaren Ort abgelegt. In diesem Fall liegt sie auf „/</w:t>
      </w:r>
      <w:proofErr w:type="spellStart"/>
      <w:r>
        <w:t>home</w:t>
      </w:r>
      <w:proofErr w:type="spellEnd"/>
      <w:r>
        <w:t>/</w:t>
      </w:r>
      <w:proofErr w:type="spellStart"/>
      <w:r>
        <w:t>dkepr</w:t>
      </w:r>
      <w:proofErr w:type="spellEnd"/>
      <w:r>
        <w:t>/Downloads“.</w:t>
      </w:r>
    </w:p>
    <w:p w14:paraId="4EC101AF" w14:textId="3B44BBF1" w:rsidR="001749EE" w:rsidRDefault="001749EE" w:rsidP="001749EE">
      <w:pPr>
        <w:rPr>
          <w:rStyle w:val="IntensiveHervorhebung"/>
        </w:rPr>
      </w:pPr>
      <w:r w:rsidRPr="001749EE">
        <w:drawing>
          <wp:anchor distT="0" distB="0" distL="114300" distR="114300" simplePos="0" relativeHeight="251658240" behindDoc="1" locked="0" layoutInCell="1" allowOverlap="1" wp14:anchorId="4AD31358" wp14:editId="4E164E41">
            <wp:simplePos x="0" y="0"/>
            <wp:positionH relativeFrom="margin">
              <wp:align>left</wp:align>
            </wp:positionH>
            <wp:positionV relativeFrom="paragraph">
              <wp:posOffset>208915</wp:posOffset>
            </wp:positionV>
            <wp:extent cx="6336030" cy="4349115"/>
            <wp:effectExtent l="0" t="0" r="7620" b="0"/>
            <wp:wrapTight wrapText="bothSides">
              <wp:wrapPolygon edited="0">
                <wp:start x="0" y="0"/>
                <wp:lineTo x="0" y="21477"/>
                <wp:lineTo x="21561" y="21477"/>
                <wp:lineTo x="21561"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336030" cy="4349115"/>
                    </a:xfrm>
                    <a:prstGeom prst="rect">
                      <a:avLst/>
                    </a:prstGeom>
                  </pic:spPr>
                </pic:pic>
              </a:graphicData>
            </a:graphic>
            <wp14:sizeRelH relativeFrom="margin">
              <wp14:pctWidth>0</wp14:pctWidth>
            </wp14:sizeRelH>
            <wp14:sizeRelV relativeFrom="margin">
              <wp14:pctHeight>0</wp14:pctHeight>
            </wp14:sizeRelV>
          </wp:anchor>
        </w:drawing>
      </w:r>
    </w:p>
    <w:p w14:paraId="307506D4" w14:textId="2ECAC55E" w:rsidR="001749EE" w:rsidRDefault="001749EE" w:rsidP="001749EE">
      <w:pPr>
        <w:pStyle w:val="Beschriftung"/>
        <w:rPr>
          <w:rStyle w:val="SchwacheHervorhebung"/>
        </w:rPr>
      </w:pPr>
      <w:r>
        <w:rPr>
          <w:rStyle w:val="SchwacheHervorhebung"/>
        </w:rPr>
        <w:t>Abbildung 1: Speicherverzeichnis der Evaluierungssoftware</w:t>
      </w:r>
    </w:p>
    <w:p w14:paraId="1CC25715" w14:textId="77777777" w:rsidR="00B20923" w:rsidRDefault="00B20923" w:rsidP="00B20923"/>
    <w:p w14:paraId="42109F06" w14:textId="77777777" w:rsidR="00B20923" w:rsidRDefault="00B20923" w:rsidP="00B20923"/>
    <w:p w14:paraId="3EAE8BFB" w14:textId="77777777" w:rsidR="00B20923" w:rsidRDefault="00B20923" w:rsidP="00B20923"/>
    <w:p w14:paraId="42133D39" w14:textId="77777777" w:rsidR="00B20923" w:rsidRDefault="00B20923" w:rsidP="00B20923"/>
    <w:p w14:paraId="3786DE29" w14:textId="77777777" w:rsidR="00B20923" w:rsidRDefault="00B20923" w:rsidP="00B20923"/>
    <w:p w14:paraId="0ECA1AC4" w14:textId="77777777" w:rsidR="00B20923" w:rsidRDefault="00B20923" w:rsidP="00B20923"/>
    <w:p w14:paraId="71AB057B" w14:textId="77777777" w:rsidR="00B20923" w:rsidRDefault="00B20923" w:rsidP="00B20923"/>
    <w:p w14:paraId="5C2DC17D" w14:textId="77777777" w:rsidR="00B20923" w:rsidRDefault="00B20923" w:rsidP="00B20923"/>
    <w:p w14:paraId="4C592FF2" w14:textId="77777777" w:rsidR="00B20923" w:rsidRDefault="00B20923" w:rsidP="00B20923"/>
    <w:p w14:paraId="2401EB84" w14:textId="77777777" w:rsidR="00B20923" w:rsidRDefault="00B20923" w:rsidP="00B20923"/>
    <w:p w14:paraId="502BFD1A" w14:textId="77777777" w:rsidR="00B20923" w:rsidRDefault="00B20923" w:rsidP="00B20923"/>
    <w:p w14:paraId="1D9FF5C3" w14:textId="77777777" w:rsidR="00B20923" w:rsidRDefault="00B20923" w:rsidP="00B20923"/>
    <w:p w14:paraId="57EB0D10" w14:textId="77777777" w:rsidR="00B20923" w:rsidRDefault="00B20923" w:rsidP="00B20923"/>
    <w:p w14:paraId="76EDA7CD" w14:textId="77777777" w:rsidR="00B20923" w:rsidRDefault="00B20923" w:rsidP="00B20923"/>
    <w:p w14:paraId="64A63C51" w14:textId="77777777" w:rsidR="00B20923" w:rsidRDefault="00B20923" w:rsidP="00B20923"/>
    <w:p w14:paraId="31E27554" w14:textId="77777777" w:rsidR="00B20923" w:rsidRDefault="00B20923" w:rsidP="00B20923"/>
    <w:p w14:paraId="5CCB8866" w14:textId="77777777" w:rsidR="00B20923" w:rsidRDefault="00B20923" w:rsidP="00B20923"/>
    <w:p w14:paraId="39475DC0" w14:textId="77777777" w:rsidR="00B20923" w:rsidRDefault="00B20923" w:rsidP="00B20923"/>
    <w:p w14:paraId="3303153A" w14:textId="77777777" w:rsidR="00B20923" w:rsidRDefault="00B20923" w:rsidP="00B20923"/>
    <w:p w14:paraId="34027FDD" w14:textId="1C0650BB" w:rsidR="00B20923" w:rsidRDefault="00B20923" w:rsidP="00B20923">
      <w:r>
        <w:lastRenderedPageBreak/>
        <w:t>Im nächsten Schritt wird das Terminal geöffnet, und in das betreffende Verzeichnis navigiert.</w:t>
      </w:r>
    </w:p>
    <w:p w14:paraId="558E8D45" w14:textId="40C16136" w:rsidR="00B20923" w:rsidRDefault="00B20923" w:rsidP="00B20923">
      <w:pPr>
        <w:pStyle w:val="Beschriftung"/>
      </w:pPr>
    </w:p>
    <w:p w14:paraId="262F4B03" w14:textId="639316E9" w:rsidR="00B20923" w:rsidRPr="00B20923" w:rsidRDefault="00B20923" w:rsidP="00B20923">
      <w:pPr>
        <w:pStyle w:val="Beschriftung"/>
        <w:rPr>
          <w:rStyle w:val="SchwacheHervorhebung"/>
          <w:i w:val="0"/>
          <w:iCs/>
          <w:color w:val="000000" w:themeColor="text1"/>
        </w:rPr>
      </w:pPr>
      <w:r w:rsidRPr="00B20923">
        <w:drawing>
          <wp:anchor distT="0" distB="0" distL="114300" distR="114300" simplePos="0" relativeHeight="251659264" behindDoc="1" locked="0" layoutInCell="1" allowOverlap="1" wp14:anchorId="0ACE8BCD" wp14:editId="07A49F2E">
            <wp:simplePos x="0" y="0"/>
            <wp:positionH relativeFrom="margin">
              <wp:align>right</wp:align>
            </wp:positionH>
            <wp:positionV relativeFrom="paragraph">
              <wp:posOffset>128905</wp:posOffset>
            </wp:positionV>
            <wp:extent cx="6336030" cy="4432935"/>
            <wp:effectExtent l="0" t="0" r="7620" b="5715"/>
            <wp:wrapTight wrapText="bothSides">
              <wp:wrapPolygon edited="0">
                <wp:start x="0" y="0"/>
                <wp:lineTo x="0" y="21535"/>
                <wp:lineTo x="21561" y="21535"/>
                <wp:lineTo x="21561" y="0"/>
                <wp:lineTo x="0" y="0"/>
              </wp:wrapPolygon>
            </wp:wrapTight>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336030" cy="4432935"/>
                    </a:xfrm>
                    <a:prstGeom prst="rect">
                      <a:avLst/>
                    </a:prstGeom>
                  </pic:spPr>
                </pic:pic>
              </a:graphicData>
            </a:graphic>
          </wp:anchor>
        </w:drawing>
      </w:r>
      <w:r w:rsidRPr="00B20923">
        <w:rPr>
          <w:rStyle w:val="SchwacheHervorhebung"/>
        </w:rPr>
        <w:t xml:space="preserve">Abbildung 2: </w:t>
      </w:r>
      <w:r>
        <w:rPr>
          <w:rStyle w:val="SchwacheHervorhebung"/>
        </w:rPr>
        <w:t>Terminal mit richtigem Pfad</w:t>
      </w:r>
    </w:p>
    <w:p w14:paraId="40867563" w14:textId="6B022BCB" w:rsidR="00B20923" w:rsidRDefault="00B20923" w:rsidP="00B20923"/>
    <w:p w14:paraId="4D56FB96" w14:textId="1CFE989D" w:rsidR="00971522" w:rsidRDefault="00971522" w:rsidP="00B20923"/>
    <w:p w14:paraId="6E3180D2" w14:textId="7C27E48F" w:rsidR="00971522" w:rsidRDefault="00971522" w:rsidP="00B20923"/>
    <w:p w14:paraId="21782DEC" w14:textId="1A8686D6" w:rsidR="00971522" w:rsidRDefault="00971522" w:rsidP="00B20923"/>
    <w:p w14:paraId="35EF79E3" w14:textId="3F23D182" w:rsidR="00971522" w:rsidRDefault="00971522" w:rsidP="00B20923"/>
    <w:p w14:paraId="5C292C1C" w14:textId="328E1DBE" w:rsidR="00971522" w:rsidRDefault="00971522" w:rsidP="00B20923"/>
    <w:p w14:paraId="1117C743" w14:textId="58440285" w:rsidR="00971522" w:rsidRDefault="00971522" w:rsidP="00B20923"/>
    <w:p w14:paraId="44219676" w14:textId="57960728" w:rsidR="00971522" w:rsidRDefault="00971522" w:rsidP="00B20923"/>
    <w:p w14:paraId="319D5EA7" w14:textId="7D44ED54" w:rsidR="00971522" w:rsidRDefault="00971522" w:rsidP="00B20923"/>
    <w:p w14:paraId="5851A65A" w14:textId="4F67A7D5" w:rsidR="00971522" w:rsidRDefault="00971522" w:rsidP="00B20923"/>
    <w:p w14:paraId="569E67C0" w14:textId="15FF14A2" w:rsidR="00971522" w:rsidRDefault="00971522" w:rsidP="00B20923"/>
    <w:p w14:paraId="75C74332" w14:textId="7869C5C7" w:rsidR="00971522" w:rsidRDefault="00971522" w:rsidP="00B20923"/>
    <w:p w14:paraId="0CD563CC" w14:textId="7162505D" w:rsidR="00971522" w:rsidRDefault="00971522" w:rsidP="00B20923"/>
    <w:p w14:paraId="63B1F605" w14:textId="3D380FEF" w:rsidR="00971522" w:rsidRDefault="00971522" w:rsidP="00B20923"/>
    <w:p w14:paraId="2AC80FCE" w14:textId="58130C5B" w:rsidR="00971522" w:rsidRDefault="00971522" w:rsidP="00B20923"/>
    <w:p w14:paraId="6DCDD393" w14:textId="0C3AAA6A" w:rsidR="00971522" w:rsidRDefault="00971522" w:rsidP="00B20923"/>
    <w:p w14:paraId="41A8494C" w14:textId="7010C990" w:rsidR="00971522" w:rsidRDefault="00971522" w:rsidP="00B20923"/>
    <w:p w14:paraId="4F119B2A" w14:textId="717A6BDA" w:rsidR="00971522" w:rsidRDefault="00971522" w:rsidP="00B20923"/>
    <w:p w14:paraId="008882FC" w14:textId="1015A988" w:rsidR="00971522" w:rsidRDefault="00971522" w:rsidP="00B20923"/>
    <w:p w14:paraId="2A1591C9" w14:textId="1886A706" w:rsidR="00971522" w:rsidRDefault="00971522" w:rsidP="00B20923"/>
    <w:p w14:paraId="00C24898" w14:textId="38679BEA" w:rsidR="00971522" w:rsidRDefault="00971522" w:rsidP="00B20923"/>
    <w:p w14:paraId="79D5340A" w14:textId="30BB4CF3" w:rsidR="00971522" w:rsidRDefault="00B51AD5" w:rsidP="00B20923">
      <w:r>
        <w:lastRenderedPageBreak/>
        <w:t>Hier wird nun folgender Befehl eingegeben, wodurch das Programm dann startet:</w:t>
      </w:r>
      <w:r>
        <w:br/>
      </w:r>
      <w:r>
        <w:br/>
        <w:t>„</w:t>
      </w:r>
      <w:proofErr w:type="spellStart"/>
      <w:r>
        <w:t>java</w:t>
      </w:r>
      <w:proofErr w:type="spellEnd"/>
      <w:r>
        <w:t xml:space="preserve"> -</w:t>
      </w:r>
      <w:proofErr w:type="spellStart"/>
      <w:r>
        <w:t>jar</w:t>
      </w:r>
      <w:proofErr w:type="spellEnd"/>
      <w:r>
        <w:t xml:space="preserve"> EvaluationFramework.jar“</w:t>
      </w:r>
    </w:p>
    <w:p w14:paraId="418CA629" w14:textId="72F277FF" w:rsidR="00B51AD5" w:rsidRDefault="00B51AD5" w:rsidP="00B20923">
      <w:r w:rsidRPr="00B51AD5">
        <w:drawing>
          <wp:anchor distT="0" distB="0" distL="114300" distR="114300" simplePos="0" relativeHeight="251660288" behindDoc="1" locked="0" layoutInCell="1" allowOverlap="1" wp14:anchorId="1147B6EC" wp14:editId="203FEB4A">
            <wp:simplePos x="0" y="0"/>
            <wp:positionH relativeFrom="margin">
              <wp:align>left</wp:align>
            </wp:positionH>
            <wp:positionV relativeFrom="paragraph">
              <wp:posOffset>219075</wp:posOffset>
            </wp:positionV>
            <wp:extent cx="6336030" cy="4316730"/>
            <wp:effectExtent l="0" t="0" r="7620" b="7620"/>
            <wp:wrapTight wrapText="bothSides">
              <wp:wrapPolygon edited="0">
                <wp:start x="0" y="0"/>
                <wp:lineTo x="0" y="21543"/>
                <wp:lineTo x="21561" y="21543"/>
                <wp:lineTo x="21561"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336030" cy="4316730"/>
                    </a:xfrm>
                    <a:prstGeom prst="rect">
                      <a:avLst/>
                    </a:prstGeom>
                  </pic:spPr>
                </pic:pic>
              </a:graphicData>
            </a:graphic>
          </wp:anchor>
        </w:drawing>
      </w:r>
    </w:p>
    <w:p w14:paraId="6D015FF9" w14:textId="2E8334E2" w:rsidR="00B51AD5" w:rsidRDefault="00B51AD5" w:rsidP="00B51AD5">
      <w:pPr>
        <w:pStyle w:val="Beschriftung"/>
        <w:rPr>
          <w:rStyle w:val="SchwacheHervorhebung"/>
        </w:rPr>
      </w:pPr>
      <w:r>
        <w:rPr>
          <w:rStyle w:val="SchwacheHervorhebung"/>
        </w:rPr>
        <w:t>Abbildung 3: Terminal mit laufendem Programm</w:t>
      </w:r>
    </w:p>
    <w:p w14:paraId="3246CDBC" w14:textId="325CFF6B" w:rsidR="00B51AD5" w:rsidRDefault="00B51AD5" w:rsidP="00B51AD5">
      <w:r>
        <w:t xml:space="preserve">Nun kann der Benutzer je nach Bedarf einen Testlauf starten. </w:t>
      </w:r>
      <w:r w:rsidR="00591597">
        <w:t>Ist dieser beendet, so erhält der Benutzer eine Erfolgsmeldung, die Performancedaten werden in der Datenbank abgelegt und ein Textdokument mit den generierten Daten wird im gleichen Verzeichnis erzeugt.</w:t>
      </w:r>
    </w:p>
    <w:p w14:paraId="34BF8975" w14:textId="77777777" w:rsidR="00D81371" w:rsidRDefault="00D81371" w:rsidP="00B51AD5"/>
    <w:p w14:paraId="470D19F9" w14:textId="3CEC8F61" w:rsidR="00D81371" w:rsidRDefault="00D81371" w:rsidP="00B51AD5">
      <w:r w:rsidRPr="00D81371">
        <w:drawing>
          <wp:anchor distT="0" distB="0" distL="114300" distR="114300" simplePos="0" relativeHeight="251661312" behindDoc="1" locked="0" layoutInCell="1" allowOverlap="1" wp14:anchorId="68844E82" wp14:editId="2498AD85">
            <wp:simplePos x="0" y="0"/>
            <wp:positionH relativeFrom="margin">
              <wp:align>left</wp:align>
            </wp:positionH>
            <wp:positionV relativeFrom="paragraph">
              <wp:posOffset>10795</wp:posOffset>
            </wp:positionV>
            <wp:extent cx="5524500" cy="2371725"/>
            <wp:effectExtent l="0" t="0" r="0" b="9525"/>
            <wp:wrapTight wrapText="bothSides">
              <wp:wrapPolygon edited="0">
                <wp:start x="0" y="0"/>
                <wp:lineTo x="0" y="21513"/>
                <wp:lineTo x="21526" y="21513"/>
                <wp:lineTo x="21526" y="0"/>
                <wp:lineTo x="0" y="0"/>
              </wp:wrapPolygon>
            </wp:wrapTight>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524500" cy="2371725"/>
                    </a:xfrm>
                    <a:prstGeom prst="rect">
                      <a:avLst/>
                    </a:prstGeom>
                  </pic:spPr>
                </pic:pic>
              </a:graphicData>
            </a:graphic>
          </wp:anchor>
        </w:drawing>
      </w:r>
    </w:p>
    <w:p w14:paraId="08330071" w14:textId="10459219" w:rsidR="00D81371" w:rsidRDefault="00D81371" w:rsidP="00B51AD5"/>
    <w:p w14:paraId="58028732" w14:textId="74097941" w:rsidR="00D81371" w:rsidRDefault="00D81371" w:rsidP="00B51AD5"/>
    <w:p w14:paraId="2A7DA8A1" w14:textId="31BADF43" w:rsidR="00D81371" w:rsidRDefault="00D81371" w:rsidP="00B51AD5"/>
    <w:p w14:paraId="6913DEB6" w14:textId="3A53CFFF" w:rsidR="00D81371" w:rsidRDefault="00D81371" w:rsidP="00B51AD5"/>
    <w:p w14:paraId="3C5F4859" w14:textId="2E674896" w:rsidR="00D81371" w:rsidRDefault="00D81371" w:rsidP="00B51AD5"/>
    <w:p w14:paraId="4B587C8E" w14:textId="1CAF3A2A" w:rsidR="00D81371" w:rsidRDefault="00D81371" w:rsidP="00B51AD5"/>
    <w:p w14:paraId="09572A4A" w14:textId="6FFE01DE" w:rsidR="00D81371" w:rsidRDefault="00D81371" w:rsidP="00B51AD5"/>
    <w:p w14:paraId="7E9A8932" w14:textId="098E4492" w:rsidR="00D81371" w:rsidRDefault="00D81371" w:rsidP="00B51AD5"/>
    <w:p w14:paraId="31E93CD4" w14:textId="5BCF55CC" w:rsidR="00D81371" w:rsidRDefault="00D81371" w:rsidP="00B51AD5"/>
    <w:p w14:paraId="3C1B6992" w14:textId="02ADE68D" w:rsidR="00D81371" w:rsidRDefault="00D81371" w:rsidP="00B51AD5"/>
    <w:p w14:paraId="647260E6" w14:textId="12FC41CF" w:rsidR="00D81371" w:rsidRDefault="00D81371" w:rsidP="00B51AD5"/>
    <w:p w14:paraId="72755C0B" w14:textId="1B58F488" w:rsidR="00D81371" w:rsidRDefault="00D81371" w:rsidP="00B51AD5"/>
    <w:p w14:paraId="3EA9B37D" w14:textId="17E4CC24" w:rsidR="00D81371" w:rsidRPr="00D81371" w:rsidRDefault="00D81371" w:rsidP="00D81371">
      <w:pPr>
        <w:pStyle w:val="Beschriftung"/>
        <w:rPr>
          <w:rStyle w:val="SchwacheHervorhebung"/>
        </w:rPr>
      </w:pPr>
      <w:r>
        <w:rPr>
          <w:rStyle w:val="SchwacheHervorhebung"/>
        </w:rPr>
        <w:t>Abbildung 4: Endprodukt nach Ausführung des Programms</w:t>
      </w:r>
    </w:p>
    <w:sectPr w:rsidR="00D81371" w:rsidRPr="00D81371" w:rsidSect="00F16D7E">
      <w:headerReference w:type="default" r:id="rId19"/>
      <w:footerReference w:type="default" r:id="rId20"/>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86579" w14:textId="77777777" w:rsidR="004C7F94" w:rsidRDefault="004C7F94" w:rsidP="000A78E0">
      <w:pPr>
        <w:spacing w:line="240" w:lineRule="auto"/>
      </w:pPr>
      <w:r>
        <w:separator/>
      </w:r>
    </w:p>
  </w:endnote>
  <w:endnote w:type="continuationSeparator" w:id="0">
    <w:p w14:paraId="114B0948" w14:textId="77777777" w:rsidR="004C7F94" w:rsidRDefault="004C7F94"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237D" w14:textId="77777777" w:rsidR="00B60F81" w:rsidRDefault="00B60F81">
    <w:pPr>
      <w:pStyle w:val="Fuzeile"/>
    </w:pPr>
    <w:r>
      <w:rPr>
        <w:noProof/>
        <w:lang w:eastAsia="de-AT"/>
      </w:rPr>
      <mc:AlternateContent>
        <mc:Choice Requires="wps">
          <w:drawing>
            <wp:anchor distT="45720" distB="45720" distL="114300" distR="114300" simplePos="0" relativeHeight="251681792" behindDoc="0" locked="1" layoutInCell="1" allowOverlap="1" wp14:anchorId="30D0AB59" wp14:editId="504A54B7">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14:paraId="68A3984E"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B60F81" w:rsidRPr="00237B77" w:rsidRDefault="00B60F81" w:rsidP="00237B77">
                          <w:pPr>
                            <w:spacing w:line="220" w:lineRule="exact"/>
                            <w:rPr>
                              <w:rFonts w:cs="Arial"/>
                              <w:sz w:val="16"/>
                              <w:szCs w:val="16"/>
                            </w:rPr>
                          </w:pPr>
                          <w:r w:rsidRPr="00237B77">
                            <w:rPr>
                              <w:rFonts w:cs="Arial"/>
                              <w:sz w:val="16"/>
                              <w:szCs w:val="16"/>
                            </w:rPr>
                            <w:t>Altenberger Straße 69</w:t>
                          </w:r>
                        </w:p>
                        <w:p w14:paraId="6A289971" w14:textId="77777777" w:rsidR="00B60F81" w:rsidRPr="00237B77" w:rsidRDefault="00B60F81" w:rsidP="00237B77">
                          <w:pPr>
                            <w:spacing w:line="220" w:lineRule="exact"/>
                            <w:rPr>
                              <w:rFonts w:cs="Arial"/>
                              <w:sz w:val="16"/>
                              <w:szCs w:val="16"/>
                            </w:rPr>
                          </w:pPr>
                          <w:r w:rsidRPr="00237B77">
                            <w:rPr>
                              <w:rFonts w:cs="Arial"/>
                              <w:sz w:val="16"/>
                              <w:szCs w:val="16"/>
                            </w:rPr>
                            <w:t>4040 Linz, Österreich</w:t>
                          </w:r>
                        </w:p>
                        <w:p w14:paraId="5CC4ABA2" w14:textId="7FD9259E" w:rsidR="00B60F81" w:rsidRPr="00237B77" w:rsidRDefault="00B60F81" w:rsidP="00237B77">
                          <w:pPr>
                            <w:spacing w:line="220" w:lineRule="exact"/>
                            <w:rPr>
                              <w:rFonts w:cs="Arial"/>
                              <w:sz w:val="16"/>
                              <w:szCs w:val="16"/>
                            </w:rPr>
                          </w:pPr>
                          <w:r w:rsidRPr="00237B77">
                            <w:rPr>
                              <w:rFonts w:cs="Arial"/>
                              <w:sz w:val="16"/>
                              <w:szCs w:val="16"/>
                            </w:rPr>
                            <w:t>www.jku.at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0AB59" id="_x0000_t202" coordsize="21600,21600" o:spt="202" path="m,l,21600r21600,l21600,xe">
              <v:stroke joinstyle="miter"/>
              <v:path gradientshapeok="t" o:connecttype="rect"/>
            </v:shapetype>
            <v:shape id="_x0000_s1028"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14:paraId="68A3984E"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B60F81" w:rsidRPr="00237B77" w:rsidRDefault="00B60F81" w:rsidP="00237B77">
                    <w:pPr>
                      <w:spacing w:line="220" w:lineRule="exact"/>
                      <w:rPr>
                        <w:rFonts w:cs="Arial"/>
                        <w:sz w:val="16"/>
                        <w:szCs w:val="16"/>
                      </w:rPr>
                    </w:pPr>
                    <w:r w:rsidRPr="00237B77">
                      <w:rPr>
                        <w:rFonts w:cs="Arial"/>
                        <w:sz w:val="16"/>
                        <w:szCs w:val="16"/>
                      </w:rPr>
                      <w:t>Altenberger Straße 69</w:t>
                    </w:r>
                  </w:p>
                  <w:p w14:paraId="6A289971" w14:textId="77777777" w:rsidR="00B60F81" w:rsidRPr="00237B77" w:rsidRDefault="00B60F81" w:rsidP="00237B77">
                    <w:pPr>
                      <w:spacing w:line="220" w:lineRule="exact"/>
                      <w:rPr>
                        <w:rFonts w:cs="Arial"/>
                        <w:sz w:val="16"/>
                        <w:szCs w:val="16"/>
                      </w:rPr>
                    </w:pPr>
                    <w:r w:rsidRPr="00237B77">
                      <w:rPr>
                        <w:rFonts w:cs="Arial"/>
                        <w:sz w:val="16"/>
                        <w:szCs w:val="16"/>
                      </w:rPr>
                      <w:t>4040 Linz, Österreich</w:t>
                    </w:r>
                  </w:p>
                  <w:p w14:paraId="5CC4ABA2" w14:textId="7FD9259E" w:rsidR="00B60F81" w:rsidRPr="00237B77" w:rsidRDefault="00B60F81" w:rsidP="00237B77">
                    <w:pPr>
                      <w:spacing w:line="220" w:lineRule="exact"/>
                      <w:rPr>
                        <w:rFonts w:cs="Arial"/>
                        <w:sz w:val="16"/>
                        <w:szCs w:val="16"/>
                      </w:rPr>
                    </w:pPr>
                    <w:r w:rsidRPr="00237B77">
                      <w:rPr>
                        <w:rFonts w:cs="Arial"/>
                        <w:sz w:val="16"/>
                        <w:szCs w:val="16"/>
                      </w:rPr>
                      <w:t>www.jku.at</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57EC" w14:textId="0F0E52E9" w:rsidR="00B60F81" w:rsidRPr="002C5884" w:rsidRDefault="00B60F81" w:rsidP="00863049">
    <w:pPr>
      <w:pStyle w:val="Fuzeile"/>
      <w:jc w:val="right"/>
      <w:rPr>
        <w:sz w:val="20"/>
      </w:rPr>
    </w:pPr>
    <w:r w:rsidRPr="002C5884">
      <w:rPr>
        <w:sz w:val="20"/>
      </w:rPr>
      <w:t xml:space="preserve">Seite </w:t>
    </w:r>
    <w:r w:rsidRPr="002C5884">
      <w:rPr>
        <w:sz w:val="20"/>
      </w:rPr>
      <w:fldChar w:fldCharType="begin"/>
    </w:r>
    <w:r w:rsidRPr="002C5884">
      <w:rPr>
        <w:sz w:val="20"/>
      </w:rPr>
      <w:instrText>PAGE   \* MERGEFORMAT</w:instrText>
    </w:r>
    <w:r w:rsidRPr="002C5884">
      <w:rPr>
        <w:sz w:val="20"/>
      </w:rPr>
      <w:fldChar w:fldCharType="separate"/>
    </w:r>
    <w:r w:rsidRPr="0016715F">
      <w:rPr>
        <w:noProof/>
        <w:sz w:val="20"/>
        <w:lang w:val="de-DE"/>
      </w:rPr>
      <w:t>1</w:t>
    </w:r>
    <w:r w:rsidRPr="002C5884">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07B1" w14:textId="77777777" w:rsidR="00B60F81" w:rsidRDefault="00B60F81">
    <w:pPr>
      <w:pStyle w:val="Fuzeile"/>
    </w:pPr>
    <w:r>
      <w:rPr>
        <w:noProof/>
        <w:lang w:eastAsia="de-AT"/>
      </w:rPr>
      <mc:AlternateContent>
        <mc:Choice Requires="wps">
          <w:drawing>
            <wp:anchor distT="45720" distB="45720" distL="114300" distR="114300" simplePos="0" relativeHeight="251730944" behindDoc="0" locked="1" layoutInCell="1" allowOverlap="1" wp14:anchorId="393EE1DE" wp14:editId="3C6BE65A">
              <wp:simplePos x="0" y="0"/>
              <wp:positionH relativeFrom="column">
                <wp:posOffset>4925695</wp:posOffset>
              </wp:positionH>
              <wp:positionV relativeFrom="page">
                <wp:posOffset>9505950</wp:posOffset>
              </wp:positionV>
              <wp:extent cx="1256400" cy="846000"/>
              <wp:effectExtent l="0" t="0" r="127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038BC88"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B60F81" w:rsidRPr="00237B77" w:rsidRDefault="00B60F81" w:rsidP="00237B77">
                          <w:pPr>
                            <w:spacing w:line="220" w:lineRule="exact"/>
                            <w:rPr>
                              <w:rFonts w:cs="Arial"/>
                              <w:sz w:val="16"/>
                              <w:szCs w:val="16"/>
                            </w:rPr>
                          </w:pPr>
                          <w:r w:rsidRPr="00237B77">
                            <w:rPr>
                              <w:rFonts w:cs="Arial"/>
                              <w:sz w:val="16"/>
                              <w:szCs w:val="16"/>
                            </w:rPr>
                            <w:t>Altenberger Straße 69</w:t>
                          </w:r>
                        </w:p>
                        <w:p w14:paraId="4A2AF41C" w14:textId="77777777" w:rsidR="00B60F81" w:rsidRPr="00237B77" w:rsidRDefault="00B60F81" w:rsidP="00237B77">
                          <w:pPr>
                            <w:spacing w:line="220" w:lineRule="exact"/>
                            <w:rPr>
                              <w:rFonts w:cs="Arial"/>
                              <w:sz w:val="16"/>
                              <w:szCs w:val="16"/>
                            </w:rPr>
                          </w:pPr>
                          <w:r w:rsidRPr="00237B77">
                            <w:rPr>
                              <w:rFonts w:cs="Arial"/>
                              <w:sz w:val="16"/>
                              <w:szCs w:val="16"/>
                            </w:rPr>
                            <w:t>4040 Linz, Österreich</w:t>
                          </w:r>
                        </w:p>
                        <w:p w14:paraId="6CE3A5BE" w14:textId="77777777" w:rsidR="00B60F81" w:rsidRPr="00237B77" w:rsidRDefault="00B60F81" w:rsidP="00237B77">
                          <w:pPr>
                            <w:spacing w:line="220" w:lineRule="exact"/>
                            <w:rPr>
                              <w:rFonts w:cs="Arial"/>
                              <w:sz w:val="16"/>
                              <w:szCs w:val="16"/>
                            </w:rPr>
                          </w:pPr>
                          <w:r w:rsidRPr="00237B77">
                            <w:rPr>
                              <w:rFonts w:cs="Arial"/>
                              <w:sz w:val="16"/>
                              <w:szCs w:val="16"/>
                            </w:rPr>
                            <w:t>www.jku.at</w:t>
                          </w:r>
                        </w:p>
                        <w:p w14:paraId="745A667A" w14:textId="77777777" w:rsidR="00B60F81" w:rsidRPr="00237B77" w:rsidRDefault="00B60F81"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E1DE" id="_x0000_t202" coordsize="21600,21600" o:spt="202" path="m,l,21600r21600,l21600,xe">
              <v:stroke joinstyle="miter"/>
              <v:path gradientshapeok="t" o:connecttype="rect"/>
            </v:shapetype>
            <v:shape id="_x0000_s1029"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AhmPGaAQIAAOkDAAAOAAAA&#10;AAAAAAAAAAAAAC4CAABkcnMvZTJvRG9jLnhtbFBLAQItABQABgAIAAAAIQDLMPWb4QAAAA0BAAAP&#10;AAAAAAAAAAAAAAAAAFsEAABkcnMvZG93bnJldi54bWxQSwUGAAAAAAQABADzAAAAaQUAAAAA&#10;" filled="f" stroked="f">
              <v:textbox inset="0,0,0,0">
                <w:txbxContent>
                  <w:p w14:paraId="0038BC88"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B60F81" w:rsidRPr="00237B77" w:rsidRDefault="00B60F81"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B60F81" w:rsidRPr="00237B77" w:rsidRDefault="00B60F81" w:rsidP="00237B77">
                    <w:pPr>
                      <w:spacing w:line="220" w:lineRule="exact"/>
                      <w:rPr>
                        <w:rFonts w:cs="Arial"/>
                        <w:sz w:val="16"/>
                        <w:szCs w:val="16"/>
                      </w:rPr>
                    </w:pPr>
                    <w:r w:rsidRPr="00237B77">
                      <w:rPr>
                        <w:rFonts w:cs="Arial"/>
                        <w:sz w:val="16"/>
                        <w:szCs w:val="16"/>
                      </w:rPr>
                      <w:t>Altenberger Straße 69</w:t>
                    </w:r>
                  </w:p>
                  <w:p w14:paraId="4A2AF41C" w14:textId="77777777" w:rsidR="00B60F81" w:rsidRPr="00237B77" w:rsidRDefault="00B60F81" w:rsidP="00237B77">
                    <w:pPr>
                      <w:spacing w:line="220" w:lineRule="exact"/>
                      <w:rPr>
                        <w:rFonts w:cs="Arial"/>
                        <w:sz w:val="16"/>
                        <w:szCs w:val="16"/>
                      </w:rPr>
                    </w:pPr>
                    <w:r w:rsidRPr="00237B77">
                      <w:rPr>
                        <w:rFonts w:cs="Arial"/>
                        <w:sz w:val="16"/>
                        <w:szCs w:val="16"/>
                      </w:rPr>
                      <w:t>4040 Linz, Österreich</w:t>
                    </w:r>
                  </w:p>
                  <w:p w14:paraId="6CE3A5BE" w14:textId="77777777" w:rsidR="00B60F81" w:rsidRPr="00237B77" w:rsidRDefault="00B60F81" w:rsidP="00237B77">
                    <w:pPr>
                      <w:spacing w:line="220" w:lineRule="exact"/>
                      <w:rPr>
                        <w:rFonts w:cs="Arial"/>
                        <w:sz w:val="16"/>
                        <w:szCs w:val="16"/>
                      </w:rPr>
                    </w:pPr>
                    <w:r w:rsidRPr="00237B77">
                      <w:rPr>
                        <w:rFonts w:cs="Arial"/>
                        <w:sz w:val="16"/>
                        <w:szCs w:val="16"/>
                      </w:rPr>
                      <w:t>www.jku.at</w:t>
                    </w:r>
                  </w:p>
                  <w:p w14:paraId="745A667A" w14:textId="77777777" w:rsidR="00B60F81" w:rsidRPr="00237B77" w:rsidRDefault="00B60F81"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A9CD" w14:textId="78A1467D" w:rsidR="00B60F81" w:rsidRPr="004746F8" w:rsidRDefault="00B60F81"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FF1106">
      <w:rPr>
        <w:noProof/>
      </w:rPr>
      <w:t>01. Februar 2019</w:t>
    </w:r>
    <w:r w:rsidRPr="004746F8">
      <w:fldChar w:fldCharType="end"/>
    </w:r>
    <w:r w:rsidRPr="004746F8">
      <w:tab/>
    </w:r>
    <w:r>
      <w:t>Gruppe 2</w:t>
    </w:r>
    <w:r>
      <w:tab/>
    </w:r>
    <w:r w:rsidRPr="002C5884">
      <w:rPr>
        <w:sz w:val="20"/>
      </w:rPr>
      <w:t>Seite</w:t>
    </w:r>
    <w:r w:rsidRPr="008F6598">
      <w:rPr>
        <w:sz w:val="20"/>
      </w:rPr>
      <w:t xml:space="preserve"> </w:t>
    </w:r>
    <w:r w:rsidRPr="008F6598">
      <w:rPr>
        <w:sz w:val="20"/>
      </w:rPr>
      <w:fldChar w:fldCharType="begin"/>
    </w:r>
    <w:r w:rsidRPr="008F6598">
      <w:rPr>
        <w:sz w:val="20"/>
      </w:rPr>
      <w:instrText>PAGE   \* MERGEFORMAT</w:instrText>
    </w:r>
    <w:r w:rsidRPr="008F6598">
      <w:rPr>
        <w:sz w:val="20"/>
      </w:rPr>
      <w:fldChar w:fldCharType="separate"/>
    </w:r>
    <w:r>
      <w:rPr>
        <w:noProof/>
        <w:sz w:val="20"/>
      </w:rPr>
      <w:t>20</w:t>
    </w:r>
    <w:r w:rsidRPr="008F6598">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DBA68" w14:textId="77777777" w:rsidR="004C7F94" w:rsidRDefault="004C7F94" w:rsidP="000A78E0">
      <w:pPr>
        <w:spacing w:line="240" w:lineRule="auto"/>
      </w:pPr>
      <w:r>
        <w:separator/>
      </w:r>
    </w:p>
  </w:footnote>
  <w:footnote w:type="continuationSeparator" w:id="0">
    <w:p w14:paraId="49293944" w14:textId="77777777" w:rsidR="004C7F94" w:rsidRDefault="004C7F94"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623A" w14:textId="77777777" w:rsidR="00B60F81" w:rsidRDefault="00B60F81" w:rsidP="00F04562">
    <w:r>
      <w:rPr>
        <w:noProof/>
        <w:lang w:eastAsia="de-AT"/>
      </w:rPr>
      <w:drawing>
        <wp:anchor distT="0" distB="0" distL="114300" distR="114300" simplePos="0" relativeHeight="251726848" behindDoc="0" locked="1" layoutInCell="1" allowOverlap="1" wp14:anchorId="65997DF4" wp14:editId="4C81F63F">
          <wp:simplePos x="0" y="0"/>
          <wp:positionH relativeFrom="column">
            <wp:posOffset>4394835</wp:posOffset>
          </wp:positionH>
          <wp:positionV relativeFrom="page">
            <wp:posOffset>476250</wp:posOffset>
          </wp:positionV>
          <wp:extent cx="2016000" cy="1008000"/>
          <wp:effectExtent l="0" t="0" r="0" b="0"/>
          <wp:wrapSquare wrapText="bothSides"/>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F7D3" w14:textId="77777777" w:rsidR="00B60F81" w:rsidRDefault="00B60F81" w:rsidP="00F04562">
    <w:r>
      <w:rPr>
        <w:noProof/>
        <w:lang w:eastAsia="de-AT"/>
      </w:rPr>
      <w:drawing>
        <wp:anchor distT="0" distB="0" distL="114300" distR="114300" simplePos="0" relativeHeight="251731968" behindDoc="0" locked="1" layoutInCell="1" allowOverlap="1" wp14:anchorId="2C121A9D" wp14:editId="4D93C6CF">
          <wp:simplePos x="0" y="0"/>
          <wp:positionH relativeFrom="column">
            <wp:posOffset>4394835</wp:posOffset>
          </wp:positionH>
          <wp:positionV relativeFrom="page">
            <wp:posOffset>476250</wp:posOffset>
          </wp:positionV>
          <wp:extent cx="2016000" cy="1008000"/>
          <wp:effectExtent l="0" t="0" r="0" b="0"/>
          <wp:wrapSquare wrapText="bothSides"/>
          <wp:docPr id="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370E" w14:textId="77777777" w:rsidR="00B60F81" w:rsidRDefault="00B60F81" w:rsidP="00BD398D">
    <w:pPr>
      <w:pStyle w:val="Kopfzeile"/>
      <w:tabs>
        <w:tab w:val="clear" w:pos="9072"/>
      </w:tabs>
    </w:pPr>
    <w:r>
      <w:rPr>
        <w:noProof/>
        <w:lang w:eastAsia="de-AT"/>
      </w:rPr>
      <w:drawing>
        <wp:anchor distT="0" distB="0" distL="114300" distR="114300" simplePos="0" relativeHeight="251728896" behindDoc="0" locked="1" layoutInCell="1" allowOverlap="1" wp14:anchorId="4EA0D316" wp14:editId="0ACECE55">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1E3E"/>
    <w:multiLevelType w:val="hybridMultilevel"/>
    <w:tmpl w:val="DCA65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BB4704"/>
    <w:multiLevelType w:val="hybridMultilevel"/>
    <w:tmpl w:val="4F922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803DA6"/>
    <w:multiLevelType w:val="hybridMultilevel"/>
    <w:tmpl w:val="884C44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567025"/>
    <w:multiLevelType w:val="hybridMultilevel"/>
    <w:tmpl w:val="3FA2BF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E94C1C"/>
    <w:multiLevelType w:val="hybridMultilevel"/>
    <w:tmpl w:val="43AC7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3B6E48"/>
    <w:multiLevelType w:val="hybridMultilevel"/>
    <w:tmpl w:val="1D0CC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261404"/>
    <w:multiLevelType w:val="hybridMultilevel"/>
    <w:tmpl w:val="388A6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516B02"/>
    <w:multiLevelType w:val="hybridMultilevel"/>
    <w:tmpl w:val="3FA2BF58"/>
    <w:lvl w:ilvl="0" w:tplc="04070017">
      <w:start w:val="1"/>
      <w:numFmt w:val="low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8" w15:restartNumberingAfterBreak="0">
    <w:nsid w:val="30C062BB"/>
    <w:multiLevelType w:val="hybridMultilevel"/>
    <w:tmpl w:val="5302C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B846935"/>
    <w:multiLevelType w:val="hybridMultilevel"/>
    <w:tmpl w:val="08EA68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F8A412E"/>
    <w:multiLevelType w:val="hybridMultilevel"/>
    <w:tmpl w:val="76BA54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2557E41"/>
    <w:multiLevelType w:val="hybridMultilevel"/>
    <w:tmpl w:val="9022D8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79E38E2"/>
    <w:multiLevelType w:val="hybridMultilevel"/>
    <w:tmpl w:val="0354FD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48E003EC"/>
    <w:multiLevelType w:val="hybridMultilevel"/>
    <w:tmpl w:val="56347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D980A88"/>
    <w:multiLevelType w:val="hybridMultilevel"/>
    <w:tmpl w:val="56D6AA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49F2B21"/>
    <w:multiLevelType w:val="hybridMultilevel"/>
    <w:tmpl w:val="AE5C8B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8CC647B"/>
    <w:multiLevelType w:val="multilevel"/>
    <w:tmpl w:val="977E5672"/>
    <w:numStyleLink w:val="berschriftenJKU"/>
  </w:abstractNum>
  <w:abstractNum w:abstractNumId="19" w15:restartNumberingAfterBreak="0">
    <w:nsid w:val="5EAE734E"/>
    <w:multiLevelType w:val="hybridMultilevel"/>
    <w:tmpl w:val="A3265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605267EB"/>
    <w:multiLevelType w:val="hybridMultilevel"/>
    <w:tmpl w:val="184C7954"/>
    <w:lvl w:ilvl="0" w:tplc="F0D0FDE0">
      <w:start w:val="3"/>
      <w:numFmt w:val="bullet"/>
      <w:lvlText w:val="-"/>
      <w:lvlJc w:val="left"/>
      <w:pPr>
        <w:ind w:left="720" w:hanging="360"/>
      </w:pPr>
      <w:rPr>
        <w:rFonts w:ascii="Arial" w:eastAsiaTheme="minorHAns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62CD317B"/>
    <w:multiLevelType w:val="hybridMultilevel"/>
    <w:tmpl w:val="E83C041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67C24E7F"/>
    <w:multiLevelType w:val="hybridMultilevel"/>
    <w:tmpl w:val="3FB2DEDA"/>
    <w:lvl w:ilvl="0" w:tplc="68063406">
      <w:start w:val="2"/>
      <w:numFmt w:val="upp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23" w15:restartNumberingAfterBreak="0">
    <w:nsid w:val="6BB67D23"/>
    <w:multiLevelType w:val="hybridMultilevel"/>
    <w:tmpl w:val="1818988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73DF7250"/>
    <w:multiLevelType w:val="hybridMultilevel"/>
    <w:tmpl w:val="8CFAD17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75A75264"/>
    <w:multiLevelType w:val="hybridMultilevel"/>
    <w:tmpl w:val="26BC48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7A450D7F"/>
    <w:multiLevelType w:val="hybridMultilevel"/>
    <w:tmpl w:val="CABE51C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8"/>
    <w:lvlOverride w:ilvl="0">
      <w:lvl w:ilvl="0">
        <w:start w:val="1"/>
        <w:numFmt w:val="decimal"/>
        <w:pStyle w:val="berschrift1"/>
        <w:lvlText w:val="%1. "/>
        <w:lvlJc w:val="left"/>
        <w:pPr>
          <w:ind w:left="1134" w:hanging="425"/>
        </w:pPr>
        <w:rPr>
          <w:rFonts w:hint="default"/>
        </w:rPr>
      </w:lvl>
    </w:lvlOverride>
    <w:lvlOverride w:ilvl="1">
      <w:lvl w:ilvl="1">
        <w:start w:val="1"/>
        <w:numFmt w:val="decimal"/>
        <w:pStyle w:val="berschrift2"/>
        <w:lvlText w:val="%1.%2. "/>
        <w:lvlJc w:val="left"/>
        <w:pPr>
          <w:ind w:left="1730" w:hanging="596"/>
        </w:pPr>
        <w:rPr>
          <w:rFonts w:hint="default"/>
        </w:rPr>
      </w:lvl>
    </w:lvlOverride>
    <w:lvlOverride w:ilvl="2">
      <w:lvl w:ilvl="2">
        <w:start w:val="1"/>
        <w:numFmt w:val="decimal"/>
        <w:pStyle w:val="berschrift3"/>
        <w:lvlText w:val="%1.%2.%3. "/>
        <w:lvlJc w:val="left"/>
        <w:pPr>
          <w:ind w:left="2523" w:hanging="793"/>
        </w:pPr>
        <w:rPr>
          <w:rFonts w:hint="default"/>
        </w:rPr>
      </w:lvl>
    </w:lvlOverride>
    <w:lvlOverride w:ilvl="3">
      <w:lvl w:ilvl="3">
        <w:start w:val="1"/>
        <w:numFmt w:val="decimal"/>
        <w:lvlText w:val="%1.%2.%3.%4. "/>
        <w:lvlJc w:val="left"/>
        <w:pPr>
          <w:tabs>
            <w:tab w:val="num" w:pos="3034"/>
          </w:tabs>
          <w:ind w:left="3544" w:hanging="1021"/>
        </w:pPr>
        <w:rPr>
          <w:rFonts w:hint="default"/>
        </w:rPr>
      </w:lvl>
    </w:lvlOverride>
    <w:lvlOverride w:ilvl="4">
      <w:lvl w:ilvl="4">
        <w:start w:val="1"/>
        <w:numFmt w:val="lowerLetter"/>
        <w:lvlText w:val="%1.%2.%3.%4.%5"/>
        <w:lvlJc w:val="left"/>
        <w:pPr>
          <w:ind w:left="4735" w:hanging="1191"/>
        </w:pPr>
        <w:rPr>
          <w:rFonts w:hint="default"/>
        </w:rPr>
      </w:lvl>
    </w:lvlOverride>
    <w:lvlOverride w:ilvl="5">
      <w:lvl w:ilvl="5">
        <w:start w:val="1"/>
        <w:numFmt w:val="lowerRoman"/>
        <w:lvlText w:val="(%6)"/>
        <w:lvlJc w:val="left"/>
        <w:pPr>
          <w:ind w:left="2869" w:hanging="360"/>
        </w:pPr>
        <w:rPr>
          <w:rFonts w:hint="default"/>
        </w:rPr>
      </w:lvl>
    </w:lvlOverride>
    <w:lvlOverride w:ilvl="6">
      <w:lvl w:ilvl="6">
        <w:start w:val="1"/>
        <w:numFmt w:val="decimal"/>
        <w:lvlText w:val="%7."/>
        <w:lvlJc w:val="left"/>
        <w:pPr>
          <w:ind w:left="3229" w:hanging="360"/>
        </w:pPr>
        <w:rPr>
          <w:rFonts w:hint="default"/>
        </w:rPr>
      </w:lvl>
    </w:lvlOverride>
    <w:lvlOverride w:ilvl="7">
      <w:lvl w:ilvl="7">
        <w:start w:val="1"/>
        <w:numFmt w:val="lowerLetter"/>
        <w:lvlText w:val="%8."/>
        <w:lvlJc w:val="left"/>
        <w:pPr>
          <w:ind w:left="3589" w:hanging="360"/>
        </w:pPr>
        <w:rPr>
          <w:rFonts w:hint="default"/>
        </w:rPr>
      </w:lvl>
    </w:lvlOverride>
    <w:lvlOverride w:ilvl="8">
      <w:lvl w:ilvl="8">
        <w:start w:val="1"/>
        <w:numFmt w:val="lowerRoman"/>
        <w:lvlText w:val="%9."/>
        <w:lvlJc w:val="left"/>
        <w:pPr>
          <w:ind w:left="3949" w:hanging="360"/>
        </w:pPr>
        <w:rPr>
          <w:rFonts w:hint="default"/>
        </w:rPr>
      </w:lvl>
    </w:lvlOverride>
  </w:num>
  <w:num w:numId="4">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6"/>
  </w:num>
  <w:num w:numId="13">
    <w:abstractNumId w:val="2"/>
  </w:num>
  <w:num w:numId="14">
    <w:abstractNumId w:val="18"/>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0"/>
  </w:num>
  <w:num w:numId="16">
    <w:abstractNumId w:val="3"/>
  </w:num>
  <w:num w:numId="17">
    <w:abstractNumId w:val="7"/>
  </w:num>
  <w:num w:numId="18">
    <w:abstractNumId w:val="22"/>
  </w:num>
  <w:num w:numId="19">
    <w:abstractNumId w:val="4"/>
  </w:num>
  <w:num w:numId="20">
    <w:abstractNumId w:val="8"/>
  </w:num>
  <w:num w:numId="21">
    <w:abstractNumId w:val="1"/>
  </w:num>
  <w:num w:numId="22">
    <w:abstractNumId w:val="0"/>
  </w:num>
  <w:num w:numId="23">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abstractNumId w:val="17"/>
  </w:num>
  <w:num w:numId="31">
    <w:abstractNumId w:val="13"/>
  </w:num>
  <w:num w:numId="32">
    <w:abstractNumId w:val="19"/>
  </w:num>
  <w:num w:numId="33">
    <w:abstractNumId w:val="6"/>
  </w:num>
  <w:num w:numId="34">
    <w:abstractNumId w:val="5"/>
  </w:num>
  <w:num w:numId="35">
    <w:abstractNumId w:val="15"/>
  </w:num>
  <w:num w:numId="36">
    <w:abstractNumId w:val="26"/>
  </w:num>
  <w:num w:numId="37">
    <w:abstractNumId w:val="24"/>
  </w:num>
  <w:num w:numId="38">
    <w:abstractNumId w:val="11"/>
  </w:num>
  <w:num w:numId="39">
    <w:abstractNumId w:val="23"/>
  </w:num>
  <w:num w:numId="40">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1">
    <w:abstractNumId w:val="21"/>
  </w:num>
  <w:num w:numId="42">
    <w:abstractNumId w:val="18"/>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3">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4">
    <w:abstractNumId w:val="1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5">
    <w:abstractNumId w:val="20"/>
  </w:num>
  <w:num w:numId="46">
    <w:abstractNumId w:val="14"/>
  </w:num>
  <w:num w:numId="47">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96"/>
    <w:rsid w:val="0000107A"/>
    <w:rsid w:val="00006787"/>
    <w:rsid w:val="00007343"/>
    <w:rsid w:val="00013537"/>
    <w:rsid w:val="000142CC"/>
    <w:rsid w:val="0001479D"/>
    <w:rsid w:val="00015A94"/>
    <w:rsid w:val="000209C5"/>
    <w:rsid w:val="000316A2"/>
    <w:rsid w:val="000320FA"/>
    <w:rsid w:val="00034E06"/>
    <w:rsid w:val="0003638D"/>
    <w:rsid w:val="00040BE1"/>
    <w:rsid w:val="00044044"/>
    <w:rsid w:val="0004428A"/>
    <w:rsid w:val="00045FEF"/>
    <w:rsid w:val="00047AAE"/>
    <w:rsid w:val="00051EB1"/>
    <w:rsid w:val="00055908"/>
    <w:rsid w:val="000576DA"/>
    <w:rsid w:val="000634E2"/>
    <w:rsid w:val="000654AB"/>
    <w:rsid w:val="00071F67"/>
    <w:rsid w:val="000744C9"/>
    <w:rsid w:val="00084606"/>
    <w:rsid w:val="0008652A"/>
    <w:rsid w:val="00086C63"/>
    <w:rsid w:val="00093042"/>
    <w:rsid w:val="0009340E"/>
    <w:rsid w:val="000937A4"/>
    <w:rsid w:val="000A1FDF"/>
    <w:rsid w:val="000A61DB"/>
    <w:rsid w:val="000A78E0"/>
    <w:rsid w:val="000B0822"/>
    <w:rsid w:val="000C0B44"/>
    <w:rsid w:val="000C35CC"/>
    <w:rsid w:val="000C3FB7"/>
    <w:rsid w:val="000C450D"/>
    <w:rsid w:val="000D02E8"/>
    <w:rsid w:val="000D1A00"/>
    <w:rsid w:val="000D62F4"/>
    <w:rsid w:val="000D7EB5"/>
    <w:rsid w:val="000E39EB"/>
    <w:rsid w:val="000E683D"/>
    <w:rsid w:val="000F0A7A"/>
    <w:rsid w:val="000F121E"/>
    <w:rsid w:val="000F1B31"/>
    <w:rsid w:val="000F30E4"/>
    <w:rsid w:val="000F58B2"/>
    <w:rsid w:val="001005B5"/>
    <w:rsid w:val="001072FF"/>
    <w:rsid w:val="00111076"/>
    <w:rsid w:val="00111B2E"/>
    <w:rsid w:val="001127D2"/>
    <w:rsid w:val="00120BC4"/>
    <w:rsid w:val="00123700"/>
    <w:rsid w:val="00125BD7"/>
    <w:rsid w:val="00127559"/>
    <w:rsid w:val="001322F8"/>
    <w:rsid w:val="00134095"/>
    <w:rsid w:val="00134AF8"/>
    <w:rsid w:val="001351C3"/>
    <w:rsid w:val="001361CA"/>
    <w:rsid w:val="001368DB"/>
    <w:rsid w:val="001371CA"/>
    <w:rsid w:val="001404EF"/>
    <w:rsid w:val="00150293"/>
    <w:rsid w:val="00150B4E"/>
    <w:rsid w:val="00151F30"/>
    <w:rsid w:val="00154CC5"/>
    <w:rsid w:val="00156493"/>
    <w:rsid w:val="00161DC0"/>
    <w:rsid w:val="00164BF7"/>
    <w:rsid w:val="0016715F"/>
    <w:rsid w:val="001716E2"/>
    <w:rsid w:val="00171C95"/>
    <w:rsid w:val="00172CBC"/>
    <w:rsid w:val="001749EE"/>
    <w:rsid w:val="001771C5"/>
    <w:rsid w:val="0017773D"/>
    <w:rsid w:val="00180296"/>
    <w:rsid w:val="001832A2"/>
    <w:rsid w:val="00184C9C"/>
    <w:rsid w:val="00184D12"/>
    <w:rsid w:val="00184F90"/>
    <w:rsid w:val="0019055F"/>
    <w:rsid w:val="00193604"/>
    <w:rsid w:val="001A0AC2"/>
    <w:rsid w:val="001A0FFD"/>
    <w:rsid w:val="001A3D6B"/>
    <w:rsid w:val="001A5B6E"/>
    <w:rsid w:val="001A7FE0"/>
    <w:rsid w:val="001B1373"/>
    <w:rsid w:val="001B389C"/>
    <w:rsid w:val="001B673F"/>
    <w:rsid w:val="001B6B41"/>
    <w:rsid w:val="001C63B4"/>
    <w:rsid w:val="001D372A"/>
    <w:rsid w:val="001D535D"/>
    <w:rsid w:val="001D5F3A"/>
    <w:rsid w:val="001E03F4"/>
    <w:rsid w:val="001E5A49"/>
    <w:rsid w:val="001E5E29"/>
    <w:rsid w:val="001E6358"/>
    <w:rsid w:val="001E6E86"/>
    <w:rsid w:val="001E7F79"/>
    <w:rsid w:val="001F0007"/>
    <w:rsid w:val="001F2A71"/>
    <w:rsid w:val="001F35BF"/>
    <w:rsid w:val="001F3D12"/>
    <w:rsid w:val="001F49CA"/>
    <w:rsid w:val="001F5E0C"/>
    <w:rsid w:val="001F691C"/>
    <w:rsid w:val="00206D6B"/>
    <w:rsid w:val="0021010C"/>
    <w:rsid w:val="00214F6C"/>
    <w:rsid w:val="00216D67"/>
    <w:rsid w:val="002312DA"/>
    <w:rsid w:val="00234230"/>
    <w:rsid w:val="0023452D"/>
    <w:rsid w:val="0023779B"/>
    <w:rsid w:val="00237B77"/>
    <w:rsid w:val="00241131"/>
    <w:rsid w:val="0024164E"/>
    <w:rsid w:val="00242473"/>
    <w:rsid w:val="002433BA"/>
    <w:rsid w:val="00244433"/>
    <w:rsid w:val="00245892"/>
    <w:rsid w:val="00250857"/>
    <w:rsid w:val="00250A42"/>
    <w:rsid w:val="002532D0"/>
    <w:rsid w:val="00253902"/>
    <w:rsid w:val="0025503D"/>
    <w:rsid w:val="00257BFF"/>
    <w:rsid w:val="00260199"/>
    <w:rsid w:val="002616FC"/>
    <w:rsid w:val="00262776"/>
    <w:rsid w:val="0026290E"/>
    <w:rsid w:val="00270AEB"/>
    <w:rsid w:val="002744B3"/>
    <w:rsid w:val="00274705"/>
    <w:rsid w:val="00274A30"/>
    <w:rsid w:val="00277B52"/>
    <w:rsid w:val="00283CEC"/>
    <w:rsid w:val="00284615"/>
    <w:rsid w:val="0028502E"/>
    <w:rsid w:val="0029034A"/>
    <w:rsid w:val="002913D8"/>
    <w:rsid w:val="002971C7"/>
    <w:rsid w:val="00297891"/>
    <w:rsid w:val="00297DCB"/>
    <w:rsid w:val="002A38CC"/>
    <w:rsid w:val="002A4F00"/>
    <w:rsid w:val="002B2375"/>
    <w:rsid w:val="002C4B42"/>
    <w:rsid w:val="002C5884"/>
    <w:rsid w:val="002D712C"/>
    <w:rsid w:val="002E35BE"/>
    <w:rsid w:val="002E75CC"/>
    <w:rsid w:val="002F07BA"/>
    <w:rsid w:val="002F090D"/>
    <w:rsid w:val="002F1D5F"/>
    <w:rsid w:val="002F23BB"/>
    <w:rsid w:val="002F4D8C"/>
    <w:rsid w:val="002F7866"/>
    <w:rsid w:val="002F7EB7"/>
    <w:rsid w:val="0030642D"/>
    <w:rsid w:val="0030666F"/>
    <w:rsid w:val="003075F7"/>
    <w:rsid w:val="00311DCF"/>
    <w:rsid w:val="003134E8"/>
    <w:rsid w:val="00314EC2"/>
    <w:rsid w:val="00320D39"/>
    <w:rsid w:val="00321C90"/>
    <w:rsid w:val="00325F13"/>
    <w:rsid w:val="0032791D"/>
    <w:rsid w:val="00330263"/>
    <w:rsid w:val="0033074E"/>
    <w:rsid w:val="003334FA"/>
    <w:rsid w:val="00333B78"/>
    <w:rsid w:val="003352FA"/>
    <w:rsid w:val="00340B93"/>
    <w:rsid w:val="0034134D"/>
    <w:rsid w:val="00342396"/>
    <w:rsid w:val="00343612"/>
    <w:rsid w:val="00345610"/>
    <w:rsid w:val="00345A12"/>
    <w:rsid w:val="003474EC"/>
    <w:rsid w:val="003475CC"/>
    <w:rsid w:val="0035170B"/>
    <w:rsid w:val="00360B14"/>
    <w:rsid w:val="00362273"/>
    <w:rsid w:val="00365EF0"/>
    <w:rsid w:val="003753BC"/>
    <w:rsid w:val="00386956"/>
    <w:rsid w:val="00387469"/>
    <w:rsid w:val="00393DC4"/>
    <w:rsid w:val="00395425"/>
    <w:rsid w:val="00395701"/>
    <w:rsid w:val="00395E91"/>
    <w:rsid w:val="003A763B"/>
    <w:rsid w:val="003B0CF6"/>
    <w:rsid w:val="003B7A30"/>
    <w:rsid w:val="003C1D8D"/>
    <w:rsid w:val="003C3FCF"/>
    <w:rsid w:val="003C6B87"/>
    <w:rsid w:val="003C6F04"/>
    <w:rsid w:val="003D0D18"/>
    <w:rsid w:val="003D5172"/>
    <w:rsid w:val="003D7EC7"/>
    <w:rsid w:val="003E09C8"/>
    <w:rsid w:val="003E3C9A"/>
    <w:rsid w:val="003E44C5"/>
    <w:rsid w:val="003E500D"/>
    <w:rsid w:val="003E542E"/>
    <w:rsid w:val="003E5F0F"/>
    <w:rsid w:val="003E62AE"/>
    <w:rsid w:val="003E7DA6"/>
    <w:rsid w:val="003F0A18"/>
    <w:rsid w:val="00400E28"/>
    <w:rsid w:val="00405FCC"/>
    <w:rsid w:val="00406A7B"/>
    <w:rsid w:val="00411430"/>
    <w:rsid w:val="00416443"/>
    <w:rsid w:val="00416A72"/>
    <w:rsid w:val="004172EE"/>
    <w:rsid w:val="00420725"/>
    <w:rsid w:val="00420A85"/>
    <w:rsid w:val="00423980"/>
    <w:rsid w:val="00423E25"/>
    <w:rsid w:val="00425AEC"/>
    <w:rsid w:val="004309A3"/>
    <w:rsid w:val="00430F0B"/>
    <w:rsid w:val="004350FC"/>
    <w:rsid w:val="00435574"/>
    <w:rsid w:val="00435FC2"/>
    <w:rsid w:val="00437EEE"/>
    <w:rsid w:val="00440AB8"/>
    <w:rsid w:val="00443C41"/>
    <w:rsid w:val="00444216"/>
    <w:rsid w:val="00446C89"/>
    <w:rsid w:val="004501D2"/>
    <w:rsid w:val="00451986"/>
    <w:rsid w:val="00451D57"/>
    <w:rsid w:val="00453804"/>
    <w:rsid w:val="0046079D"/>
    <w:rsid w:val="004627C1"/>
    <w:rsid w:val="00463F10"/>
    <w:rsid w:val="00467025"/>
    <w:rsid w:val="0046709A"/>
    <w:rsid w:val="004728B5"/>
    <w:rsid w:val="0047323D"/>
    <w:rsid w:val="004746F8"/>
    <w:rsid w:val="00476919"/>
    <w:rsid w:val="00480D23"/>
    <w:rsid w:val="004928F5"/>
    <w:rsid w:val="00492C81"/>
    <w:rsid w:val="00493458"/>
    <w:rsid w:val="00493D25"/>
    <w:rsid w:val="00494C77"/>
    <w:rsid w:val="00496E97"/>
    <w:rsid w:val="004A5B02"/>
    <w:rsid w:val="004A6238"/>
    <w:rsid w:val="004B2888"/>
    <w:rsid w:val="004C039C"/>
    <w:rsid w:val="004C070F"/>
    <w:rsid w:val="004C6468"/>
    <w:rsid w:val="004C7F94"/>
    <w:rsid w:val="004D06D6"/>
    <w:rsid w:val="004D2E60"/>
    <w:rsid w:val="004D4ABD"/>
    <w:rsid w:val="004E0546"/>
    <w:rsid w:val="004E0E1F"/>
    <w:rsid w:val="004E2CF7"/>
    <w:rsid w:val="004E2D1F"/>
    <w:rsid w:val="004F4956"/>
    <w:rsid w:val="004F5281"/>
    <w:rsid w:val="00501B10"/>
    <w:rsid w:val="005027BA"/>
    <w:rsid w:val="00510E97"/>
    <w:rsid w:val="00512A4E"/>
    <w:rsid w:val="00520497"/>
    <w:rsid w:val="0052179A"/>
    <w:rsid w:val="00524CA5"/>
    <w:rsid w:val="00525ACA"/>
    <w:rsid w:val="005275F4"/>
    <w:rsid w:val="00530B5B"/>
    <w:rsid w:val="00533E5C"/>
    <w:rsid w:val="00536DAC"/>
    <w:rsid w:val="00540790"/>
    <w:rsid w:val="00540C46"/>
    <w:rsid w:val="00542909"/>
    <w:rsid w:val="00544642"/>
    <w:rsid w:val="00546C12"/>
    <w:rsid w:val="00547A37"/>
    <w:rsid w:val="00547D27"/>
    <w:rsid w:val="00550D7D"/>
    <w:rsid w:val="005514FB"/>
    <w:rsid w:val="00552B53"/>
    <w:rsid w:val="0055333E"/>
    <w:rsid w:val="00553687"/>
    <w:rsid w:val="00553956"/>
    <w:rsid w:val="00553D99"/>
    <w:rsid w:val="005556C1"/>
    <w:rsid w:val="005557C4"/>
    <w:rsid w:val="005600D8"/>
    <w:rsid w:val="00567C28"/>
    <w:rsid w:val="0057523D"/>
    <w:rsid w:val="005774F3"/>
    <w:rsid w:val="00580A35"/>
    <w:rsid w:val="00583935"/>
    <w:rsid w:val="00584D8A"/>
    <w:rsid w:val="00591597"/>
    <w:rsid w:val="00591FDD"/>
    <w:rsid w:val="0059259F"/>
    <w:rsid w:val="00592643"/>
    <w:rsid w:val="005939F7"/>
    <w:rsid w:val="00595982"/>
    <w:rsid w:val="00597E4E"/>
    <w:rsid w:val="005A15B0"/>
    <w:rsid w:val="005A24D6"/>
    <w:rsid w:val="005A2524"/>
    <w:rsid w:val="005A27E9"/>
    <w:rsid w:val="005A2D2F"/>
    <w:rsid w:val="005A2FC3"/>
    <w:rsid w:val="005A6523"/>
    <w:rsid w:val="005A6C39"/>
    <w:rsid w:val="005A7BA3"/>
    <w:rsid w:val="005B122E"/>
    <w:rsid w:val="005B2C56"/>
    <w:rsid w:val="005B3F96"/>
    <w:rsid w:val="005B460E"/>
    <w:rsid w:val="005B54FA"/>
    <w:rsid w:val="005B5973"/>
    <w:rsid w:val="005C0082"/>
    <w:rsid w:val="005C1653"/>
    <w:rsid w:val="005C2B4D"/>
    <w:rsid w:val="005D0E09"/>
    <w:rsid w:val="005E0859"/>
    <w:rsid w:val="005E1262"/>
    <w:rsid w:val="005E1F46"/>
    <w:rsid w:val="005E2892"/>
    <w:rsid w:val="005E35DE"/>
    <w:rsid w:val="005E569D"/>
    <w:rsid w:val="005E5EA8"/>
    <w:rsid w:val="005F10F4"/>
    <w:rsid w:val="005F6220"/>
    <w:rsid w:val="005F6C1E"/>
    <w:rsid w:val="005F6F21"/>
    <w:rsid w:val="005F7AEE"/>
    <w:rsid w:val="00600CCB"/>
    <w:rsid w:val="00606FD3"/>
    <w:rsid w:val="00607A0D"/>
    <w:rsid w:val="00611AC5"/>
    <w:rsid w:val="00614EE2"/>
    <w:rsid w:val="0061571E"/>
    <w:rsid w:val="006176FA"/>
    <w:rsid w:val="00623457"/>
    <w:rsid w:val="00624F1D"/>
    <w:rsid w:val="00626156"/>
    <w:rsid w:val="00626164"/>
    <w:rsid w:val="00632A44"/>
    <w:rsid w:val="00633219"/>
    <w:rsid w:val="00635CE6"/>
    <w:rsid w:val="00641B2A"/>
    <w:rsid w:val="00647925"/>
    <w:rsid w:val="00651A8D"/>
    <w:rsid w:val="00651BBB"/>
    <w:rsid w:val="00652ACF"/>
    <w:rsid w:val="00654534"/>
    <w:rsid w:val="00654B17"/>
    <w:rsid w:val="00657B95"/>
    <w:rsid w:val="00660630"/>
    <w:rsid w:val="00661609"/>
    <w:rsid w:val="00662C96"/>
    <w:rsid w:val="00665308"/>
    <w:rsid w:val="00666616"/>
    <w:rsid w:val="00673122"/>
    <w:rsid w:val="006774BB"/>
    <w:rsid w:val="006779F8"/>
    <w:rsid w:val="006802EE"/>
    <w:rsid w:val="00681E2D"/>
    <w:rsid w:val="0068417C"/>
    <w:rsid w:val="0068604A"/>
    <w:rsid w:val="00687462"/>
    <w:rsid w:val="00687B88"/>
    <w:rsid w:val="00690432"/>
    <w:rsid w:val="006921BC"/>
    <w:rsid w:val="0069231C"/>
    <w:rsid w:val="006941A3"/>
    <w:rsid w:val="0069741F"/>
    <w:rsid w:val="006A0EEE"/>
    <w:rsid w:val="006A514D"/>
    <w:rsid w:val="006A6A9B"/>
    <w:rsid w:val="006A758F"/>
    <w:rsid w:val="006B01B3"/>
    <w:rsid w:val="006B02E4"/>
    <w:rsid w:val="006B1F49"/>
    <w:rsid w:val="006B2134"/>
    <w:rsid w:val="006B26BA"/>
    <w:rsid w:val="006B31C8"/>
    <w:rsid w:val="006C111C"/>
    <w:rsid w:val="006C7754"/>
    <w:rsid w:val="006D549D"/>
    <w:rsid w:val="006D6316"/>
    <w:rsid w:val="006D7AE8"/>
    <w:rsid w:val="006E3182"/>
    <w:rsid w:val="006E46D8"/>
    <w:rsid w:val="006F5311"/>
    <w:rsid w:val="00702B02"/>
    <w:rsid w:val="007063E2"/>
    <w:rsid w:val="007072C4"/>
    <w:rsid w:val="007123EE"/>
    <w:rsid w:val="00713A0D"/>
    <w:rsid w:val="00713F80"/>
    <w:rsid w:val="00714FE2"/>
    <w:rsid w:val="00715901"/>
    <w:rsid w:val="00716029"/>
    <w:rsid w:val="00721BE8"/>
    <w:rsid w:val="0072291D"/>
    <w:rsid w:val="00722CA3"/>
    <w:rsid w:val="00722DCE"/>
    <w:rsid w:val="00722F2E"/>
    <w:rsid w:val="0072482E"/>
    <w:rsid w:val="00724FCB"/>
    <w:rsid w:val="007261A9"/>
    <w:rsid w:val="00727073"/>
    <w:rsid w:val="00730A9D"/>
    <w:rsid w:val="007317EA"/>
    <w:rsid w:val="00735379"/>
    <w:rsid w:val="00736F3E"/>
    <w:rsid w:val="0073710F"/>
    <w:rsid w:val="007416FF"/>
    <w:rsid w:val="007419B0"/>
    <w:rsid w:val="00743854"/>
    <w:rsid w:val="00743AB2"/>
    <w:rsid w:val="007465E0"/>
    <w:rsid w:val="00750024"/>
    <w:rsid w:val="00750439"/>
    <w:rsid w:val="00751354"/>
    <w:rsid w:val="00754247"/>
    <w:rsid w:val="00755424"/>
    <w:rsid w:val="00760B06"/>
    <w:rsid w:val="007613D3"/>
    <w:rsid w:val="0076171E"/>
    <w:rsid w:val="00762A9E"/>
    <w:rsid w:val="00762E9A"/>
    <w:rsid w:val="00763956"/>
    <w:rsid w:val="007659D7"/>
    <w:rsid w:val="00766C6A"/>
    <w:rsid w:val="007674AE"/>
    <w:rsid w:val="0077552E"/>
    <w:rsid w:val="00775950"/>
    <w:rsid w:val="0077676B"/>
    <w:rsid w:val="00777598"/>
    <w:rsid w:val="00777AFD"/>
    <w:rsid w:val="007818C6"/>
    <w:rsid w:val="00782C5C"/>
    <w:rsid w:val="0078482C"/>
    <w:rsid w:val="00787D57"/>
    <w:rsid w:val="00791ED6"/>
    <w:rsid w:val="007933FE"/>
    <w:rsid w:val="00794C1E"/>
    <w:rsid w:val="007A2575"/>
    <w:rsid w:val="007A70FB"/>
    <w:rsid w:val="007A740A"/>
    <w:rsid w:val="007B1304"/>
    <w:rsid w:val="007B2DEA"/>
    <w:rsid w:val="007B381B"/>
    <w:rsid w:val="007B650E"/>
    <w:rsid w:val="007C261B"/>
    <w:rsid w:val="007C7EAA"/>
    <w:rsid w:val="007D65DB"/>
    <w:rsid w:val="007E3D82"/>
    <w:rsid w:val="007E6463"/>
    <w:rsid w:val="007E73BC"/>
    <w:rsid w:val="007E769E"/>
    <w:rsid w:val="007F1B68"/>
    <w:rsid w:val="007F20A0"/>
    <w:rsid w:val="007F47D9"/>
    <w:rsid w:val="007F6BDF"/>
    <w:rsid w:val="0080146E"/>
    <w:rsid w:val="0080470B"/>
    <w:rsid w:val="008057E0"/>
    <w:rsid w:val="0080610B"/>
    <w:rsid w:val="008105C4"/>
    <w:rsid w:val="00812023"/>
    <w:rsid w:val="008139D8"/>
    <w:rsid w:val="00814F5F"/>
    <w:rsid w:val="0081684A"/>
    <w:rsid w:val="008168D9"/>
    <w:rsid w:val="00817701"/>
    <w:rsid w:val="00822560"/>
    <w:rsid w:val="008265D1"/>
    <w:rsid w:val="00826DFD"/>
    <w:rsid w:val="008301B9"/>
    <w:rsid w:val="00830FBD"/>
    <w:rsid w:val="00833196"/>
    <w:rsid w:val="00834006"/>
    <w:rsid w:val="00834AFC"/>
    <w:rsid w:val="00845559"/>
    <w:rsid w:val="0085028B"/>
    <w:rsid w:val="00854CEC"/>
    <w:rsid w:val="008551B8"/>
    <w:rsid w:val="00856331"/>
    <w:rsid w:val="00860850"/>
    <w:rsid w:val="008623C7"/>
    <w:rsid w:val="00863049"/>
    <w:rsid w:val="00863DDA"/>
    <w:rsid w:val="00864703"/>
    <w:rsid w:val="00864E36"/>
    <w:rsid w:val="00871907"/>
    <w:rsid w:val="008730D8"/>
    <w:rsid w:val="00873BBF"/>
    <w:rsid w:val="008A0931"/>
    <w:rsid w:val="008A10DC"/>
    <w:rsid w:val="008A4DB7"/>
    <w:rsid w:val="008B01A8"/>
    <w:rsid w:val="008B5974"/>
    <w:rsid w:val="008B7E15"/>
    <w:rsid w:val="008C1F1F"/>
    <w:rsid w:val="008C2F11"/>
    <w:rsid w:val="008C6C3A"/>
    <w:rsid w:val="008D1A23"/>
    <w:rsid w:val="008D34DB"/>
    <w:rsid w:val="008D5D75"/>
    <w:rsid w:val="008E1E23"/>
    <w:rsid w:val="008E2E9E"/>
    <w:rsid w:val="008E44F5"/>
    <w:rsid w:val="008F4E95"/>
    <w:rsid w:val="008F5334"/>
    <w:rsid w:val="008F6598"/>
    <w:rsid w:val="00902BB9"/>
    <w:rsid w:val="00906589"/>
    <w:rsid w:val="00906C02"/>
    <w:rsid w:val="009132DE"/>
    <w:rsid w:val="00914295"/>
    <w:rsid w:val="00914A3E"/>
    <w:rsid w:val="00916C6D"/>
    <w:rsid w:val="00920B50"/>
    <w:rsid w:val="00922896"/>
    <w:rsid w:val="00923247"/>
    <w:rsid w:val="0094195D"/>
    <w:rsid w:val="00943265"/>
    <w:rsid w:val="00946597"/>
    <w:rsid w:val="00946CE4"/>
    <w:rsid w:val="00956608"/>
    <w:rsid w:val="00956B98"/>
    <w:rsid w:val="009601EB"/>
    <w:rsid w:val="00961BC5"/>
    <w:rsid w:val="00962CB9"/>
    <w:rsid w:val="00963389"/>
    <w:rsid w:val="00965178"/>
    <w:rsid w:val="009665B6"/>
    <w:rsid w:val="00966FA5"/>
    <w:rsid w:val="00971522"/>
    <w:rsid w:val="00973620"/>
    <w:rsid w:val="00976136"/>
    <w:rsid w:val="0098044C"/>
    <w:rsid w:val="00983172"/>
    <w:rsid w:val="00983255"/>
    <w:rsid w:val="00983A2C"/>
    <w:rsid w:val="00983C29"/>
    <w:rsid w:val="009840CC"/>
    <w:rsid w:val="009849F7"/>
    <w:rsid w:val="00985756"/>
    <w:rsid w:val="00986522"/>
    <w:rsid w:val="00990034"/>
    <w:rsid w:val="00992451"/>
    <w:rsid w:val="009A161A"/>
    <w:rsid w:val="009A18AA"/>
    <w:rsid w:val="009A7B6A"/>
    <w:rsid w:val="009B07E4"/>
    <w:rsid w:val="009B0E9F"/>
    <w:rsid w:val="009B22F9"/>
    <w:rsid w:val="009B49C1"/>
    <w:rsid w:val="009B7062"/>
    <w:rsid w:val="009C1B18"/>
    <w:rsid w:val="009C2DD7"/>
    <w:rsid w:val="009C7F93"/>
    <w:rsid w:val="009D1E3C"/>
    <w:rsid w:val="009D207D"/>
    <w:rsid w:val="009D3BCE"/>
    <w:rsid w:val="009D51B6"/>
    <w:rsid w:val="009D692A"/>
    <w:rsid w:val="009D729B"/>
    <w:rsid w:val="009D7375"/>
    <w:rsid w:val="009E787A"/>
    <w:rsid w:val="009E7B06"/>
    <w:rsid w:val="009F0B71"/>
    <w:rsid w:val="009F1EAA"/>
    <w:rsid w:val="009F4843"/>
    <w:rsid w:val="009F578B"/>
    <w:rsid w:val="00A00675"/>
    <w:rsid w:val="00A01675"/>
    <w:rsid w:val="00A102E5"/>
    <w:rsid w:val="00A10555"/>
    <w:rsid w:val="00A110A1"/>
    <w:rsid w:val="00A122B9"/>
    <w:rsid w:val="00A1306C"/>
    <w:rsid w:val="00A17F12"/>
    <w:rsid w:val="00A21E3E"/>
    <w:rsid w:val="00A22D15"/>
    <w:rsid w:val="00A2631D"/>
    <w:rsid w:val="00A27A67"/>
    <w:rsid w:val="00A31C44"/>
    <w:rsid w:val="00A32FE7"/>
    <w:rsid w:val="00A34FC7"/>
    <w:rsid w:val="00A45A58"/>
    <w:rsid w:val="00A50FE0"/>
    <w:rsid w:val="00A53D68"/>
    <w:rsid w:val="00A54530"/>
    <w:rsid w:val="00A5471F"/>
    <w:rsid w:val="00A578DB"/>
    <w:rsid w:val="00A6098D"/>
    <w:rsid w:val="00A61BCF"/>
    <w:rsid w:val="00A6291E"/>
    <w:rsid w:val="00A65CF8"/>
    <w:rsid w:val="00A67D3C"/>
    <w:rsid w:val="00A72962"/>
    <w:rsid w:val="00A805BF"/>
    <w:rsid w:val="00A85E1D"/>
    <w:rsid w:val="00A901C6"/>
    <w:rsid w:val="00A906E7"/>
    <w:rsid w:val="00A94104"/>
    <w:rsid w:val="00AA0715"/>
    <w:rsid w:val="00AA09F1"/>
    <w:rsid w:val="00AA7A31"/>
    <w:rsid w:val="00AB102B"/>
    <w:rsid w:val="00AB247D"/>
    <w:rsid w:val="00AB3EEF"/>
    <w:rsid w:val="00AB5A4B"/>
    <w:rsid w:val="00AB5A89"/>
    <w:rsid w:val="00AB786E"/>
    <w:rsid w:val="00AD48BB"/>
    <w:rsid w:val="00AD7F7D"/>
    <w:rsid w:val="00AE4CB3"/>
    <w:rsid w:val="00AF482E"/>
    <w:rsid w:val="00AF6889"/>
    <w:rsid w:val="00B03287"/>
    <w:rsid w:val="00B07CD4"/>
    <w:rsid w:val="00B10210"/>
    <w:rsid w:val="00B1635C"/>
    <w:rsid w:val="00B20923"/>
    <w:rsid w:val="00B21CD2"/>
    <w:rsid w:val="00B256FD"/>
    <w:rsid w:val="00B26F6F"/>
    <w:rsid w:val="00B327C5"/>
    <w:rsid w:val="00B347A1"/>
    <w:rsid w:val="00B40FE1"/>
    <w:rsid w:val="00B41BFE"/>
    <w:rsid w:val="00B4359C"/>
    <w:rsid w:val="00B4447F"/>
    <w:rsid w:val="00B4787B"/>
    <w:rsid w:val="00B51AD5"/>
    <w:rsid w:val="00B57563"/>
    <w:rsid w:val="00B57A60"/>
    <w:rsid w:val="00B57F6E"/>
    <w:rsid w:val="00B60F81"/>
    <w:rsid w:val="00B614EA"/>
    <w:rsid w:val="00B63D82"/>
    <w:rsid w:val="00B640E7"/>
    <w:rsid w:val="00B6567B"/>
    <w:rsid w:val="00B66388"/>
    <w:rsid w:val="00B66D49"/>
    <w:rsid w:val="00B67A6E"/>
    <w:rsid w:val="00B70093"/>
    <w:rsid w:val="00B723D1"/>
    <w:rsid w:val="00B739E2"/>
    <w:rsid w:val="00B7412A"/>
    <w:rsid w:val="00B777D4"/>
    <w:rsid w:val="00B8532C"/>
    <w:rsid w:val="00B9765D"/>
    <w:rsid w:val="00BA3326"/>
    <w:rsid w:val="00BA44F9"/>
    <w:rsid w:val="00BB0ACF"/>
    <w:rsid w:val="00BB1169"/>
    <w:rsid w:val="00BB1293"/>
    <w:rsid w:val="00BB1495"/>
    <w:rsid w:val="00BB2BF8"/>
    <w:rsid w:val="00BB4241"/>
    <w:rsid w:val="00BB68DF"/>
    <w:rsid w:val="00BB72C5"/>
    <w:rsid w:val="00BB772D"/>
    <w:rsid w:val="00BC04CB"/>
    <w:rsid w:val="00BC34E3"/>
    <w:rsid w:val="00BC50B7"/>
    <w:rsid w:val="00BD398D"/>
    <w:rsid w:val="00BD4892"/>
    <w:rsid w:val="00BF3F45"/>
    <w:rsid w:val="00BF75DB"/>
    <w:rsid w:val="00C0154C"/>
    <w:rsid w:val="00C015F2"/>
    <w:rsid w:val="00C10085"/>
    <w:rsid w:val="00C14153"/>
    <w:rsid w:val="00C179BF"/>
    <w:rsid w:val="00C21168"/>
    <w:rsid w:val="00C215EC"/>
    <w:rsid w:val="00C21625"/>
    <w:rsid w:val="00C23F96"/>
    <w:rsid w:val="00C261B1"/>
    <w:rsid w:val="00C27111"/>
    <w:rsid w:val="00C3381D"/>
    <w:rsid w:val="00C342C2"/>
    <w:rsid w:val="00C40003"/>
    <w:rsid w:val="00C40C1A"/>
    <w:rsid w:val="00C4283C"/>
    <w:rsid w:val="00C440C4"/>
    <w:rsid w:val="00C4579C"/>
    <w:rsid w:val="00C46674"/>
    <w:rsid w:val="00C528EB"/>
    <w:rsid w:val="00C569F9"/>
    <w:rsid w:val="00C63C8B"/>
    <w:rsid w:val="00C6573A"/>
    <w:rsid w:val="00C65FD5"/>
    <w:rsid w:val="00C66EF5"/>
    <w:rsid w:val="00C711EF"/>
    <w:rsid w:val="00C71880"/>
    <w:rsid w:val="00C71A0E"/>
    <w:rsid w:val="00C747C1"/>
    <w:rsid w:val="00C76875"/>
    <w:rsid w:val="00C80263"/>
    <w:rsid w:val="00C82B7D"/>
    <w:rsid w:val="00C8372B"/>
    <w:rsid w:val="00C87E6B"/>
    <w:rsid w:val="00C904AF"/>
    <w:rsid w:val="00C942F2"/>
    <w:rsid w:val="00C94445"/>
    <w:rsid w:val="00C952AE"/>
    <w:rsid w:val="00C95E38"/>
    <w:rsid w:val="00CA02A1"/>
    <w:rsid w:val="00CA07FE"/>
    <w:rsid w:val="00CA2EDC"/>
    <w:rsid w:val="00CA51E4"/>
    <w:rsid w:val="00CA71E1"/>
    <w:rsid w:val="00CB0D9D"/>
    <w:rsid w:val="00CC57D5"/>
    <w:rsid w:val="00CC5BE2"/>
    <w:rsid w:val="00CC66C7"/>
    <w:rsid w:val="00CD1885"/>
    <w:rsid w:val="00CD3446"/>
    <w:rsid w:val="00CE5700"/>
    <w:rsid w:val="00CE58B1"/>
    <w:rsid w:val="00CE5971"/>
    <w:rsid w:val="00CE7426"/>
    <w:rsid w:val="00CF14BB"/>
    <w:rsid w:val="00CF380F"/>
    <w:rsid w:val="00CF4620"/>
    <w:rsid w:val="00CF6D3A"/>
    <w:rsid w:val="00CF7596"/>
    <w:rsid w:val="00D025E0"/>
    <w:rsid w:val="00D02C7D"/>
    <w:rsid w:val="00D037BD"/>
    <w:rsid w:val="00D0515C"/>
    <w:rsid w:val="00D052BF"/>
    <w:rsid w:val="00D05BFC"/>
    <w:rsid w:val="00D066C8"/>
    <w:rsid w:val="00D11B95"/>
    <w:rsid w:val="00D12173"/>
    <w:rsid w:val="00D251A1"/>
    <w:rsid w:val="00D330A7"/>
    <w:rsid w:val="00D36A9B"/>
    <w:rsid w:val="00D43F4C"/>
    <w:rsid w:val="00D447D6"/>
    <w:rsid w:val="00D44D22"/>
    <w:rsid w:val="00D51BD3"/>
    <w:rsid w:val="00D51FA5"/>
    <w:rsid w:val="00D53140"/>
    <w:rsid w:val="00D54538"/>
    <w:rsid w:val="00D55AE0"/>
    <w:rsid w:val="00D6017C"/>
    <w:rsid w:val="00D6603D"/>
    <w:rsid w:val="00D7485A"/>
    <w:rsid w:val="00D81371"/>
    <w:rsid w:val="00D814D3"/>
    <w:rsid w:val="00D83A34"/>
    <w:rsid w:val="00D8792B"/>
    <w:rsid w:val="00D96075"/>
    <w:rsid w:val="00D96AD3"/>
    <w:rsid w:val="00DA0A69"/>
    <w:rsid w:val="00DA2881"/>
    <w:rsid w:val="00DA2FAC"/>
    <w:rsid w:val="00DA4E16"/>
    <w:rsid w:val="00DA7A6A"/>
    <w:rsid w:val="00DB00D9"/>
    <w:rsid w:val="00DB1F14"/>
    <w:rsid w:val="00DB5379"/>
    <w:rsid w:val="00DB5921"/>
    <w:rsid w:val="00DB6913"/>
    <w:rsid w:val="00DC01F4"/>
    <w:rsid w:val="00DC1445"/>
    <w:rsid w:val="00DC2BB4"/>
    <w:rsid w:val="00DD0E55"/>
    <w:rsid w:val="00DD126B"/>
    <w:rsid w:val="00DD2276"/>
    <w:rsid w:val="00DD27E1"/>
    <w:rsid w:val="00DD317C"/>
    <w:rsid w:val="00DD3E6C"/>
    <w:rsid w:val="00DD43C7"/>
    <w:rsid w:val="00DD4CE6"/>
    <w:rsid w:val="00DE23F9"/>
    <w:rsid w:val="00DE4488"/>
    <w:rsid w:val="00DE610C"/>
    <w:rsid w:val="00DE7253"/>
    <w:rsid w:val="00DF0C47"/>
    <w:rsid w:val="00DF0D7C"/>
    <w:rsid w:val="00DF3CDC"/>
    <w:rsid w:val="00DF476D"/>
    <w:rsid w:val="00DF4CC2"/>
    <w:rsid w:val="00DF5147"/>
    <w:rsid w:val="00E01AF8"/>
    <w:rsid w:val="00E02E16"/>
    <w:rsid w:val="00E0775D"/>
    <w:rsid w:val="00E122D4"/>
    <w:rsid w:val="00E1231B"/>
    <w:rsid w:val="00E1610F"/>
    <w:rsid w:val="00E232BA"/>
    <w:rsid w:val="00E2613B"/>
    <w:rsid w:val="00E30874"/>
    <w:rsid w:val="00E334ED"/>
    <w:rsid w:val="00E35BDF"/>
    <w:rsid w:val="00E40281"/>
    <w:rsid w:val="00E436F8"/>
    <w:rsid w:val="00E554D3"/>
    <w:rsid w:val="00E55694"/>
    <w:rsid w:val="00E56887"/>
    <w:rsid w:val="00E62472"/>
    <w:rsid w:val="00E6476B"/>
    <w:rsid w:val="00E70750"/>
    <w:rsid w:val="00E742ED"/>
    <w:rsid w:val="00E77FA5"/>
    <w:rsid w:val="00E812B8"/>
    <w:rsid w:val="00E83CA7"/>
    <w:rsid w:val="00E85FB1"/>
    <w:rsid w:val="00E94842"/>
    <w:rsid w:val="00E9754F"/>
    <w:rsid w:val="00EA483F"/>
    <w:rsid w:val="00EC149E"/>
    <w:rsid w:val="00ED035D"/>
    <w:rsid w:val="00ED1A64"/>
    <w:rsid w:val="00ED2869"/>
    <w:rsid w:val="00ED6B66"/>
    <w:rsid w:val="00EE7473"/>
    <w:rsid w:val="00EF1FD1"/>
    <w:rsid w:val="00EF2B50"/>
    <w:rsid w:val="00EF5ECA"/>
    <w:rsid w:val="00EF6063"/>
    <w:rsid w:val="00EF77B1"/>
    <w:rsid w:val="00F04562"/>
    <w:rsid w:val="00F04E80"/>
    <w:rsid w:val="00F055A0"/>
    <w:rsid w:val="00F1323E"/>
    <w:rsid w:val="00F143D0"/>
    <w:rsid w:val="00F15E0F"/>
    <w:rsid w:val="00F16D7E"/>
    <w:rsid w:val="00F20316"/>
    <w:rsid w:val="00F236B4"/>
    <w:rsid w:val="00F24FFE"/>
    <w:rsid w:val="00F3344C"/>
    <w:rsid w:val="00F3384C"/>
    <w:rsid w:val="00F42167"/>
    <w:rsid w:val="00F460A4"/>
    <w:rsid w:val="00F46AE3"/>
    <w:rsid w:val="00F4748E"/>
    <w:rsid w:val="00F53843"/>
    <w:rsid w:val="00F5593C"/>
    <w:rsid w:val="00F56578"/>
    <w:rsid w:val="00F5703B"/>
    <w:rsid w:val="00F570B5"/>
    <w:rsid w:val="00F60FE2"/>
    <w:rsid w:val="00F619F5"/>
    <w:rsid w:val="00F623E9"/>
    <w:rsid w:val="00F77327"/>
    <w:rsid w:val="00F8216B"/>
    <w:rsid w:val="00F83C9F"/>
    <w:rsid w:val="00F8701B"/>
    <w:rsid w:val="00F933DC"/>
    <w:rsid w:val="00F93E08"/>
    <w:rsid w:val="00F97487"/>
    <w:rsid w:val="00FA0821"/>
    <w:rsid w:val="00FA1844"/>
    <w:rsid w:val="00FB0B03"/>
    <w:rsid w:val="00FB4911"/>
    <w:rsid w:val="00FB6246"/>
    <w:rsid w:val="00FB6A8B"/>
    <w:rsid w:val="00FB7FEB"/>
    <w:rsid w:val="00FC1173"/>
    <w:rsid w:val="00FC1DB7"/>
    <w:rsid w:val="00FC3C5E"/>
    <w:rsid w:val="00FC7C94"/>
    <w:rsid w:val="00FD1D7B"/>
    <w:rsid w:val="00FD374B"/>
    <w:rsid w:val="00FD45C8"/>
    <w:rsid w:val="00FD6608"/>
    <w:rsid w:val="00FD7A5D"/>
    <w:rsid w:val="00FE3E36"/>
    <w:rsid w:val="00FE462B"/>
    <w:rsid w:val="00FF1106"/>
    <w:rsid w:val="00FF3758"/>
    <w:rsid w:val="00FF4E50"/>
    <w:rsid w:val="00FF53F6"/>
    <w:rsid w:val="00FF632F"/>
    <w:rsid w:val="00FF6D5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965F"/>
  <w15:docId w15:val="{080B423A-608A-4115-B9C5-8B5F13B0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3"/>
      </w:numPr>
      <w:spacing w:before="240" w:after="240"/>
      <w:ind w:left="425"/>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3"/>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3"/>
      </w:numPr>
      <w:spacing w:before="120" w:after="120"/>
      <w:ind w:left="1814"/>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2"/>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customStyle="1" w:styleId="NichtaufgelsteErwhnung1">
    <w:name w:val="Nicht aufgelöste Erwähnung1"/>
    <w:basedOn w:val="Absatz-Standardschriftart"/>
    <w:uiPriority w:val="99"/>
    <w:semiHidden/>
    <w:unhideWhenUsed/>
    <w:rsid w:val="006C7754"/>
    <w:rPr>
      <w:color w:val="808080"/>
      <w:shd w:val="clear" w:color="auto" w:fill="E6E6E6"/>
    </w:rPr>
  </w:style>
  <w:style w:type="character" w:customStyle="1" w:styleId="NichtaufgelsteErwhnung2">
    <w:name w:val="Nicht aufgelöste Erwähnung2"/>
    <w:basedOn w:val="Absatz-Standardschriftart"/>
    <w:uiPriority w:val="99"/>
    <w:semiHidden/>
    <w:unhideWhenUsed/>
    <w:rsid w:val="00626164"/>
    <w:rPr>
      <w:color w:val="808080"/>
      <w:shd w:val="clear" w:color="auto" w:fill="E6E6E6"/>
    </w:rPr>
  </w:style>
  <w:style w:type="table" w:styleId="EinfacheTabelle1">
    <w:name w:val="Plain Table 1"/>
    <w:basedOn w:val="NormaleTabelle"/>
    <w:uiPriority w:val="41"/>
    <w:rsid w:val="00B102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esuchterLink">
    <w:name w:val="FollowedHyperlink"/>
    <w:basedOn w:val="Absatz-Standardschriftart"/>
    <w:uiPriority w:val="99"/>
    <w:semiHidden/>
    <w:unhideWhenUsed/>
    <w:rsid w:val="00D6603D"/>
    <w:rPr>
      <w:color w:val="954F72" w:themeColor="followedHyperlink"/>
      <w:u w:val="single"/>
    </w:rPr>
  </w:style>
  <w:style w:type="paragraph" w:styleId="IntensivesZitat">
    <w:name w:val="Intense Quote"/>
    <w:basedOn w:val="Standard"/>
    <w:next w:val="Standard"/>
    <w:link w:val="IntensivesZitatZchn"/>
    <w:uiPriority w:val="30"/>
    <w:qFormat/>
    <w:rsid w:val="001749EE"/>
    <w:pPr>
      <w:pBdr>
        <w:top w:val="single" w:sz="4" w:space="10" w:color="59636C" w:themeColor="accent1"/>
        <w:bottom w:val="single" w:sz="4" w:space="10" w:color="59636C" w:themeColor="accent1"/>
      </w:pBdr>
      <w:spacing w:before="360" w:after="360"/>
      <w:ind w:left="864" w:right="864"/>
      <w:jc w:val="center"/>
    </w:pPr>
    <w:rPr>
      <w:i/>
      <w:iCs/>
      <w:color w:val="59636C" w:themeColor="accent1"/>
    </w:rPr>
  </w:style>
  <w:style w:type="character" w:customStyle="1" w:styleId="IntensivesZitatZchn">
    <w:name w:val="Intensives Zitat Zchn"/>
    <w:basedOn w:val="Absatz-Standardschriftart"/>
    <w:link w:val="IntensivesZitat"/>
    <w:uiPriority w:val="30"/>
    <w:rsid w:val="001749EE"/>
    <w:rPr>
      <w:rFonts w:ascii="Arial" w:hAnsi="Arial"/>
      <w:i/>
      <w:iCs/>
      <w:color w:val="59636C" w:themeColor="accent1"/>
    </w:rPr>
  </w:style>
  <w:style w:type="character" w:styleId="IntensiveHervorhebung">
    <w:name w:val="Intense Emphasis"/>
    <w:basedOn w:val="Absatz-Standardschriftart"/>
    <w:uiPriority w:val="21"/>
    <w:qFormat/>
    <w:rsid w:val="001749EE"/>
    <w:rPr>
      <w:i/>
      <w:iCs/>
      <w:color w:val="59636C" w:themeColor="accent1"/>
    </w:rPr>
  </w:style>
  <w:style w:type="character" w:styleId="SchwacheHervorhebung">
    <w:name w:val="Subtle Emphasis"/>
    <w:basedOn w:val="Absatz-Standardschriftart"/>
    <w:uiPriority w:val="19"/>
    <w:qFormat/>
    <w:rsid w:val="001749EE"/>
    <w:rPr>
      <w:i/>
      <w:iCs/>
      <w:color w:val="404040" w:themeColor="text1" w:themeTint="BF"/>
    </w:rPr>
  </w:style>
  <w:style w:type="character" w:styleId="NichtaufgelsteErwhnung">
    <w:name w:val="Unresolved Mention"/>
    <w:basedOn w:val="Absatz-Standardschriftart"/>
    <w:uiPriority w:val="99"/>
    <w:semiHidden/>
    <w:unhideWhenUsed/>
    <w:rsid w:val="00533E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496722934">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wopikaf.com/Fedora_28.rar"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cuments\JKU\4_Semester\Informationsmanagement\UE\UE01\GR02_U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45A25863-5F10-4EF4-8866-C1F8DC3D3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GR02_UE.dotx</Template>
  <TotalTime>0</TotalTime>
  <Pages>6</Pages>
  <Words>333</Words>
  <Characters>2099</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aistl_000</dc:creator>
  <cp:lastModifiedBy>Alexander Teuchtmann</cp:lastModifiedBy>
  <cp:revision>4</cp:revision>
  <cp:lastPrinted>2018-12-02T18:39:00Z</cp:lastPrinted>
  <dcterms:created xsi:type="dcterms:W3CDTF">2019-02-01T20:54:00Z</dcterms:created>
  <dcterms:modified xsi:type="dcterms:W3CDTF">2019-02-01T20:57:00Z</dcterms:modified>
</cp:coreProperties>
</file>